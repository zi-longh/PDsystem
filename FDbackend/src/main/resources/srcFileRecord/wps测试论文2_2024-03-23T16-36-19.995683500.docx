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99496E">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924D3D">
      <w:pPr>
        <w:pStyle w:val="20"/>
      </w:pPr>
      <w:bookmarkStart w:id="16" w:name="_Toc160376192"/>
      <w:r>
        <w:rPr>
          <w:rFonts w:hint="eastAsia"/>
        </w:rPr>
        <w:t>第一章节小标题</w:t>
      </w:r>
      <w:r>
        <w:rPr>
          <w:rFonts w:hint="eastAsia"/>
        </w:rPr>
        <w:t>2</w:t>
      </w:r>
      <w:r>
        <w:t>-2</w:t>
      </w:r>
      <w:bookmarkEnd w:id="16"/>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16922"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proofErr w:type="gramStart"/>
      <w:r>
        <w:t>励</w:t>
      </w:r>
      <w:proofErr w:type="gramEnd"/>
      <w:r>
        <w:t>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1B77" w14:textId="77777777" w:rsidR="0099496E" w:rsidRDefault="0099496E">
      <w:r>
        <w:separator/>
      </w:r>
    </w:p>
    <w:p w14:paraId="45DD5E13" w14:textId="77777777" w:rsidR="0099496E" w:rsidRDefault="0099496E"/>
    <w:p w14:paraId="586EE16F" w14:textId="77777777" w:rsidR="0099496E" w:rsidRDefault="0099496E" w:rsidP="00B71362"/>
  </w:endnote>
  <w:endnote w:type="continuationSeparator" w:id="0">
    <w:p w14:paraId="7E8AFB5E" w14:textId="77777777" w:rsidR="0099496E" w:rsidRDefault="0099496E">
      <w:r>
        <w:continuationSeparator/>
      </w:r>
    </w:p>
    <w:p w14:paraId="34DA3ED5" w14:textId="77777777" w:rsidR="0099496E" w:rsidRDefault="0099496E"/>
    <w:p w14:paraId="33A94A9F" w14:textId="77777777" w:rsidR="0099496E" w:rsidRDefault="0099496E"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BE23" w14:textId="77777777" w:rsidR="0099496E" w:rsidRDefault="0099496E">
      <w:r>
        <w:separator/>
      </w:r>
    </w:p>
    <w:p w14:paraId="40061F14" w14:textId="77777777" w:rsidR="0099496E" w:rsidRDefault="0099496E"/>
    <w:p w14:paraId="45E31E5A" w14:textId="77777777" w:rsidR="0099496E" w:rsidRDefault="0099496E" w:rsidP="00B71362"/>
  </w:footnote>
  <w:footnote w:type="continuationSeparator" w:id="0">
    <w:p w14:paraId="4C4AF5CB" w14:textId="77777777" w:rsidR="0099496E" w:rsidRDefault="0099496E">
      <w:r>
        <w:continuationSeparator/>
      </w:r>
    </w:p>
    <w:p w14:paraId="72C44635" w14:textId="77777777" w:rsidR="0099496E" w:rsidRDefault="0099496E"/>
    <w:p w14:paraId="6EC65ACF" w14:textId="77777777" w:rsidR="0099496E" w:rsidRDefault="0099496E"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7F93"/>
    <w:rsid w:val="00AA772B"/>
    <w:rsid w:val="00AB0BB2"/>
    <w:rsid w:val="00AB1671"/>
    <w:rsid w:val="00AB332B"/>
    <w:rsid w:val="00AD6045"/>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722</TotalTime>
  <Pages>16</Pages>
  <Words>762</Words>
  <Characters>4344</Characters>
  <Application>Microsoft Office Word</Application>
  <DocSecurity>0</DocSecurity>
  <Lines>36</Lines>
  <Paragraphs>10</Paragraphs>
  <ScaleCrop>false</ScaleCrop>
  <Company>jndx</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110</cp:revision>
  <cp:lastPrinted>2411-12-31T15:59:00Z</cp:lastPrinted>
  <dcterms:created xsi:type="dcterms:W3CDTF">2024-03-03T06:38:00Z</dcterms:created>
  <dcterms:modified xsi:type="dcterms:W3CDTF">2024-03-23T08:36:00Z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