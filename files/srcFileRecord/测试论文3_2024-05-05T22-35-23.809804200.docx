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D63AE7">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lastRenderedPageBreak/>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2pt;height:50.6pt" o:ole="">
            <v:imagedata r:id="rId10" o:title=""/>
          </v:shape>
          <o:OLEObject Type="Embed" ProgID="Equation.3" ShapeID="_x0000_i1050" DrawAspect="Content" ObjectID="_1776453669"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B26D1" w14:textId="77777777" w:rsidR="00D63AE7" w:rsidRDefault="00D63AE7">
      <w:r>
        <w:separator/>
      </w:r>
    </w:p>
    <w:p w14:paraId="0F4CE277" w14:textId="77777777" w:rsidR="00D63AE7" w:rsidRDefault="00D63AE7"/>
    <w:p w14:paraId="1398AE1A" w14:textId="77777777" w:rsidR="00D63AE7" w:rsidRDefault="00D63AE7" w:rsidP="00B71362"/>
    <w:p w14:paraId="635BCEC5" w14:textId="77777777" w:rsidR="00D63AE7" w:rsidRDefault="00D63AE7"/>
    <w:p w14:paraId="541845AA" w14:textId="77777777" w:rsidR="00D63AE7" w:rsidRDefault="00D63AE7"/>
  </w:endnote>
  <w:endnote w:type="continuationSeparator" w:id="0">
    <w:p w14:paraId="168C05CF" w14:textId="77777777" w:rsidR="00D63AE7" w:rsidRDefault="00D63AE7">
      <w:r>
        <w:continuationSeparator/>
      </w:r>
    </w:p>
    <w:p w14:paraId="14C782A2" w14:textId="77777777" w:rsidR="00D63AE7" w:rsidRDefault="00D63AE7"/>
    <w:p w14:paraId="44EB4FAD" w14:textId="77777777" w:rsidR="00D63AE7" w:rsidRDefault="00D63AE7" w:rsidP="00B71362"/>
    <w:p w14:paraId="125C7CFD" w14:textId="77777777" w:rsidR="00D63AE7" w:rsidRDefault="00D63AE7"/>
    <w:p w14:paraId="0133A0EC" w14:textId="77777777" w:rsidR="00D63AE7" w:rsidRDefault="00D6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p w14:paraId="2289083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DC37" w14:textId="77777777" w:rsidR="00D63AE7" w:rsidRDefault="00D63AE7">
      <w:r>
        <w:separator/>
      </w:r>
    </w:p>
    <w:p w14:paraId="4EE4CEC5" w14:textId="77777777" w:rsidR="00D63AE7" w:rsidRDefault="00D63AE7"/>
    <w:p w14:paraId="3ADD3C87" w14:textId="77777777" w:rsidR="00D63AE7" w:rsidRDefault="00D63AE7" w:rsidP="00B71362"/>
    <w:p w14:paraId="5467C7A1" w14:textId="77777777" w:rsidR="00D63AE7" w:rsidRDefault="00D63AE7"/>
    <w:p w14:paraId="2C625B5C" w14:textId="77777777" w:rsidR="00D63AE7" w:rsidRDefault="00D63AE7"/>
  </w:footnote>
  <w:footnote w:type="continuationSeparator" w:id="0">
    <w:p w14:paraId="3EB59BAF" w14:textId="77777777" w:rsidR="00D63AE7" w:rsidRDefault="00D63AE7">
      <w:r>
        <w:continuationSeparator/>
      </w:r>
    </w:p>
    <w:p w14:paraId="582251DA" w14:textId="77777777" w:rsidR="00D63AE7" w:rsidRDefault="00D63AE7"/>
    <w:p w14:paraId="37AB0AC3" w14:textId="77777777" w:rsidR="00D63AE7" w:rsidRDefault="00D63AE7" w:rsidP="00B71362"/>
    <w:p w14:paraId="37C8AA44" w14:textId="77777777" w:rsidR="00D63AE7" w:rsidRDefault="00D63AE7"/>
    <w:p w14:paraId="2838BADC" w14:textId="77777777" w:rsidR="00D63AE7" w:rsidRDefault="00D63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p w14:paraId="6E1ED79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71362"/>
    <w:rsid w:val="00B843A7"/>
    <w:rsid w:val="00BB536E"/>
    <w:rsid w:val="00BB605E"/>
    <w:rsid w:val="00BC01D8"/>
    <w:rsid w:val="00BC3984"/>
    <w:rsid w:val="00BD65DE"/>
    <w:rsid w:val="00BD7201"/>
    <w:rsid w:val="00BE17E9"/>
    <w:rsid w:val="00BE5393"/>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646</Words>
  <Characters>3683</Characters>
  <Application>Microsoft Office Word</Application>
  <DocSecurity>0</DocSecurity>
  <Lines>30</Lines>
  <Paragraphs>8</Paragraphs>
  <ScaleCrop>false</ScaleCrop>
  <Company>jndx</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145</cp:revision>
  <cp:lastPrinted>2411-12-31T15:59:00Z</cp:lastPrinted>
  <dcterms:created xsi:type="dcterms:W3CDTF">2024-03-03T06:38:00Z</dcterms:created>
  <dcterms:modified xsi:type="dcterms:W3CDTF">2024-05-05T14:35:00Z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