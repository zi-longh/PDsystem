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34525E">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w:t>
      </w:r>
      <w:r w:rsidR="00741E6D">
        <w:rPr>
          <w:rFonts w:hint="eastAsia"/>
        </w:rPr>
        <w:lastRenderedPageBreak/>
        <w:t>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等。表序与表名之间空一格，表名中不允</w:t>
      </w:r>
    </w:p>
    <w:p w14:paraId="638DBCE8" w14:textId="04D0A534" w:rsidR="000870D4" w:rsidRDefault="00000000" w:rsidP="00447DBD">
      <w:pPr>
        <w:pStyle w:val="22"/>
        <w:ind w:firstLineChars="0" w:firstLine="0"/>
      </w:pPr>
      <w:r>
        <w:rPr>
          <w:rFonts w:hint="eastAsia"/>
        </w:rPr>
        <w:lastRenderedPageBreak/>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513867"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75AE498E" w14:textId="757A0BF4" w:rsidR="00C43406" w:rsidRDefault="003D6DD6" w:rsidP="003D6DD6">
      <w:pPr>
        <w:pStyle w:val="22"/>
        <w:ind w:firstLine="560"/>
      </w:pPr>
      <w:r>
        <w:rPr>
          <w:rFonts w:hint="eastAsia"/>
        </w:rPr>
        <w:t>测试语句</w:t>
      </w:r>
      <w:r w:rsidR="00CE47B9" w:rsidRPr="00A945FA">
        <w:rPr>
          <w:vertAlign w:val="superscript"/>
        </w:rPr>
        <w:fldChar w:fldCharType="begin"/>
      </w:r>
      <w:r w:rsidR="00CE47B9" w:rsidRPr="00A945FA">
        <w:rPr>
          <w:vertAlign w:val="superscript"/>
        </w:rPr>
        <w:instrText xml:space="preserve"> </w:instrText>
      </w:r>
      <w:r w:rsidR="00CE47B9" w:rsidRPr="00A945FA">
        <w:rPr>
          <w:rFonts w:hint="eastAsia"/>
          <w:vertAlign w:val="superscript"/>
        </w:rPr>
        <w:instrText>REF _Ref17353 \r \h</w:instrText>
      </w:r>
      <w:r w:rsidR="00CE47B9" w:rsidRPr="00A945FA">
        <w:rPr>
          <w:vertAlign w:val="superscript"/>
        </w:rPr>
        <w:instrText xml:space="preserve">  \* MERGEFORMAT </w:instrText>
      </w:r>
      <w:r w:rsidR="00CE47B9" w:rsidRPr="00A945FA">
        <w:rPr>
          <w:vertAlign w:val="superscript"/>
        </w:rPr>
      </w:r>
      <w:r w:rsidR="00CE47B9" w:rsidRPr="00A945FA">
        <w:rPr>
          <w:vertAlign w:val="superscript"/>
        </w:rPr>
        <w:fldChar w:fldCharType="separate"/>
      </w:r>
      <w:r w:rsidR="00CE47B9" w:rsidRPr="00A945FA">
        <w:rPr>
          <w:vertAlign w:val="superscript"/>
        </w:rPr>
        <w:t>[2]</w:t>
      </w:r>
      <w:r w:rsidR="00CE47B9" w:rsidRPr="00A945FA">
        <w:rPr>
          <w:vertAlign w:val="superscript"/>
        </w:rPr>
        <w:fldChar w:fldCharType="end"/>
      </w:r>
      <w:r>
        <w:rPr>
          <w:rFonts w:hint="eastAsia"/>
        </w:rPr>
        <w:t>测试语句。</w:t>
      </w:r>
    </w:p>
    <w:p w14:paraId="145E44B9" w14:textId="1DDF02AE" w:rsidR="00C43406" w:rsidRDefault="003D6DD6" w:rsidP="00CE47B9">
      <w:pPr>
        <w:pStyle w:val="22"/>
        <w:ind w:firstLine="560"/>
      </w:pPr>
      <w:r>
        <w:rPr>
          <w:rFonts w:hint="eastAsia"/>
        </w:rPr>
        <w:t>测试语句</w:t>
      </w:r>
      <w:r w:rsidR="00CE47B9" w:rsidRPr="001579BB">
        <w:rPr>
          <w:vertAlign w:val="superscript"/>
        </w:rPr>
        <w:fldChar w:fldCharType="begin"/>
      </w:r>
      <w:r w:rsidR="00CE47B9" w:rsidRPr="001579BB">
        <w:rPr>
          <w:vertAlign w:val="superscript"/>
        </w:rPr>
        <w:instrText xml:space="preserve"> </w:instrText>
      </w:r>
      <w:r w:rsidR="00CE47B9" w:rsidRPr="001579BB">
        <w:rPr>
          <w:rFonts w:hint="eastAsia"/>
          <w:vertAlign w:val="superscript"/>
        </w:rPr>
        <w:instrText>REF _Ref17281 \r \h</w:instrText>
      </w:r>
      <w:r w:rsidR="00CE47B9" w:rsidRPr="001579BB">
        <w:rPr>
          <w:vertAlign w:val="superscript"/>
        </w:rPr>
        <w:instrText xml:space="preserve"> </w:instrText>
      </w:r>
      <w:r w:rsidR="00CE47B9">
        <w:rPr>
          <w:vertAlign w:val="superscript"/>
        </w:rPr>
        <w:instrText xml:space="preserve"> \* MERGEFORMAT </w:instrText>
      </w:r>
      <w:r w:rsidR="00CE47B9" w:rsidRPr="001579BB">
        <w:rPr>
          <w:vertAlign w:val="superscript"/>
        </w:rPr>
      </w:r>
      <w:r w:rsidR="00CE47B9" w:rsidRPr="001579BB">
        <w:rPr>
          <w:vertAlign w:val="superscript"/>
        </w:rPr>
        <w:fldChar w:fldCharType="separate"/>
      </w:r>
      <w:r w:rsidR="00CE47B9" w:rsidRPr="001579BB">
        <w:rPr>
          <w:vertAlign w:val="superscript"/>
        </w:rPr>
        <w:t>[1]</w:t>
      </w:r>
      <w:r w:rsidR="00CE47B9" w:rsidRPr="001579BB">
        <w:rPr>
          <w:vertAlign w:val="superscript"/>
        </w:rPr>
        <w:fldChar w:fldCharType="end"/>
      </w:r>
      <w:r>
        <w:rPr>
          <w:rFonts w:hint="eastAsia"/>
        </w:rPr>
        <w:t>，测试语句</w:t>
      </w:r>
      <w:r w:rsidR="00CE47B9">
        <w:fldChar w:fldCharType="begin"/>
      </w:r>
      <w:r w:rsidR="00CE47B9">
        <w:instrText xml:space="preserve"> </w:instrText>
      </w:r>
      <w:r w:rsidR="00CE47B9">
        <w:rPr>
          <w:rFonts w:hint="eastAsia"/>
        </w:rPr>
        <w:instrText>REF _Ref14378 \r \h</w:instrText>
      </w:r>
      <w:r w:rsidR="00CE47B9">
        <w:instrText xml:space="preserve"> </w:instrText>
      </w:r>
      <w:r w:rsidR="00CE47B9">
        <w:fldChar w:fldCharType="separate"/>
      </w:r>
      <w:r w:rsidR="00CE47B9">
        <w:t>[3</w:t>
      </w:r>
      <w:r w:rsidR="00CE47B9">
        <w:rPr>
          <w:rFonts w:hint="eastAsia"/>
        </w:rPr>
        <w:t>，</w:t>
      </w:r>
      <w:r w:rsidR="00CE47B9">
        <w:rPr>
          <w:rFonts w:hint="eastAsia"/>
        </w:rPr>
        <w:t>5~7</w:t>
      </w:r>
      <w:r w:rsidR="00CE47B9">
        <w:t>]</w:t>
      </w:r>
      <w:r w:rsidR="00CE47B9">
        <w:fldChar w:fldCharType="end"/>
      </w:r>
      <w:r>
        <w:rPr>
          <w:rFonts w:hint="eastAsia"/>
        </w:rPr>
        <w:t>测试语句</w:t>
      </w:r>
      <w:r w:rsidR="00CE47B9">
        <w:t>。</w:t>
      </w:r>
    </w:p>
    <w:p w14:paraId="61367461" w14:textId="5832A003" w:rsidR="00C43406" w:rsidRDefault="003D6DD6" w:rsidP="00CE47B9">
      <w:pPr>
        <w:pStyle w:val="22"/>
        <w:ind w:firstLine="560"/>
      </w:pPr>
      <w:r>
        <w:rPr>
          <w:rFonts w:hint="eastAsia"/>
        </w:rPr>
        <w:t>测试语句</w:t>
      </w:r>
      <w:r w:rsidR="00CE47B9" w:rsidRPr="00773191">
        <w:rPr>
          <w:vertAlign w:val="superscript"/>
        </w:rPr>
        <w:fldChar w:fldCharType="begin"/>
      </w:r>
      <w:r w:rsidR="00CE47B9" w:rsidRPr="00773191">
        <w:rPr>
          <w:vertAlign w:val="superscript"/>
        </w:rPr>
        <w:instrText xml:space="preserve"> REF _Ref9516 \r \h  \* MERGEFORMAT </w:instrText>
      </w:r>
      <w:r w:rsidR="00CE47B9" w:rsidRPr="00773191">
        <w:rPr>
          <w:vertAlign w:val="superscript"/>
        </w:rPr>
      </w:r>
      <w:r w:rsidR="00CE47B9" w:rsidRPr="00773191">
        <w:rPr>
          <w:vertAlign w:val="superscript"/>
        </w:rPr>
        <w:fldChar w:fldCharType="separate"/>
      </w:r>
      <w:r w:rsidR="00CE47B9" w:rsidRPr="00773191">
        <w:rPr>
          <w:vertAlign w:val="superscript"/>
        </w:rPr>
        <w:t>[6</w:t>
      </w:r>
      <w:r w:rsidR="00CE47B9" w:rsidRPr="00773191">
        <w:rPr>
          <w:rFonts w:hint="eastAsia"/>
          <w:vertAlign w:val="superscript"/>
        </w:rPr>
        <w:t>，</w:t>
      </w:r>
      <w:r w:rsidR="00CE47B9" w:rsidRPr="00773191">
        <w:rPr>
          <w:rFonts w:hint="eastAsia"/>
          <w:vertAlign w:val="superscript"/>
        </w:rPr>
        <w:t>7</w:t>
      </w:r>
      <w:r w:rsidR="00CE47B9" w:rsidRPr="00773191">
        <w:rPr>
          <w:vertAlign w:val="superscript"/>
        </w:rPr>
        <w:t>]</w:t>
      </w:r>
      <w:r w:rsidR="00CE47B9" w:rsidRPr="00773191">
        <w:rPr>
          <w:vertAlign w:val="superscript"/>
        </w:rPr>
        <w:fldChar w:fldCharType="end"/>
      </w:r>
      <w:r>
        <w:rPr>
          <w:rFonts w:hint="eastAsia"/>
        </w:rPr>
        <w:t>测试语句</w:t>
      </w:r>
      <w:r w:rsidR="00CE47B9">
        <w:t>，</w:t>
      </w:r>
      <w:r>
        <w:rPr>
          <w:rFonts w:hint="eastAsia"/>
        </w:rPr>
        <w:t>测试语句。</w:t>
      </w:r>
    </w:p>
    <w:p w14:paraId="1AEE3B5A" w14:textId="0F7680FD" w:rsidR="00C43406" w:rsidRDefault="003D6DD6" w:rsidP="00CE47B9">
      <w:pPr>
        <w:pStyle w:val="22"/>
        <w:ind w:firstLine="560"/>
      </w:pPr>
      <w:r>
        <w:rPr>
          <w:rFonts w:hint="eastAsia"/>
        </w:rPr>
        <w:t>测试语句</w:t>
      </w:r>
      <w:r w:rsidR="00CE47B9">
        <w:rPr>
          <w:rFonts w:hint="eastAsia"/>
        </w:rPr>
        <w:t>[9]</w:t>
      </w:r>
      <w:r>
        <w:rPr>
          <w:rFonts w:hint="eastAsia"/>
        </w:rPr>
        <w:t>测试语句</w:t>
      </w:r>
      <w:r w:rsidR="00CE47B9">
        <w:rPr>
          <w:rFonts w:hint="eastAsia"/>
        </w:rPr>
        <w:t>[11]</w:t>
      </w:r>
      <w:r>
        <w:rPr>
          <w:rFonts w:hint="eastAsia"/>
        </w:rPr>
        <w:t>测试语句</w:t>
      </w:r>
      <w:r w:rsidR="00CE47B9">
        <w:t>，</w:t>
      </w:r>
      <w:r>
        <w:rPr>
          <w:rFonts w:hint="eastAsia"/>
        </w:rPr>
        <w:t>测试语句</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rPr>
          <w:rFonts w:hint="eastAsia"/>
        </w:rPr>
        <w:t>测试语句</w:t>
      </w:r>
      <w:r w:rsidR="00CE47B9">
        <w:t>。</w:t>
      </w:r>
    </w:p>
    <w:p w14:paraId="61D97D96" w14:textId="08095F92" w:rsidR="00C43406" w:rsidRDefault="003D6DD6" w:rsidP="00CE47B9">
      <w:pPr>
        <w:pStyle w:val="22"/>
        <w:ind w:firstLine="560"/>
      </w:pP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0E6B34">
        <w:rPr>
          <w:rFonts w:hint="eastAsia"/>
        </w:rPr>
        <w:t>，</w:t>
      </w:r>
      <w:r>
        <w:rPr>
          <w:rFonts w:hint="eastAsia"/>
        </w:rPr>
        <w:t>测试语句</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测试语句</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测试语句。</w:t>
      </w:r>
      <w:r w:rsidR="000E6B34">
        <w:rPr>
          <w:rFonts w:hint="eastAsia"/>
        </w:rPr>
        <w:t>测试语句。</w:t>
      </w:r>
    </w:p>
    <w:p w14:paraId="62839D39" w14:textId="16D25AC8" w:rsidR="00C43406" w:rsidRDefault="003D6DD6" w:rsidP="00CE47B9">
      <w:pPr>
        <w:pStyle w:val="22"/>
        <w:ind w:firstLine="560"/>
      </w:pPr>
      <w:r>
        <w:rPr>
          <w:rFonts w:hint="eastAsia"/>
        </w:rPr>
        <w:t>测试语句</w:t>
      </w:r>
      <w:r w:rsidR="00641DED" w:rsidRPr="00990DA9">
        <w:rPr>
          <w:rFonts w:hint="eastAsia"/>
          <w:vertAlign w:val="superscript"/>
        </w:rPr>
        <w:t>[2~,]</w:t>
      </w:r>
      <w:r>
        <w:rPr>
          <w:rFonts w:hint="eastAsia"/>
        </w:rPr>
        <w:t>测试语句</w:t>
      </w:r>
      <w:r w:rsidR="00CE47B9">
        <w:rPr>
          <w:rFonts w:hint="eastAsia"/>
        </w:rPr>
        <w:t>。</w:t>
      </w:r>
    </w:p>
    <w:p w14:paraId="504D0022" w14:textId="7B32DD93" w:rsidR="00CE47B9" w:rsidRDefault="003D6DD6" w:rsidP="00CE47B9">
      <w:pPr>
        <w:pStyle w:val="22"/>
        <w:ind w:firstLine="560"/>
      </w:pPr>
      <w:r>
        <w:rPr>
          <w:rFonts w:hint="eastAsia"/>
        </w:rPr>
        <w:t>测试语句</w:t>
      </w:r>
      <w:r w:rsidR="000E6B34">
        <w:rPr>
          <w:rFonts w:hint="eastAsia"/>
        </w:rPr>
        <w:t>，</w:t>
      </w:r>
      <w:r>
        <w:rPr>
          <w:rFonts w:hint="eastAsia"/>
        </w:rPr>
        <w:t>测试语句。</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C24E9A">
      <w:pPr>
        <w:pStyle w:val="10"/>
        <w:numPr>
          <w:ilvl w:val="0"/>
          <w:numId w:val="0"/>
        </w:numPr>
      </w:pPr>
      <w:bookmarkStart w:id="30" w:name="_Toc153297723"/>
      <w:bookmarkStart w:id="31" w:name="_Toc153297502"/>
      <w:bookmarkStart w:id="32" w:name="_Toc165837867"/>
      <w:r>
        <w:rPr>
          <w:rFonts w:hint="eastAsia"/>
        </w:rPr>
        <w:lastRenderedPageBreak/>
        <w:t>结论</w:t>
      </w:r>
      <w:bookmarkEnd w:id="30"/>
      <w:bookmarkEnd w:id="31"/>
      <w:bookmarkEnd w:id="32"/>
    </w:p>
    <w:p w14:paraId="23D3833D" w14:textId="77777777" w:rsidR="001F2494" w:rsidRDefault="001F2494" w:rsidP="001F2494">
      <w:pPr>
        <w:pStyle w:val="22"/>
        <w:ind w:firstLine="560"/>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444FD7">
        <w:rPr>
          <w:rFonts w:ascii="微软雅黑" w:eastAsia="微软雅黑" w:hAnsi="微软雅黑"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33F6838C" w:rsidR="00903DA4" w:rsidRDefault="00903DA4" w:rsidP="00EE6774">
      <w:pPr>
        <w:pStyle w:val="11"/>
        <w:numPr>
          <w:ilvl w:val="0"/>
          <w:numId w:val="3"/>
        </w:numPr>
        <w:wordWrap w:val="0"/>
        <w:spacing w:line="360" w:lineRule="auto"/>
        <w:ind w:firstLineChars="0"/>
      </w:pPr>
      <w:bookmarkStart w:id="50" w:name="_Ref13085"/>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95800EB" w14:textId="4F5256E5" w:rsidR="00903DA4" w:rsidRDefault="00903DA4" w:rsidP="00EE6774">
      <w:pPr>
        <w:pStyle w:val="11"/>
        <w:numPr>
          <w:ilvl w:val="0"/>
          <w:numId w:val="3"/>
        </w:numPr>
        <w:wordWrap w:val="0"/>
        <w:spacing w:line="360" w:lineRule="auto"/>
        <w:ind w:firstLineChars="0"/>
      </w:pPr>
      <w:bookmarkStart w:id="51" w:name="_Ref9454"/>
      <w:r>
        <w:rPr>
          <w:rFonts w:hint="eastAsia"/>
        </w:rPr>
        <w:t>Google Developers.WebRTC[</w:t>
      </w:r>
      <w:r w:rsidR="00B83691">
        <w:rPr>
          <w:rFonts w:hint="eastAsia"/>
        </w:rPr>
        <w:t>R</w:t>
      </w:r>
      <w:proofErr w:type="gramStart"/>
      <w:r>
        <w:rPr>
          <w:rFonts w:hint="eastAsia"/>
        </w:rPr>
        <w:t>].(</w:t>
      </w:r>
      <w:proofErr w:type="gramEnd"/>
      <w:r>
        <w:rPr>
          <w:rFonts w:hint="eastAsia"/>
        </w:rPr>
        <w:t>2019.05.28)[2022.04.14].https://webrtc.org</w:t>
      </w:r>
      <w:bookmarkEnd w:id="51"/>
      <w:r w:rsidR="000E6B34">
        <w:rPr>
          <w:rFonts w:hint="eastAsia"/>
        </w:rPr>
        <w:t>.</w:t>
      </w:r>
    </w:p>
    <w:bookmarkEnd w:id="43"/>
    <w:bookmarkEnd w:id="44"/>
    <w:bookmarkEnd w:id="45"/>
    <w:bookmarkEnd w:id="46"/>
    <w:p w14:paraId="7BE22AD7" w14:textId="77777777" w:rsidR="00903DA4" w:rsidRPr="00903DA4" w:rsidRDefault="00903DA4" w:rsidP="00903DA4"/>
    <w:sectPr w:rsidR="00903DA4" w:rsidRPr="00903DA4" w:rsidSect="0034525E">
      <w:headerReference w:type="default" r:id="rId12"/>
      <w:footerReference w:type="default" r:id="rId13"/>
      <w:pgSz w:w="11906" w:h="16838"/>
      <w:pgMar w:top="3119" w:right="226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32A2E" w14:textId="77777777" w:rsidR="0034525E" w:rsidRDefault="0034525E">
      <w:r>
        <w:separator/>
      </w:r>
    </w:p>
    <w:p w14:paraId="1F461E00" w14:textId="77777777" w:rsidR="0034525E" w:rsidRDefault="0034525E"/>
    <w:p w14:paraId="5FF9A011" w14:textId="77777777" w:rsidR="0034525E" w:rsidRDefault="0034525E" w:rsidP="00B71362"/>
    <w:p w14:paraId="067EA39E" w14:textId="77777777" w:rsidR="0034525E" w:rsidRDefault="0034525E"/>
    <w:p w14:paraId="4357860B" w14:textId="77777777" w:rsidR="0034525E" w:rsidRDefault="0034525E"/>
  </w:endnote>
  <w:endnote w:type="continuationSeparator" w:id="0">
    <w:p w14:paraId="0B64B9C6" w14:textId="77777777" w:rsidR="0034525E" w:rsidRDefault="0034525E">
      <w:r>
        <w:continuationSeparator/>
      </w:r>
    </w:p>
    <w:p w14:paraId="3237A2B8" w14:textId="77777777" w:rsidR="0034525E" w:rsidRDefault="0034525E"/>
    <w:p w14:paraId="1B6A32C1" w14:textId="77777777" w:rsidR="0034525E" w:rsidRDefault="0034525E" w:rsidP="00B71362"/>
    <w:p w14:paraId="5429DBA5" w14:textId="77777777" w:rsidR="0034525E" w:rsidRDefault="0034525E"/>
    <w:p w14:paraId="64DC385C" w14:textId="77777777" w:rsidR="0034525E" w:rsidRDefault="00345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55D13" w14:textId="77777777" w:rsidR="0034525E" w:rsidRDefault="0034525E">
      <w:r>
        <w:separator/>
      </w:r>
    </w:p>
    <w:p w14:paraId="38C06D35" w14:textId="77777777" w:rsidR="0034525E" w:rsidRDefault="0034525E"/>
    <w:p w14:paraId="492A52C9" w14:textId="77777777" w:rsidR="0034525E" w:rsidRDefault="0034525E" w:rsidP="00B71362"/>
    <w:p w14:paraId="77B6BC43" w14:textId="77777777" w:rsidR="0034525E" w:rsidRDefault="0034525E"/>
    <w:p w14:paraId="38614EFA" w14:textId="77777777" w:rsidR="0034525E" w:rsidRDefault="0034525E"/>
  </w:footnote>
  <w:footnote w:type="continuationSeparator" w:id="0">
    <w:p w14:paraId="3E1917CC" w14:textId="77777777" w:rsidR="0034525E" w:rsidRDefault="0034525E">
      <w:r>
        <w:continuationSeparator/>
      </w:r>
    </w:p>
    <w:p w14:paraId="63B2B39D" w14:textId="77777777" w:rsidR="0034525E" w:rsidRDefault="0034525E"/>
    <w:p w14:paraId="59A18B50" w14:textId="77777777" w:rsidR="0034525E" w:rsidRDefault="0034525E" w:rsidP="00B71362"/>
    <w:p w14:paraId="256A70E1" w14:textId="77777777" w:rsidR="0034525E" w:rsidRDefault="0034525E"/>
    <w:p w14:paraId="7F792207" w14:textId="77777777" w:rsidR="0034525E" w:rsidRDefault="003452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3AAAF04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E6B34"/>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4525E"/>
    <w:rsid w:val="00352984"/>
    <w:rsid w:val="00353DE8"/>
    <w:rsid w:val="00381B42"/>
    <w:rsid w:val="00382B0A"/>
    <w:rsid w:val="003942AB"/>
    <w:rsid w:val="003D6DD6"/>
    <w:rsid w:val="003E47CC"/>
    <w:rsid w:val="003F4AED"/>
    <w:rsid w:val="00420596"/>
    <w:rsid w:val="00430D60"/>
    <w:rsid w:val="00444FD7"/>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2D4"/>
    <w:rsid w:val="007D3E4D"/>
    <w:rsid w:val="007D6720"/>
    <w:rsid w:val="007F1D71"/>
    <w:rsid w:val="00804FD3"/>
    <w:rsid w:val="008059A3"/>
    <w:rsid w:val="0081789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6A43"/>
    <w:rsid w:val="00947589"/>
    <w:rsid w:val="0096316C"/>
    <w:rsid w:val="009744CD"/>
    <w:rsid w:val="00976F6D"/>
    <w:rsid w:val="0098513E"/>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5A3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789</TotalTime>
  <Pages>14</Pages>
  <Words>630</Words>
  <Characters>3595</Characters>
  <Application>Microsoft Office Word</Application>
  <DocSecurity>0</DocSecurity>
  <Lines>29</Lines>
  <Paragraphs>8</Paragraphs>
  <ScaleCrop>false</ScaleCrop>
  <Company>jndx</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158</cp:revision>
  <cp:lastPrinted>2411-12-31T15:59:00Z</cp:lastPrinted>
  <dcterms:created xsi:type="dcterms:W3CDTF">2024-03-03T06:38:00Z</dcterms:created>
  <dcterms:modified xsi:type="dcterms:W3CDTF">2024-05-06T07:18:00Z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