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Pr="00673ECD" w:rsidRDefault="00000000" w:rsidP="00673ECD">
      <w:pPr>
        <w:pStyle w:val="ab"/>
        <w:spacing w:before="326" w:after="652"/>
        <w:rPr>
          <w:rFonts w:ascii="楷体_GB2312" w:eastAsia="楷体_GB2312" w:hAnsi="楷体_GB2312" w:cs="楷体_GB2312"/>
          <w:sz w:val="44"/>
          <w:szCs w:val="44"/>
        </w:rPr>
      </w:pPr>
      <w:r w:rsidRPr="00673ECD">
        <w:rPr>
          <w:rFonts w:ascii="楷体_GB2312" w:eastAsia="楷体_GB2312" w:hAnsi="楷体_GB2312" w:cs="楷体_GB2312" w:hint="eastAsia"/>
          <w:sz w:val="44"/>
          <w:szCs w:val="44"/>
        </w:rPr>
        <w:t>诚 信 声 明</w:t>
      </w:r>
    </w:p>
    <w:p w14:paraId="75C21D89" w14:textId="77777777"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36E46022" w:rsidR="00AB0BB2" w:rsidRPr="00843A6F" w:rsidRDefault="00000000" w:rsidP="00843A6F">
      <w:pPr>
        <w:spacing w:line="360" w:lineRule="auto"/>
        <w:ind w:firstLine="434"/>
        <w:rPr>
          <w:rFonts w:hint="eastAsia"/>
        </w:rPr>
      </w:pPr>
      <w:r>
        <w:rPr>
          <w:rFonts w:hint="eastAsia"/>
        </w:rPr>
        <w:t xml:space="preserve"> </w:t>
      </w:r>
      <w:r>
        <w:rPr>
          <w:rFonts w:hint="eastAsia"/>
          <w:b/>
        </w:rPr>
        <w:t>[</w:t>
      </w:r>
      <w:r>
        <w:rPr>
          <w:rFonts w:hint="eastAsia"/>
          <w:b/>
        </w:rPr>
        <w:t>摘</w:t>
      </w:r>
      <w:r w:rsidR="00843A6F">
        <w:rPr>
          <w:rFonts w:hint="eastAsia"/>
          <w:b/>
        </w:rPr>
        <w:t xml:space="preserve">  </w:t>
      </w:r>
      <w:r>
        <w:rPr>
          <w:rFonts w:hint="eastAsia"/>
          <w:b/>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843A6F">
        <w:rPr>
          <w:rFonts w:hint="eastAsia"/>
        </w:rPr>
        <w:t>是论文的</w:t>
      </w:r>
      <w:r>
        <w:rPr>
          <w:rFonts w:hint="eastAsia"/>
        </w:rPr>
        <w:t>摘要此处</w:t>
      </w:r>
      <w:r>
        <w:rPr>
          <w:rFonts w:hint="eastAsia"/>
        </w:rPr>
        <w:t xml:space="preserve">  </w:t>
      </w:r>
      <w:r>
        <w:rPr>
          <w:rFonts w:hint="eastAsia"/>
        </w:rPr>
        <w:t>是论文的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rFonts w:hint="eastAsia"/>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F02986">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8" w:name="_Toc160376188"/>
      <w:bookmarkStart w:id="9" w:name="_Toc153297495"/>
      <w:bookmarkStart w:id="10" w:name="_Toc153297716"/>
      <w:r>
        <w:rPr>
          <w:rFonts w:hint="eastAsia"/>
        </w:rPr>
        <w:t>研究框架</w:t>
      </w:r>
      <w:bookmarkEnd w:id="8"/>
      <w:bookmarkEnd w:id="9"/>
      <w:bookmarkEnd w:id="10"/>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7EC1B321" w14:textId="1FAAE0A5" w:rsidR="00947589" w:rsidRDefault="00947589" w:rsidP="00B71362"/>
    <w:p w14:paraId="6F59646A" w14:textId="5E333587" w:rsidR="00947589" w:rsidRDefault="00947589" w:rsidP="00B71362"/>
    <w:p w14:paraId="7E516D3F" w14:textId="77777777" w:rsidR="00B4123B" w:rsidRDefault="00B4123B"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lastRenderedPageBreak/>
        <w:t>术语说明</w:t>
      </w:r>
      <w:bookmarkEnd w:id="11"/>
      <w:bookmarkEnd w:id="12"/>
      <w:bookmarkEnd w:id="13"/>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6" w:name="_Toc160376192"/>
      <w:r>
        <w:rPr>
          <w:rFonts w:hint="eastAsia"/>
        </w:rPr>
        <w:t>第一节小标题</w:t>
      </w:r>
      <w:r>
        <w:rPr>
          <w:rFonts w:hint="eastAsia"/>
        </w:rPr>
        <w:t>2</w:t>
      </w:r>
      <w:r>
        <w:t>-2</w:t>
      </w:r>
      <w:bookmarkEnd w:id="16"/>
      <w:r w:rsidR="005303A7">
        <w:rPr>
          <w:rFonts w:hint="eastAsia"/>
        </w:rPr>
        <w:t>第一节小标题</w:t>
      </w:r>
      <w:r w:rsidR="005303A7">
        <w:rPr>
          <w:rFonts w:hint="eastAsia"/>
        </w:rPr>
        <w:t>2</w:t>
      </w:r>
      <w:r w:rsidR="005303A7">
        <w:t>-2</w:t>
      </w:r>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2"/>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2"/>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w:t>
      </w:r>
      <w:r>
        <w:rPr>
          <w:rFonts w:hint="eastAsia"/>
        </w:rPr>
        <w:lastRenderedPageBreak/>
        <w:t>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0.2pt;height:50.6pt" o:ole="">
            <v:imagedata r:id="rId10" o:title=""/>
          </v:shape>
          <o:OLEObject Type="Embed" ProgID="Equation.3" ShapeID="_x0000_i1050" DrawAspect="Content" ObjectID="_1776448420"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2"/>
        <w:ind w:firstLine="560"/>
        <w:rPr>
          <w:rFonts w:ascii="宋体"/>
        </w:rPr>
      </w:pPr>
    </w:p>
    <w:p w14:paraId="2D34C496" w14:textId="77777777" w:rsidR="00920B6C" w:rsidRDefault="00920B6C">
      <w:pPr>
        <w:pStyle w:val="22"/>
        <w:ind w:firstLine="560"/>
        <w:rPr>
          <w:rFonts w:ascii="宋体"/>
        </w:rPr>
      </w:pPr>
    </w:p>
    <w:p w14:paraId="642CFAB0" w14:textId="77777777" w:rsidR="00920B6C" w:rsidRDefault="00920B6C">
      <w:pPr>
        <w:pStyle w:val="22"/>
        <w:ind w:firstLine="560"/>
        <w:rPr>
          <w:rFonts w:ascii="宋体"/>
        </w:rPr>
      </w:pPr>
    </w:p>
    <w:p w14:paraId="2F3546C6" w14:textId="77777777" w:rsidR="00920B6C" w:rsidRDefault="00920B6C">
      <w:pPr>
        <w:pStyle w:val="22"/>
        <w:ind w:firstLine="560"/>
        <w:rPr>
          <w:rFonts w:ascii="宋体"/>
        </w:rPr>
      </w:pPr>
    </w:p>
    <w:p w14:paraId="66643AB0" w14:textId="77777777" w:rsidR="00920B6C" w:rsidRDefault="00920B6C">
      <w:pPr>
        <w:pStyle w:val="22"/>
        <w:ind w:firstLine="560"/>
        <w:rPr>
          <w:rFonts w:ascii="宋体"/>
        </w:rPr>
      </w:pP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6BC2999A" w14:textId="1A7EF2F8" w:rsidR="009C64FE" w:rsidRPr="00ED535F" w:rsidRDefault="00A5209A" w:rsidP="00ED535F">
      <w:pPr>
        <w:pStyle w:val="22"/>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9FE9FA3" w14:textId="4799C8C9" w:rsidR="00A5209A" w:rsidRPr="009363CA" w:rsidRDefault="00A5209A" w:rsidP="00A5209A">
      <w:pPr>
        <w:pStyle w:val="22"/>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2"/>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2"/>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730D27A7" w14:textId="401669A1" w:rsidR="005A4EF7" w:rsidRDefault="00903DA4" w:rsidP="00E43A52">
      <w:pPr>
        <w:pStyle w:val="11"/>
        <w:numPr>
          <w:ilvl w:val="0"/>
          <w:numId w:val="3"/>
        </w:numPr>
        <w:wordWrap w:val="0"/>
        <w:spacing w:line="360" w:lineRule="auto"/>
        <w:ind w:firstLineChars="0"/>
        <w:rPr>
          <w:rFonts w:hint="eastAsia"/>
        </w:rPr>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C16EB" w14:textId="77777777" w:rsidR="00F02986" w:rsidRDefault="00F02986">
      <w:r>
        <w:separator/>
      </w:r>
    </w:p>
    <w:p w14:paraId="7C6800F8" w14:textId="77777777" w:rsidR="00F02986" w:rsidRDefault="00F02986"/>
    <w:p w14:paraId="3CFA34DD" w14:textId="77777777" w:rsidR="00F02986" w:rsidRDefault="00F02986" w:rsidP="00B71362"/>
    <w:p w14:paraId="65CAC50B" w14:textId="77777777" w:rsidR="00F02986" w:rsidRDefault="00F02986"/>
  </w:endnote>
  <w:endnote w:type="continuationSeparator" w:id="0">
    <w:p w14:paraId="35C79BAD" w14:textId="77777777" w:rsidR="00F02986" w:rsidRDefault="00F02986">
      <w:r>
        <w:continuationSeparator/>
      </w:r>
    </w:p>
    <w:p w14:paraId="45AC09C6" w14:textId="77777777" w:rsidR="00F02986" w:rsidRDefault="00F02986"/>
    <w:p w14:paraId="73FFC72B" w14:textId="77777777" w:rsidR="00F02986" w:rsidRDefault="00F02986" w:rsidP="00B71362"/>
    <w:p w14:paraId="3688BF72" w14:textId="77777777" w:rsidR="00F02986" w:rsidRDefault="00F02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p w14:paraId="5B9D011C"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5E293" w14:textId="77777777" w:rsidR="00F02986" w:rsidRDefault="00F02986">
      <w:r>
        <w:separator/>
      </w:r>
    </w:p>
    <w:p w14:paraId="110202F6" w14:textId="77777777" w:rsidR="00F02986" w:rsidRDefault="00F02986"/>
    <w:p w14:paraId="15385DE1" w14:textId="77777777" w:rsidR="00F02986" w:rsidRDefault="00F02986" w:rsidP="00B71362"/>
    <w:p w14:paraId="2E76314B" w14:textId="77777777" w:rsidR="00F02986" w:rsidRDefault="00F02986"/>
  </w:footnote>
  <w:footnote w:type="continuationSeparator" w:id="0">
    <w:p w14:paraId="507F0552" w14:textId="77777777" w:rsidR="00F02986" w:rsidRDefault="00F02986">
      <w:r>
        <w:continuationSeparator/>
      </w:r>
    </w:p>
    <w:p w14:paraId="33FC00C4" w14:textId="77777777" w:rsidR="00F02986" w:rsidRDefault="00F02986"/>
    <w:p w14:paraId="65B64135" w14:textId="77777777" w:rsidR="00F02986" w:rsidRDefault="00F02986" w:rsidP="00B71362"/>
    <w:p w14:paraId="1BF07E93" w14:textId="77777777" w:rsidR="00F02986" w:rsidRDefault="00F02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p w14:paraId="56601EBD"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73ECD"/>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4C73"/>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741</TotalTime>
  <Pages>14</Pages>
  <Words>671</Words>
  <Characters>3825</Characters>
  <Application>Microsoft Office Word</Application>
  <DocSecurity>0</DocSecurity>
  <Lines>31</Lines>
  <Paragraphs>8</Paragraphs>
  <ScaleCrop>false</ScaleCrop>
  <Company>jndx</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130</cp:revision>
  <cp:lastPrinted>2411-12-31T15:59:00Z</cp:lastPrinted>
  <dcterms:created xsi:type="dcterms:W3CDTF">2024-03-03T06:38:00Z</dcterms:created>
  <dcterms:modified xsi:type="dcterms:W3CDTF">2024-05-05T13:07:00Z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