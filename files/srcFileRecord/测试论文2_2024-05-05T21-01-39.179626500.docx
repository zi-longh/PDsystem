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15FB9" w14:textId="77777777" w:rsidR="000870D4" w:rsidRPr="00F12FA3" w:rsidRDefault="00000000" w:rsidP="00F12FA3">
      <w:pPr>
        <w:pStyle w:val="ab"/>
        <w:spacing w:before="326" w:after="652"/>
      </w:pPr>
      <w:r w:rsidRPr="00F12FA3">
        <w:rPr>
          <w:rFonts w:hint="eastAsia"/>
        </w:rPr>
        <w:t>诚</w:t>
      </w:r>
      <w:r w:rsidRPr="00F12FA3">
        <w:rPr>
          <w:rFonts w:hint="eastAsia"/>
        </w:rPr>
        <w:t xml:space="preserve"> </w:t>
      </w:r>
      <w:r w:rsidRPr="00F12FA3">
        <w:rPr>
          <w:rFonts w:hint="eastAsia"/>
        </w:rPr>
        <w:t>信</w:t>
      </w:r>
      <w:r w:rsidRPr="00F12FA3">
        <w:rPr>
          <w:rFonts w:hint="eastAsia"/>
        </w:rPr>
        <w:t xml:space="preserve"> </w:t>
      </w:r>
      <w:r w:rsidRPr="00F12FA3">
        <w:rPr>
          <w:rFonts w:hint="eastAsia"/>
        </w:rPr>
        <w:t>声</w:t>
      </w:r>
      <w:r w:rsidRPr="00F12FA3">
        <w:rPr>
          <w:rFonts w:hint="eastAsia"/>
        </w:rPr>
        <w:t xml:space="preserve"> </w:t>
      </w:r>
      <w:r w:rsidRPr="00F12FA3">
        <w:rPr>
          <w:rFonts w:hint="eastAsia"/>
        </w:rPr>
        <w:t>明</w:t>
      </w:r>
    </w:p>
    <w:p w14:paraId="75C21D89" w14:textId="77777777" w:rsidR="000870D4" w:rsidRDefault="00000000" w:rsidP="00F12FA3">
      <w:pPr>
        <w:pStyle w:val="22"/>
        <w:ind w:firstLine="560"/>
      </w:pPr>
      <w:r w:rsidRPr="00F12FA3">
        <w:rPr>
          <w:rFonts w:hint="eastAsia"/>
        </w:rPr>
        <w:t>我声明，所呈交的</w:t>
      </w:r>
      <w:r>
        <w:rPr>
          <w:rFonts w:hint="eastAsia"/>
        </w:rPr>
        <w:t>毕业论文是本人在老师指导下进行的研究工作及取得的研究成果。据我查证，</w:t>
      </w:r>
      <w:r w:rsidRPr="00F12FA3">
        <w:rPr>
          <w:rFonts w:hint="eastAsia"/>
        </w:rPr>
        <w:t>除了</w:t>
      </w:r>
      <w:r>
        <w:rPr>
          <w:rFonts w:hint="eastAsia"/>
        </w:rPr>
        <w:t>文中特别加以标注和致谢的地方外，论文中不包含其他人已经发表或</w:t>
      </w:r>
      <w:r w:rsidRPr="00F12FA3">
        <w:rPr>
          <w:rFonts w:hint="eastAsia"/>
        </w:rPr>
        <w:t>撰写</w:t>
      </w:r>
      <w:r>
        <w:rPr>
          <w:rFonts w:hint="eastAsia"/>
        </w:rPr>
        <w:t>过的研究成果，也不包含为获得其他教育机构的学位或证书而使用过的材料。我承诺，论文中的所有内容均真实、可信。</w:t>
      </w:r>
    </w:p>
    <w:p w14:paraId="32F40F1A" w14:textId="77777777" w:rsidR="000870D4" w:rsidRDefault="000870D4" w:rsidP="00F12FA3"/>
    <w:p w14:paraId="57F41583" w14:textId="22A83DC4" w:rsidR="000870D4" w:rsidRDefault="000870D4" w:rsidP="00F12FA3"/>
    <w:p w14:paraId="49EA1DDA" w14:textId="77777777" w:rsidR="000870D4" w:rsidRDefault="000870D4" w:rsidP="00F12FA3"/>
    <w:p w14:paraId="3588172D" w14:textId="77777777" w:rsidR="000870D4" w:rsidRDefault="000870D4" w:rsidP="00F12FA3"/>
    <w:p w14:paraId="40EDF12A" w14:textId="77777777" w:rsidR="000870D4" w:rsidRDefault="00000000" w:rsidP="00F12FA3">
      <w:r>
        <w:rPr>
          <w:rFonts w:hint="eastAsia"/>
        </w:rPr>
        <w:t>毕业论文作者签名：黄子龙</w:t>
      </w:r>
      <w:r w:rsidRPr="007023B1">
        <w:rPr>
          <w:rFonts w:hint="eastAsia"/>
          <w:bCs/>
        </w:rPr>
        <w:t xml:space="preserve">           </w:t>
      </w:r>
      <w:r>
        <w:rPr>
          <w:rFonts w:hint="eastAsia"/>
        </w:rPr>
        <w:t>签名日期：</w:t>
      </w:r>
      <w:r>
        <w:t>2024</w:t>
      </w:r>
      <w:r>
        <w:rPr>
          <w:rFonts w:hint="eastAsia"/>
        </w:rPr>
        <w:t>年</w:t>
      </w:r>
      <w:r>
        <w:t>3</w:t>
      </w:r>
      <w:r>
        <w:rPr>
          <w:rFonts w:hint="eastAsia"/>
        </w:rPr>
        <w:t>月</w:t>
      </w:r>
      <w:r>
        <w:t>4</w:t>
      </w:r>
      <w:r>
        <w:rPr>
          <w:rFonts w:hint="eastAsia"/>
        </w:rPr>
        <w:t>日</w:t>
      </w:r>
    </w:p>
    <w:p w14:paraId="3ACBE794" w14:textId="798D3144" w:rsidR="00AB0BB2" w:rsidRPr="00AB0BB2" w:rsidRDefault="00000000" w:rsidP="00F12FA3">
      <w:pPr>
        <w:pStyle w:val="ab"/>
        <w:spacing w:before="326" w:after="652"/>
      </w:pPr>
      <w:r>
        <w:br w:type="page"/>
      </w:r>
      <w:r>
        <w:rPr>
          <w:rFonts w:hint="eastAsia"/>
        </w:rPr>
        <w:lastRenderedPageBreak/>
        <w:t>基于</w:t>
      </w:r>
      <w:r>
        <w:rPr>
          <w:rFonts w:hint="eastAsia"/>
        </w:rPr>
        <w:t>OOXML</w:t>
      </w:r>
      <w:r>
        <w:rPr>
          <w:rFonts w:hint="eastAsia"/>
        </w:rPr>
        <w:t>标准的论文检测与校正系统</w:t>
      </w:r>
    </w:p>
    <w:p w14:paraId="5632F09F" w14:textId="4A822070" w:rsidR="00AB0BB2" w:rsidRPr="00F12FA3" w:rsidRDefault="00000000" w:rsidP="00F12FA3">
      <w:pPr>
        <w:rPr>
          <w:rFonts w:hint="eastAsia"/>
        </w:rPr>
      </w:pPr>
      <w:r>
        <w:rPr>
          <w:rFonts w:hint="eastAsia"/>
        </w:rPr>
        <w:t xml:space="preserve"> </w:t>
      </w:r>
      <w:r>
        <w:rPr>
          <w:rFonts w:hint="eastAsia"/>
          <w:b/>
        </w:rPr>
        <w:t>[</w:t>
      </w:r>
      <w:r>
        <w:rPr>
          <w:rFonts w:hint="eastAsia"/>
          <w:b/>
        </w:rPr>
        <w:t>摘</w:t>
      </w:r>
      <w:r w:rsidR="000A436F">
        <w:rPr>
          <w:rFonts w:hint="eastAsia"/>
          <w:b/>
        </w:rPr>
        <w:t xml:space="preserve"> </w:t>
      </w:r>
      <w:r>
        <w:rPr>
          <w:rFonts w:hint="eastAsia"/>
          <w:b/>
        </w:rPr>
        <w:t>要</w:t>
      </w:r>
      <w:r>
        <w:rPr>
          <w:rFonts w:hint="eastAsia"/>
          <w:b/>
        </w:rPr>
        <w:t>]</w:t>
      </w:r>
      <w:r>
        <w:rPr>
          <w:rFonts w:hint="eastAsia"/>
        </w:rPr>
        <w:t xml:space="preserve"> </w:t>
      </w:r>
      <w:r>
        <w:rPr>
          <w:rFonts w:hint="eastAsia"/>
        </w:rPr>
        <w:t>此处是论文的摘要此处是论文的摘要此处是论文的摘要此处是论文的摘要此处</w:t>
      </w:r>
      <w:r w:rsidRPr="00F12FA3">
        <w:rPr>
          <w:rFonts w:hint="eastAsia"/>
        </w:rPr>
        <w:t>是论文的</w:t>
      </w:r>
      <w:r>
        <w:rPr>
          <w:rFonts w:hint="eastAsia"/>
        </w:rPr>
        <w:t>摘要此处</w:t>
      </w:r>
      <w:r>
        <w:rPr>
          <w:rFonts w:hint="eastAsia"/>
        </w:rPr>
        <w:t xml:space="preserve">  </w:t>
      </w:r>
      <w:r>
        <w:rPr>
          <w:rFonts w:hint="eastAsia"/>
        </w:rPr>
        <w:t>是论文的</w:t>
      </w:r>
      <w:r w:rsidRPr="00F12FA3">
        <w:rPr>
          <w:rFonts w:hint="eastAsia"/>
        </w:rPr>
        <w:t>摘要</w:t>
      </w:r>
      <w:r>
        <w:rPr>
          <w:rFonts w:hint="eastAsia"/>
        </w:rPr>
        <w:t>此处</w:t>
      </w:r>
      <w:r w:rsidRPr="00F12FA3">
        <w:rPr>
          <w:rFonts w:hint="eastAsia"/>
        </w:rPr>
        <w:t>是论</w:t>
      </w:r>
      <w:r>
        <w:rPr>
          <w:rFonts w:hint="eastAsia"/>
        </w:rPr>
        <w:t>文的摘要此处是论文的摘要此处是论文的摘要此处是论文的摘要此处是论文的摘要。</w:t>
      </w:r>
    </w:p>
    <w:p w14:paraId="58540610" w14:textId="0BDA7D17" w:rsidR="000870D4" w:rsidRDefault="00000000" w:rsidP="00F12FA3">
      <w:r>
        <w:rPr>
          <w:rFonts w:hint="eastAsia"/>
          <w:b/>
        </w:rPr>
        <w:t>[</w:t>
      </w:r>
      <w:r>
        <w:rPr>
          <w:rFonts w:hint="eastAsia"/>
          <w:b/>
        </w:rPr>
        <w:t>关</w:t>
      </w:r>
      <w:r w:rsidR="000A436F">
        <w:rPr>
          <w:rFonts w:hint="eastAsia"/>
          <w:b/>
        </w:rPr>
        <w:t xml:space="preserve"> </w:t>
      </w:r>
      <w:r>
        <w:rPr>
          <w:rFonts w:hint="eastAsia"/>
          <w:b/>
        </w:rPr>
        <w:t>键</w:t>
      </w:r>
      <w:r w:rsidR="000A436F">
        <w:rPr>
          <w:rFonts w:hint="eastAsia"/>
          <w:b/>
        </w:rPr>
        <w:t xml:space="preserve"> </w:t>
      </w:r>
      <w:r>
        <w:rPr>
          <w:rFonts w:hint="eastAsia"/>
          <w:b/>
        </w:rPr>
        <w:t>词</w:t>
      </w:r>
      <w:r>
        <w:rPr>
          <w:rFonts w:hint="eastAsia"/>
          <w:b/>
        </w:rPr>
        <w:t>]</w:t>
      </w:r>
      <w:r>
        <w:rPr>
          <w:rFonts w:hint="eastAsia"/>
        </w:rPr>
        <w:t xml:space="preserve">  </w:t>
      </w:r>
      <w:r>
        <w:rPr>
          <w:rFonts w:hint="eastAsia"/>
        </w:rPr>
        <w:t>关键词</w:t>
      </w:r>
      <w:r>
        <w:rPr>
          <w:rFonts w:hint="eastAsia"/>
        </w:rPr>
        <w:t>1</w:t>
      </w:r>
      <w:r w:rsidR="000A436F">
        <w:rPr>
          <w:rFonts w:hint="eastAsia"/>
        </w:rPr>
        <w:t>，</w:t>
      </w:r>
      <w:r>
        <w:rPr>
          <w:rFonts w:hint="eastAsia"/>
        </w:rPr>
        <w:t>关键词</w:t>
      </w:r>
      <w:r>
        <w:rPr>
          <w:rFonts w:hint="eastAsia"/>
        </w:rPr>
        <w:t>2</w:t>
      </w:r>
      <w:r w:rsidR="000A436F">
        <w:rPr>
          <w:rFonts w:hint="eastAsia"/>
        </w:rPr>
        <w:t>，</w:t>
      </w:r>
      <w:r>
        <w:rPr>
          <w:rFonts w:hint="eastAsia"/>
        </w:rPr>
        <w:t>关键词</w:t>
      </w:r>
      <w:r>
        <w:t>3</w:t>
      </w:r>
    </w:p>
    <w:p w14:paraId="2A7988ED" w14:textId="77777777" w:rsidR="000870D4" w:rsidRDefault="00000000" w:rsidP="00F12FA3">
      <w:pPr>
        <w:pStyle w:val="ab"/>
        <w:spacing w:before="326" w:after="652"/>
      </w:pPr>
      <w:r>
        <w:br w:type="page"/>
      </w:r>
      <w:r>
        <w:rPr>
          <w:rFonts w:hint="eastAsia"/>
        </w:rPr>
        <w:lastRenderedPageBreak/>
        <w:t>P</w:t>
      </w:r>
      <w:r>
        <w:t>aper detection and correction system based on OOXML standard</w:t>
      </w:r>
    </w:p>
    <w:p w14:paraId="12D0869B" w14:textId="63193A17" w:rsidR="0007110F" w:rsidRPr="00F12FA3" w:rsidRDefault="00000000" w:rsidP="00F12FA3">
      <w:pPr>
        <w:rPr>
          <w:rFonts w:hint="eastAsia"/>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w:t>
      </w:r>
      <w:r w:rsidR="00F12FA3">
        <w:rPr>
          <w:rFonts w:hint="eastAsia"/>
        </w:rPr>
        <w:t>.</w:t>
      </w:r>
      <w:r>
        <w:t xml:space="preserve"> This is the English abstract. This is the English abstract. This is the English abstract.</w:t>
      </w:r>
    </w:p>
    <w:p w14:paraId="45A73F5A" w14:textId="11E408D8" w:rsidR="000870D4" w:rsidRDefault="00000000" w:rsidP="00F12FA3">
      <w:r>
        <w:rPr>
          <w:b/>
        </w:rPr>
        <w:t>Keywords</w:t>
      </w:r>
      <w:r>
        <w:rPr>
          <w:rFonts w:hint="eastAsia"/>
          <w:b/>
        </w:rPr>
        <w:t>：</w:t>
      </w:r>
      <w:r>
        <w:rPr>
          <w:rFonts w:hint="eastAsia"/>
        </w:rPr>
        <w:t>k</w:t>
      </w:r>
      <w:r>
        <w:t>eywords</w:t>
      </w:r>
      <w:r>
        <w:rPr>
          <w:rFonts w:hint="eastAsia"/>
        </w:rPr>
        <w:t>；</w:t>
      </w:r>
      <w:r>
        <w:rPr>
          <w:rFonts w:hint="eastAsia"/>
        </w:rPr>
        <w:t>k</w:t>
      </w:r>
      <w:r>
        <w:t>eywords</w:t>
      </w:r>
      <w:r w:rsidR="0007110F">
        <w:rPr>
          <w:rFonts w:hint="eastAsia"/>
        </w:rPr>
        <w:t>，</w:t>
      </w:r>
      <w:r>
        <w:rPr>
          <w:rFonts w:hint="eastAsia"/>
        </w:rPr>
        <w:t>k</w:t>
      </w:r>
      <w:r>
        <w:t>eywords</w:t>
      </w:r>
      <w:r>
        <w:rPr>
          <w:rFonts w:hint="eastAsia"/>
        </w:rPr>
        <w:t xml:space="preserve"> </w:t>
      </w:r>
    </w:p>
    <w:p w14:paraId="3C363EA1" w14:textId="77777777" w:rsidR="000870D4" w:rsidRDefault="00000000" w:rsidP="00F12FA3">
      <w:pPr>
        <w:pStyle w:val="ab"/>
        <w:spacing w:before="326" w:after="652"/>
      </w:pPr>
      <w:r>
        <w:br w:type="page"/>
      </w:r>
      <w:r>
        <w:rPr>
          <w:rFonts w:hint="eastAsia"/>
        </w:rPr>
        <w:lastRenderedPageBreak/>
        <w:t>目</w:t>
      </w:r>
      <w:r>
        <w:rPr>
          <w:rFonts w:hint="eastAsia"/>
        </w:rPr>
        <w:t xml:space="preserve">     </w:t>
      </w:r>
      <w:r>
        <w:rPr>
          <w:rFonts w:hint="eastAsia"/>
        </w:rPr>
        <w:t>录</w:t>
      </w:r>
    </w:p>
    <w:p w14:paraId="298F503B" w14:textId="25F0A2E6" w:rsidR="00CB0397"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fldChar w:fldCharType="begin"/>
      </w:r>
      <w:r>
        <w:instrText xml:space="preserve"> TOC \o "1-3" \h \z \u </w:instrText>
      </w:r>
      <w:r>
        <w:fldChar w:fldCharType="separate"/>
      </w:r>
      <w:hyperlink w:anchor="_Toc165833438" w:history="1">
        <w:r w:rsidR="00CB0397" w:rsidRPr="00553B33">
          <w:rPr>
            <w:rStyle w:val="a9"/>
            <w:noProof/>
          </w:rPr>
          <w:t xml:space="preserve">1 </w:t>
        </w:r>
        <w:r w:rsidR="00CB0397" w:rsidRPr="00553B33">
          <w:rPr>
            <w:rStyle w:val="a9"/>
            <w:noProof/>
          </w:rPr>
          <w:t>绪论</w:t>
        </w:r>
        <w:r w:rsidR="00CB0397">
          <w:rPr>
            <w:noProof/>
            <w:webHidden/>
          </w:rPr>
          <w:tab/>
        </w:r>
        <w:r w:rsidR="00CB0397">
          <w:rPr>
            <w:noProof/>
            <w:webHidden/>
          </w:rPr>
          <w:fldChar w:fldCharType="begin"/>
        </w:r>
        <w:r w:rsidR="00CB0397">
          <w:rPr>
            <w:noProof/>
            <w:webHidden/>
          </w:rPr>
          <w:instrText xml:space="preserve"> PAGEREF _Toc165833438 \h </w:instrText>
        </w:r>
        <w:r w:rsidR="00CB0397">
          <w:rPr>
            <w:noProof/>
            <w:webHidden/>
          </w:rPr>
        </w:r>
        <w:r w:rsidR="00CB0397">
          <w:rPr>
            <w:noProof/>
            <w:webHidden/>
          </w:rPr>
          <w:fldChar w:fldCharType="separate"/>
        </w:r>
        <w:r w:rsidR="00CB0397">
          <w:rPr>
            <w:noProof/>
            <w:webHidden/>
          </w:rPr>
          <w:t>1</w:t>
        </w:r>
        <w:r w:rsidR="00CB0397">
          <w:rPr>
            <w:noProof/>
            <w:webHidden/>
          </w:rPr>
          <w:fldChar w:fldCharType="end"/>
        </w:r>
      </w:hyperlink>
    </w:p>
    <w:p w14:paraId="7A05B249" w14:textId="660A5C26" w:rsidR="00CB0397" w:rsidRDefault="00CB0397">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3439" w:history="1">
        <w:r w:rsidRPr="00553B33">
          <w:rPr>
            <w:rStyle w:val="a9"/>
            <w:noProof/>
          </w:rPr>
          <w:t xml:space="preserve">1.1 </w:t>
        </w:r>
        <w:r w:rsidRPr="00553B33">
          <w:rPr>
            <w:rStyle w:val="a9"/>
            <w:noProof/>
          </w:rPr>
          <w:t>文献综述</w:t>
        </w:r>
        <w:r>
          <w:rPr>
            <w:noProof/>
            <w:webHidden/>
          </w:rPr>
          <w:tab/>
        </w:r>
        <w:r>
          <w:rPr>
            <w:noProof/>
            <w:webHidden/>
          </w:rPr>
          <w:fldChar w:fldCharType="begin"/>
        </w:r>
        <w:r>
          <w:rPr>
            <w:noProof/>
            <w:webHidden/>
          </w:rPr>
          <w:instrText xml:space="preserve"> PAGEREF _Toc165833439 \h </w:instrText>
        </w:r>
        <w:r>
          <w:rPr>
            <w:noProof/>
            <w:webHidden/>
          </w:rPr>
        </w:r>
        <w:r>
          <w:rPr>
            <w:noProof/>
            <w:webHidden/>
          </w:rPr>
          <w:fldChar w:fldCharType="separate"/>
        </w:r>
        <w:r>
          <w:rPr>
            <w:noProof/>
            <w:webHidden/>
          </w:rPr>
          <w:t>1</w:t>
        </w:r>
        <w:r>
          <w:rPr>
            <w:noProof/>
            <w:webHidden/>
          </w:rPr>
          <w:fldChar w:fldCharType="end"/>
        </w:r>
      </w:hyperlink>
    </w:p>
    <w:p w14:paraId="479585F7" w14:textId="44F2C3F1" w:rsidR="00CB0397" w:rsidRDefault="00CB0397">
      <w:pPr>
        <w:pStyle w:val="TOC3"/>
        <w:tabs>
          <w:tab w:val="left" w:pos="960"/>
        </w:tabs>
        <w:rPr>
          <w:rFonts w:asciiTheme="minorHAnsi" w:eastAsiaTheme="minorEastAsia" w:hAnsiTheme="minorHAnsi" w:cstheme="minorBidi"/>
          <w:iCs w:val="0"/>
          <w:noProof/>
          <w:szCs w:val="22"/>
          <w14:ligatures w14:val="standardContextual"/>
        </w:rPr>
      </w:pPr>
      <w:hyperlink w:anchor="_Toc165833440" w:history="1">
        <w:r w:rsidRPr="00553B33">
          <w:rPr>
            <w:rStyle w:val="a9"/>
            <w:noProof/>
          </w:rPr>
          <w:t>一、</w:t>
        </w:r>
        <w:r>
          <w:rPr>
            <w:rFonts w:asciiTheme="minorHAnsi" w:eastAsiaTheme="minorEastAsia" w:hAnsiTheme="minorHAnsi" w:cstheme="minorBidi"/>
            <w:iCs w:val="0"/>
            <w:noProof/>
            <w:szCs w:val="22"/>
            <w14:ligatures w14:val="standardContextual"/>
          </w:rPr>
          <w:tab/>
        </w:r>
        <w:r w:rsidRPr="00553B33">
          <w:rPr>
            <w:rStyle w:val="a9"/>
            <w:noProof/>
          </w:rPr>
          <w:t>国内研究现状说明</w:t>
        </w:r>
        <w:r>
          <w:rPr>
            <w:noProof/>
            <w:webHidden/>
          </w:rPr>
          <w:tab/>
        </w:r>
        <w:r>
          <w:rPr>
            <w:noProof/>
            <w:webHidden/>
          </w:rPr>
          <w:fldChar w:fldCharType="begin"/>
        </w:r>
        <w:r>
          <w:rPr>
            <w:noProof/>
            <w:webHidden/>
          </w:rPr>
          <w:instrText xml:space="preserve"> PAGEREF _Toc165833440 \h </w:instrText>
        </w:r>
        <w:r>
          <w:rPr>
            <w:noProof/>
            <w:webHidden/>
          </w:rPr>
        </w:r>
        <w:r>
          <w:rPr>
            <w:noProof/>
            <w:webHidden/>
          </w:rPr>
          <w:fldChar w:fldCharType="separate"/>
        </w:r>
        <w:r>
          <w:rPr>
            <w:noProof/>
            <w:webHidden/>
          </w:rPr>
          <w:t>1</w:t>
        </w:r>
        <w:r>
          <w:rPr>
            <w:noProof/>
            <w:webHidden/>
          </w:rPr>
          <w:fldChar w:fldCharType="end"/>
        </w:r>
      </w:hyperlink>
    </w:p>
    <w:p w14:paraId="4E4140DA" w14:textId="215E1BED" w:rsidR="00CB0397" w:rsidRDefault="00CB0397">
      <w:pPr>
        <w:pStyle w:val="TOC3"/>
        <w:tabs>
          <w:tab w:val="left" w:pos="960"/>
        </w:tabs>
        <w:rPr>
          <w:rFonts w:asciiTheme="minorHAnsi" w:eastAsiaTheme="minorEastAsia" w:hAnsiTheme="minorHAnsi" w:cstheme="minorBidi"/>
          <w:iCs w:val="0"/>
          <w:noProof/>
          <w:szCs w:val="22"/>
          <w14:ligatures w14:val="standardContextual"/>
        </w:rPr>
      </w:pPr>
      <w:hyperlink w:anchor="_Toc165833441" w:history="1">
        <w:r w:rsidRPr="00553B33">
          <w:rPr>
            <w:rStyle w:val="a9"/>
            <w:noProof/>
          </w:rPr>
          <w:t>一、</w:t>
        </w:r>
        <w:r>
          <w:rPr>
            <w:rFonts w:asciiTheme="minorHAnsi" w:eastAsiaTheme="minorEastAsia" w:hAnsiTheme="minorHAnsi" w:cstheme="minorBidi"/>
            <w:iCs w:val="0"/>
            <w:noProof/>
            <w:szCs w:val="22"/>
            <w14:ligatures w14:val="standardContextual"/>
          </w:rPr>
          <w:tab/>
        </w:r>
        <w:r w:rsidRPr="00553B33">
          <w:rPr>
            <w:rStyle w:val="a9"/>
            <w:noProof/>
          </w:rPr>
          <w:t>国外研究现状说明</w:t>
        </w:r>
        <w:r>
          <w:rPr>
            <w:noProof/>
            <w:webHidden/>
          </w:rPr>
          <w:tab/>
        </w:r>
        <w:r>
          <w:rPr>
            <w:noProof/>
            <w:webHidden/>
          </w:rPr>
          <w:fldChar w:fldCharType="begin"/>
        </w:r>
        <w:r>
          <w:rPr>
            <w:noProof/>
            <w:webHidden/>
          </w:rPr>
          <w:instrText xml:space="preserve"> PAGEREF _Toc165833441 \h </w:instrText>
        </w:r>
        <w:r>
          <w:rPr>
            <w:noProof/>
            <w:webHidden/>
          </w:rPr>
        </w:r>
        <w:r>
          <w:rPr>
            <w:noProof/>
            <w:webHidden/>
          </w:rPr>
          <w:fldChar w:fldCharType="separate"/>
        </w:r>
        <w:r>
          <w:rPr>
            <w:noProof/>
            <w:webHidden/>
          </w:rPr>
          <w:t>1</w:t>
        </w:r>
        <w:r>
          <w:rPr>
            <w:noProof/>
            <w:webHidden/>
          </w:rPr>
          <w:fldChar w:fldCharType="end"/>
        </w:r>
      </w:hyperlink>
    </w:p>
    <w:p w14:paraId="3861C928" w14:textId="767488E7" w:rsidR="00CB0397" w:rsidRDefault="00CB0397">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3442" w:history="1">
        <w:r w:rsidRPr="00553B33">
          <w:rPr>
            <w:rStyle w:val="a9"/>
            <w:noProof/>
          </w:rPr>
          <w:t xml:space="preserve">1.2 </w:t>
        </w:r>
        <w:r w:rsidRPr="00553B33">
          <w:rPr>
            <w:rStyle w:val="a9"/>
            <w:noProof/>
          </w:rPr>
          <w:t>研究框架</w:t>
        </w:r>
        <w:r>
          <w:rPr>
            <w:noProof/>
            <w:webHidden/>
          </w:rPr>
          <w:tab/>
        </w:r>
        <w:r>
          <w:rPr>
            <w:noProof/>
            <w:webHidden/>
          </w:rPr>
          <w:fldChar w:fldCharType="begin"/>
        </w:r>
        <w:r>
          <w:rPr>
            <w:noProof/>
            <w:webHidden/>
          </w:rPr>
          <w:instrText xml:space="preserve"> PAGEREF _Toc165833442 \h </w:instrText>
        </w:r>
        <w:r>
          <w:rPr>
            <w:noProof/>
            <w:webHidden/>
          </w:rPr>
        </w:r>
        <w:r>
          <w:rPr>
            <w:noProof/>
            <w:webHidden/>
          </w:rPr>
          <w:fldChar w:fldCharType="separate"/>
        </w:r>
        <w:r>
          <w:rPr>
            <w:noProof/>
            <w:webHidden/>
          </w:rPr>
          <w:t>1</w:t>
        </w:r>
        <w:r>
          <w:rPr>
            <w:noProof/>
            <w:webHidden/>
          </w:rPr>
          <w:fldChar w:fldCharType="end"/>
        </w:r>
      </w:hyperlink>
    </w:p>
    <w:p w14:paraId="1A6ED4D5" w14:textId="27CFB327" w:rsidR="00CB0397" w:rsidRDefault="00CB0397">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3443" w:history="1">
        <w:r w:rsidRPr="00553B33">
          <w:rPr>
            <w:rStyle w:val="a9"/>
            <w:noProof/>
          </w:rPr>
          <w:t xml:space="preserve">1.3 </w:t>
        </w:r>
        <w:r w:rsidRPr="00553B33">
          <w:rPr>
            <w:rStyle w:val="a9"/>
            <w:noProof/>
          </w:rPr>
          <w:t>术语说明</w:t>
        </w:r>
        <w:r>
          <w:rPr>
            <w:noProof/>
            <w:webHidden/>
          </w:rPr>
          <w:tab/>
        </w:r>
        <w:r>
          <w:rPr>
            <w:noProof/>
            <w:webHidden/>
          </w:rPr>
          <w:fldChar w:fldCharType="begin"/>
        </w:r>
        <w:r>
          <w:rPr>
            <w:noProof/>
            <w:webHidden/>
          </w:rPr>
          <w:instrText xml:space="preserve"> PAGEREF _Toc165833443 \h </w:instrText>
        </w:r>
        <w:r>
          <w:rPr>
            <w:noProof/>
            <w:webHidden/>
          </w:rPr>
        </w:r>
        <w:r>
          <w:rPr>
            <w:noProof/>
            <w:webHidden/>
          </w:rPr>
          <w:fldChar w:fldCharType="separate"/>
        </w:r>
        <w:r>
          <w:rPr>
            <w:noProof/>
            <w:webHidden/>
          </w:rPr>
          <w:t>2</w:t>
        </w:r>
        <w:r>
          <w:rPr>
            <w:noProof/>
            <w:webHidden/>
          </w:rPr>
          <w:fldChar w:fldCharType="end"/>
        </w:r>
      </w:hyperlink>
    </w:p>
    <w:p w14:paraId="28E7A5EE" w14:textId="7DBE5D3C" w:rsidR="00CB0397" w:rsidRDefault="00CB0397">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3444" w:history="1">
        <w:r w:rsidRPr="00553B33">
          <w:rPr>
            <w:rStyle w:val="a9"/>
            <w:noProof/>
          </w:rPr>
          <w:t xml:space="preserve">2 </w:t>
        </w:r>
        <w:r w:rsidRPr="00553B33">
          <w:rPr>
            <w:rStyle w:val="a9"/>
            <w:noProof/>
          </w:rPr>
          <w:t>第一章节标题</w:t>
        </w:r>
        <w:r>
          <w:rPr>
            <w:noProof/>
            <w:webHidden/>
          </w:rPr>
          <w:tab/>
        </w:r>
        <w:r>
          <w:rPr>
            <w:noProof/>
            <w:webHidden/>
          </w:rPr>
          <w:fldChar w:fldCharType="begin"/>
        </w:r>
        <w:r>
          <w:rPr>
            <w:noProof/>
            <w:webHidden/>
          </w:rPr>
          <w:instrText xml:space="preserve"> PAGEREF _Toc165833444 \h </w:instrText>
        </w:r>
        <w:r>
          <w:rPr>
            <w:noProof/>
            <w:webHidden/>
          </w:rPr>
        </w:r>
        <w:r>
          <w:rPr>
            <w:noProof/>
            <w:webHidden/>
          </w:rPr>
          <w:fldChar w:fldCharType="separate"/>
        </w:r>
        <w:r>
          <w:rPr>
            <w:noProof/>
            <w:webHidden/>
          </w:rPr>
          <w:t>3</w:t>
        </w:r>
        <w:r>
          <w:rPr>
            <w:noProof/>
            <w:webHidden/>
          </w:rPr>
          <w:fldChar w:fldCharType="end"/>
        </w:r>
      </w:hyperlink>
    </w:p>
    <w:p w14:paraId="59D557ED" w14:textId="4E4FB9AF" w:rsidR="00CB0397" w:rsidRDefault="00CB0397">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3445" w:history="1">
        <w:r w:rsidRPr="00553B33">
          <w:rPr>
            <w:rStyle w:val="a9"/>
            <w:noProof/>
          </w:rPr>
          <w:t xml:space="preserve">2.1 </w:t>
        </w:r>
        <w:r w:rsidRPr="00553B33">
          <w:rPr>
            <w:rStyle w:val="a9"/>
            <w:noProof/>
          </w:rPr>
          <w:t>第一章节小标题</w:t>
        </w:r>
        <w:r w:rsidRPr="00553B33">
          <w:rPr>
            <w:rStyle w:val="a9"/>
            <w:noProof/>
          </w:rPr>
          <w:t>2-1</w:t>
        </w:r>
        <w:r>
          <w:rPr>
            <w:noProof/>
            <w:webHidden/>
          </w:rPr>
          <w:tab/>
        </w:r>
        <w:r>
          <w:rPr>
            <w:noProof/>
            <w:webHidden/>
          </w:rPr>
          <w:fldChar w:fldCharType="begin"/>
        </w:r>
        <w:r>
          <w:rPr>
            <w:noProof/>
            <w:webHidden/>
          </w:rPr>
          <w:instrText xml:space="preserve"> PAGEREF _Toc165833445 \h </w:instrText>
        </w:r>
        <w:r>
          <w:rPr>
            <w:noProof/>
            <w:webHidden/>
          </w:rPr>
        </w:r>
        <w:r>
          <w:rPr>
            <w:noProof/>
            <w:webHidden/>
          </w:rPr>
          <w:fldChar w:fldCharType="separate"/>
        </w:r>
        <w:r>
          <w:rPr>
            <w:noProof/>
            <w:webHidden/>
          </w:rPr>
          <w:t>3</w:t>
        </w:r>
        <w:r>
          <w:rPr>
            <w:noProof/>
            <w:webHidden/>
          </w:rPr>
          <w:fldChar w:fldCharType="end"/>
        </w:r>
      </w:hyperlink>
    </w:p>
    <w:p w14:paraId="689B0F57" w14:textId="0AC812C5" w:rsidR="00CB0397" w:rsidRDefault="00CB0397">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3446" w:history="1">
        <w:r w:rsidRPr="00553B33">
          <w:rPr>
            <w:rStyle w:val="a9"/>
            <w:noProof/>
          </w:rPr>
          <w:t xml:space="preserve">2.2 </w:t>
        </w:r>
        <w:r w:rsidRPr="00553B33">
          <w:rPr>
            <w:rStyle w:val="a9"/>
            <w:noProof/>
          </w:rPr>
          <w:t>第一节小标题</w:t>
        </w:r>
        <w:r w:rsidRPr="00553B33">
          <w:rPr>
            <w:rStyle w:val="a9"/>
            <w:noProof/>
          </w:rPr>
          <w:t>2-2</w:t>
        </w:r>
        <w:r w:rsidRPr="00553B33">
          <w:rPr>
            <w:rStyle w:val="a9"/>
            <w:noProof/>
          </w:rPr>
          <w:t>第一节小标题</w:t>
        </w:r>
        <w:r w:rsidRPr="00553B33">
          <w:rPr>
            <w:rStyle w:val="a9"/>
            <w:noProof/>
          </w:rPr>
          <w:t>2-2</w:t>
        </w:r>
        <w:r>
          <w:rPr>
            <w:noProof/>
            <w:webHidden/>
          </w:rPr>
          <w:tab/>
        </w:r>
        <w:r>
          <w:rPr>
            <w:noProof/>
            <w:webHidden/>
          </w:rPr>
          <w:fldChar w:fldCharType="begin"/>
        </w:r>
        <w:r>
          <w:rPr>
            <w:noProof/>
            <w:webHidden/>
          </w:rPr>
          <w:instrText xml:space="preserve"> PAGEREF _Toc165833446 \h </w:instrText>
        </w:r>
        <w:r>
          <w:rPr>
            <w:noProof/>
            <w:webHidden/>
          </w:rPr>
        </w:r>
        <w:r>
          <w:rPr>
            <w:noProof/>
            <w:webHidden/>
          </w:rPr>
          <w:fldChar w:fldCharType="separate"/>
        </w:r>
        <w:r>
          <w:rPr>
            <w:noProof/>
            <w:webHidden/>
          </w:rPr>
          <w:t>3</w:t>
        </w:r>
        <w:r>
          <w:rPr>
            <w:noProof/>
            <w:webHidden/>
          </w:rPr>
          <w:fldChar w:fldCharType="end"/>
        </w:r>
      </w:hyperlink>
    </w:p>
    <w:p w14:paraId="1FA85A31" w14:textId="0BCD2DC0" w:rsidR="00CB0397" w:rsidRDefault="00CB0397">
      <w:pPr>
        <w:pStyle w:val="TOC3"/>
        <w:tabs>
          <w:tab w:val="left" w:pos="960"/>
        </w:tabs>
        <w:rPr>
          <w:rFonts w:asciiTheme="minorHAnsi" w:eastAsiaTheme="minorEastAsia" w:hAnsiTheme="minorHAnsi" w:cstheme="minorBidi"/>
          <w:iCs w:val="0"/>
          <w:noProof/>
          <w:szCs w:val="22"/>
          <w14:ligatures w14:val="standardContextual"/>
        </w:rPr>
      </w:pPr>
      <w:hyperlink w:anchor="_Toc165833447" w:history="1">
        <w:r w:rsidRPr="00553B33">
          <w:rPr>
            <w:rStyle w:val="a9"/>
            <w:noProof/>
          </w:rPr>
          <w:t>一、</w:t>
        </w:r>
        <w:r>
          <w:rPr>
            <w:rFonts w:asciiTheme="minorHAnsi" w:eastAsiaTheme="minorEastAsia" w:hAnsiTheme="minorHAnsi" w:cstheme="minorBidi"/>
            <w:iCs w:val="0"/>
            <w:noProof/>
            <w:szCs w:val="22"/>
            <w14:ligatures w14:val="standardContextual"/>
          </w:rPr>
          <w:tab/>
        </w:r>
        <w:r w:rsidRPr="00553B33">
          <w:rPr>
            <w:rStyle w:val="a9"/>
            <w:noProof/>
          </w:rPr>
          <w:t>2-2-1</w:t>
        </w:r>
        <w:r w:rsidRPr="00553B33">
          <w:rPr>
            <w:rStyle w:val="a9"/>
            <w:noProof/>
          </w:rPr>
          <w:t>的表格</w:t>
        </w:r>
        <w:r>
          <w:rPr>
            <w:noProof/>
            <w:webHidden/>
          </w:rPr>
          <w:tab/>
        </w:r>
        <w:r>
          <w:rPr>
            <w:noProof/>
            <w:webHidden/>
          </w:rPr>
          <w:fldChar w:fldCharType="begin"/>
        </w:r>
        <w:r>
          <w:rPr>
            <w:noProof/>
            <w:webHidden/>
          </w:rPr>
          <w:instrText xml:space="preserve"> PAGEREF _Toc165833447 \h </w:instrText>
        </w:r>
        <w:r>
          <w:rPr>
            <w:noProof/>
            <w:webHidden/>
          </w:rPr>
        </w:r>
        <w:r>
          <w:rPr>
            <w:noProof/>
            <w:webHidden/>
          </w:rPr>
          <w:fldChar w:fldCharType="separate"/>
        </w:r>
        <w:r>
          <w:rPr>
            <w:noProof/>
            <w:webHidden/>
          </w:rPr>
          <w:t>3</w:t>
        </w:r>
        <w:r>
          <w:rPr>
            <w:noProof/>
            <w:webHidden/>
          </w:rPr>
          <w:fldChar w:fldCharType="end"/>
        </w:r>
      </w:hyperlink>
    </w:p>
    <w:p w14:paraId="1898DE9F" w14:textId="2057288C" w:rsidR="00CB0397" w:rsidRDefault="00CB0397">
      <w:pPr>
        <w:pStyle w:val="TOC3"/>
        <w:tabs>
          <w:tab w:val="left" w:pos="960"/>
        </w:tabs>
        <w:rPr>
          <w:rFonts w:asciiTheme="minorHAnsi" w:eastAsiaTheme="minorEastAsia" w:hAnsiTheme="minorHAnsi" w:cstheme="minorBidi"/>
          <w:iCs w:val="0"/>
          <w:noProof/>
          <w:szCs w:val="22"/>
          <w14:ligatures w14:val="standardContextual"/>
        </w:rPr>
      </w:pPr>
      <w:hyperlink w:anchor="_Toc165833448" w:history="1">
        <w:r w:rsidRPr="00553B33">
          <w:rPr>
            <w:rStyle w:val="a9"/>
            <w:noProof/>
          </w:rPr>
          <w:t>二、</w:t>
        </w:r>
        <w:r>
          <w:rPr>
            <w:rFonts w:asciiTheme="minorHAnsi" w:eastAsiaTheme="minorEastAsia" w:hAnsiTheme="minorHAnsi" w:cstheme="minorBidi"/>
            <w:iCs w:val="0"/>
            <w:noProof/>
            <w:szCs w:val="22"/>
            <w14:ligatures w14:val="standardContextual"/>
          </w:rPr>
          <w:tab/>
        </w:r>
        <w:r w:rsidRPr="00553B33">
          <w:rPr>
            <w:rStyle w:val="a9"/>
            <w:noProof/>
          </w:rPr>
          <w:t>2-2-2</w:t>
        </w:r>
        <w:r w:rsidRPr="00553B33">
          <w:rPr>
            <w:rStyle w:val="a9"/>
            <w:noProof/>
          </w:rPr>
          <w:t>插入图和公式</w:t>
        </w:r>
        <w:r>
          <w:rPr>
            <w:noProof/>
            <w:webHidden/>
          </w:rPr>
          <w:tab/>
        </w:r>
        <w:r>
          <w:rPr>
            <w:noProof/>
            <w:webHidden/>
          </w:rPr>
          <w:fldChar w:fldCharType="begin"/>
        </w:r>
        <w:r>
          <w:rPr>
            <w:noProof/>
            <w:webHidden/>
          </w:rPr>
          <w:instrText xml:space="preserve"> PAGEREF _Toc165833448 \h </w:instrText>
        </w:r>
        <w:r>
          <w:rPr>
            <w:noProof/>
            <w:webHidden/>
          </w:rPr>
        </w:r>
        <w:r>
          <w:rPr>
            <w:noProof/>
            <w:webHidden/>
          </w:rPr>
          <w:fldChar w:fldCharType="separate"/>
        </w:r>
        <w:r>
          <w:rPr>
            <w:noProof/>
            <w:webHidden/>
          </w:rPr>
          <w:t>4</w:t>
        </w:r>
        <w:r>
          <w:rPr>
            <w:noProof/>
            <w:webHidden/>
          </w:rPr>
          <w:fldChar w:fldCharType="end"/>
        </w:r>
      </w:hyperlink>
    </w:p>
    <w:p w14:paraId="3BA144EA" w14:textId="51F7DBE1" w:rsidR="00CB0397" w:rsidRDefault="00CB0397">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3449" w:history="1">
        <w:r w:rsidRPr="00553B33">
          <w:rPr>
            <w:rStyle w:val="a9"/>
            <w:noProof/>
          </w:rPr>
          <w:t xml:space="preserve">2.3 </w:t>
        </w:r>
        <w:r w:rsidRPr="00553B33">
          <w:rPr>
            <w:rStyle w:val="a9"/>
            <w:noProof/>
          </w:rPr>
          <w:t>第一章节</w:t>
        </w:r>
        <w:r w:rsidRPr="00553B33">
          <w:rPr>
            <w:rStyle w:val="a9"/>
            <w:noProof/>
          </w:rPr>
          <w:t>2-3</w:t>
        </w:r>
        <w:r>
          <w:rPr>
            <w:noProof/>
            <w:webHidden/>
          </w:rPr>
          <w:tab/>
        </w:r>
        <w:r>
          <w:rPr>
            <w:noProof/>
            <w:webHidden/>
          </w:rPr>
          <w:fldChar w:fldCharType="begin"/>
        </w:r>
        <w:r>
          <w:rPr>
            <w:noProof/>
            <w:webHidden/>
          </w:rPr>
          <w:instrText xml:space="preserve"> PAGEREF _Toc165833449 \h </w:instrText>
        </w:r>
        <w:r>
          <w:rPr>
            <w:noProof/>
            <w:webHidden/>
          </w:rPr>
        </w:r>
        <w:r>
          <w:rPr>
            <w:noProof/>
            <w:webHidden/>
          </w:rPr>
          <w:fldChar w:fldCharType="separate"/>
        </w:r>
        <w:r>
          <w:rPr>
            <w:noProof/>
            <w:webHidden/>
          </w:rPr>
          <w:t>5</w:t>
        </w:r>
        <w:r>
          <w:rPr>
            <w:noProof/>
            <w:webHidden/>
          </w:rPr>
          <w:fldChar w:fldCharType="end"/>
        </w:r>
      </w:hyperlink>
    </w:p>
    <w:p w14:paraId="34DDA5F7" w14:textId="4273B560" w:rsidR="00CB0397" w:rsidRDefault="00CB0397">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3450" w:history="1">
        <w:r w:rsidRPr="00553B33">
          <w:rPr>
            <w:rStyle w:val="a9"/>
            <w:noProof/>
          </w:rPr>
          <w:t xml:space="preserve">3 </w:t>
        </w:r>
        <w:r w:rsidRPr="00553B33">
          <w:rPr>
            <w:rStyle w:val="a9"/>
            <w:noProof/>
          </w:rPr>
          <w:t>第二章节</w:t>
        </w:r>
        <w:r>
          <w:rPr>
            <w:noProof/>
            <w:webHidden/>
          </w:rPr>
          <w:tab/>
        </w:r>
        <w:r>
          <w:rPr>
            <w:noProof/>
            <w:webHidden/>
          </w:rPr>
          <w:fldChar w:fldCharType="begin"/>
        </w:r>
        <w:r>
          <w:rPr>
            <w:noProof/>
            <w:webHidden/>
          </w:rPr>
          <w:instrText xml:space="preserve"> PAGEREF _Toc165833450 \h </w:instrText>
        </w:r>
        <w:r>
          <w:rPr>
            <w:noProof/>
            <w:webHidden/>
          </w:rPr>
        </w:r>
        <w:r>
          <w:rPr>
            <w:noProof/>
            <w:webHidden/>
          </w:rPr>
          <w:fldChar w:fldCharType="separate"/>
        </w:r>
        <w:r>
          <w:rPr>
            <w:noProof/>
            <w:webHidden/>
          </w:rPr>
          <w:t>6</w:t>
        </w:r>
        <w:r>
          <w:rPr>
            <w:noProof/>
            <w:webHidden/>
          </w:rPr>
          <w:fldChar w:fldCharType="end"/>
        </w:r>
      </w:hyperlink>
    </w:p>
    <w:p w14:paraId="3634D038" w14:textId="7ABA5122" w:rsidR="00CB0397" w:rsidRDefault="00CB0397">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3451" w:history="1">
        <w:r w:rsidRPr="00553B33">
          <w:rPr>
            <w:rStyle w:val="a9"/>
            <w:noProof/>
          </w:rPr>
          <w:t xml:space="preserve">4 </w:t>
        </w:r>
        <w:r w:rsidRPr="00553B33">
          <w:rPr>
            <w:rStyle w:val="a9"/>
            <w:noProof/>
          </w:rPr>
          <w:t>第三章节</w:t>
        </w:r>
        <w:r>
          <w:rPr>
            <w:noProof/>
            <w:webHidden/>
          </w:rPr>
          <w:tab/>
        </w:r>
        <w:r>
          <w:rPr>
            <w:noProof/>
            <w:webHidden/>
          </w:rPr>
          <w:fldChar w:fldCharType="begin"/>
        </w:r>
        <w:r>
          <w:rPr>
            <w:noProof/>
            <w:webHidden/>
          </w:rPr>
          <w:instrText xml:space="preserve"> PAGEREF _Toc165833451 \h </w:instrText>
        </w:r>
        <w:r>
          <w:rPr>
            <w:noProof/>
            <w:webHidden/>
          </w:rPr>
        </w:r>
        <w:r>
          <w:rPr>
            <w:noProof/>
            <w:webHidden/>
          </w:rPr>
          <w:fldChar w:fldCharType="separate"/>
        </w:r>
        <w:r>
          <w:rPr>
            <w:noProof/>
            <w:webHidden/>
          </w:rPr>
          <w:t>7</w:t>
        </w:r>
        <w:r>
          <w:rPr>
            <w:noProof/>
            <w:webHidden/>
          </w:rPr>
          <w:fldChar w:fldCharType="end"/>
        </w:r>
      </w:hyperlink>
    </w:p>
    <w:p w14:paraId="2324C5DE" w14:textId="39AAA7E5" w:rsidR="00CB0397" w:rsidRDefault="00CB0397">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3452" w:history="1">
        <w:r w:rsidRPr="00553B33">
          <w:rPr>
            <w:rStyle w:val="a9"/>
            <w:noProof/>
          </w:rPr>
          <w:t xml:space="preserve">5 </w:t>
        </w:r>
        <w:r w:rsidRPr="00553B33">
          <w:rPr>
            <w:rStyle w:val="a9"/>
            <w:noProof/>
          </w:rPr>
          <w:t>结论</w:t>
        </w:r>
        <w:r>
          <w:rPr>
            <w:noProof/>
            <w:webHidden/>
          </w:rPr>
          <w:tab/>
        </w:r>
        <w:r>
          <w:rPr>
            <w:noProof/>
            <w:webHidden/>
          </w:rPr>
          <w:fldChar w:fldCharType="begin"/>
        </w:r>
        <w:r>
          <w:rPr>
            <w:noProof/>
            <w:webHidden/>
          </w:rPr>
          <w:instrText xml:space="preserve"> PAGEREF _Toc165833452 \h </w:instrText>
        </w:r>
        <w:r>
          <w:rPr>
            <w:noProof/>
            <w:webHidden/>
          </w:rPr>
        </w:r>
        <w:r>
          <w:rPr>
            <w:noProof/>
            <w:webHidden/>
          </w:rPr>
          <w:fldChar w:fldCharType="separate"/>
        </w:r>
        <w:r>
          <w:rPr>
            <w:noProof/>
            <w:webHidden/>
          </w:rPr>
          <w:t>8</w:t>
        </w:r>
        <w:r>
          <w:rPr>
            <w:noProof/>
            <w:webHidden/>
          </w:rPr>
          <w:fldChar w:fldCharType="end"/>
        </w:r>
      </w:hyperlink>
    </w:p>
    <w:p w14:paraId="54C7A11A" w14:textId="089B5BE9" w:rsidR="00CB0397" w:rsidRDefault="00CB0397">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3453" w:history="1">
        <w:r w:rsidRPr="00553B33">
          <w:rPr>
            <w:rStyle w:val="a9"/>
            <w:noProof/>
          </w:rPr>
          <w:t xml:space="preserve">6 </w:t>
        </w:r>
        <w:r w:rsidRPr="00553B33">
          <w:rPr>
            <w:rStyle w:val="a9"/>
            <w:noProof/>
          </w:rPr>
          <w:t>致谢</w:t>
        </w:r>
        <w:r>
          <w:rPr>
            <w:noProof/>
            <w:webHidden/>
          </w:rPr>
          <w:tab/>
        </w:r>
        <w:r>
          <w:rPr>
            <w:noProof/>
            <w:webHidden/>
          </w:rPr>
          <w:fldChar w:fldCharType="begin"/>
        </w:r>
        <w:r>
          <w:rPr>
            <w:noProof/>
            <w:webHidden/>
          </w:rPr>
          <w:instrText xml:space="preserve"> PAGEREF _Toc165833453 \h </w:instrText>
        </w:r>
        <w:r>
          <w:rPr>
            <w:noProof/>
            <w:webHidden/>
          </w:rPr>
        </w:r>
        <w:r>
          <w:rPr>
            <w:noProof/>
            <w:webHidden/>
          </w:rPr>
          <w:fldChar w:fldCharType="separate"/>
        </w:r>
        <w:r>
          <w:rPr>
            <w:noProof/>
            <w:webHidden/>
          </w:rPr>
          <w:t>9</w:t>
        </w:r>
        <w:r>
          <w:rPr>
            <w:noProof/>
            <w:webHidden/>
          </w:rPr>
          <w:fldChar w:fldCharType="end"/>
        </w:r>
      </w:hyperlink>
    </w:p>
    <w:p w14:paraId="097C38EB" w14:textId="129785EC" w:rsidR="00CB0397" w:rsidRDefault="00CB0397">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3454" w:history="1">
        <w:r w:rsidRPr="00553B33">
          <w:rPr>
            <w:rStyle w:val="a9"/>
            <w:noProof/>
          </w:rPr>
          <w:t xml:space="preserve">7 </w:t>
        </w:r>
        <w:r w:rsidRPr="00553B33">
          <w:rPr>
            <w:rStyle w:val="a9"/>
            <w:noProof/>
          </w:rPr>
          <w:t>参考文献</w:t>
        </w:r>
        <w:r>
          <w:rPr>
            <w:noProof/>
            <w:webHidden/>
          </w:rPr>
          <w:tab/>
        </w:r>
        <w:r>
          <w:rPr>
            <w:noProof/>
            <w:webHidden/>
          </w:rPr>
          <w:fldChar w:fldCharType="begin"/>
        </w:r>
        <w:r>
          <w:rPr>
            <w:noProof/>
            <w:webHidden/>
          </w:rPr>
          <w:instrText xml:space="preserve"> PAGEREF _Toc165833454 \h </w:instrText>
        </w:r>
        <w:r>
          <w:rPr>
            <w:noProof/>
            <w:webHidden/>
          </w:rPr>
        </w:r>
        <w:r>
          <w:rPr>
            <w:noProof/>
            <w:webHidden/>
          </w:rPr>
          <w:fldChar w:fldCharType="separate"/>
        </w:r>
        <w:r>
          <w:rPr>
            <w:noProof/>
            <w:webHidden/>
          </w:rPr>
          <w:t>10</w:t>
        </w:r>
        <w:r>
          <w:rPr>
            <w:noProof/>
            <w:webHidden/>
          </w:rPr>
          <w:fldChar w:fldCharType="end"/>
        </w:r>
      </w:hyperlink>
    </w:p>
    <w:p w14:paraId="6049F3FF" w14:textId="7DA03402" w:rsidR="000870D4" w:rsidRDefault="00000000" w:rsidP="00F12FA3">
      <w:pPr>
        <w:pStyle w:val="TOC1"/>
        <w:sectPr w:rsidR="000870D4" w:rsidSect="00230103">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F12FA3">
      <w:pPr>
        <w:pStyle w:val="10"/>
      </w:pPr>
      <w:bookmarkStart w:id="0" w:name="_Toc153297714"/>
      <w:bookmarkStart w:id="1" w:name="_Toc153297493"/>
      <w:bookmarkStart w:id="2" w:name="_Toc165833438"/>
      <w:r>
        <w:rPr>
          <w:rFonts w:hint="eastAsia"/>
        </w:rPr>
        <w:lastRenderedPageBreak/>
        <w:t>绪论</w:t>
      </w:r>
      <w:bookmarkEnd w:id="0"/>
      <w:bookmarkEnd w:id="1"/>
      <w:bookmarkEnd w:id="2"/>
    </w:p>
    <w:p w14:paraId="100CDA4C" w14:textId="77777777" w:rsidR="000870D4" w:rsidRDefault="00000000" w:rsidP="00F12FA3">
      <w:pPr>
        <w:pStyle w:val="22"/>
        <w:ind w:firstLine="560"/>
      </w:pPr>
      <w:r>
        <w:rPr>
          <w:rFonts w:hint="eastAsia"/>
        </w:rPr>
        <w:t>这是绪</w:t>
      </w:r>
      <w:r w:rsidRPr="00777BDA">
        <w:rPr>
          <w:rFonts w:hint="eastAsia"/>
        </w:rPr>
        <w:t>论内容。这是绪</w:t>
      </w:r>
      <w:r>
        <w:rPr>
          <w:rFonts w:hint="eastAsia"/>
        </w:rPr>
        <w:t>论内容。这是绪论内容。手打的两个空格在前面。</w:t>
      </w:r>
    </w:p>
    <w:p w14:paraId="581F5825" w14:textId="77777777" w:rsidR="000870D4" w:rsidRDefault="00000000" w:rsidP="00F12FA3">
      <w:pPr>
        <w:pStyle w:val="20"/>
      </w:pPr>
      <w:bookmarkStart w:id="3" w:name="_Toc153297715"/>
      <w:bookmarkStart w:id="4" w:name="_Toc153297494"/>
      <w:bookmarkStart w:id="5" w:name="_Toc165833439"/>
      <w:r>
        <w:rPr>
          <w:rFonts w:hint="eastAsia"/>
        </w:rPr>
        <w:t>文献综述</w:t>
      </w:r>
      <w:bookmarkEnd w:id="3"/>
      <w:bookmarkEnd w:id="4"/>
      <w:bookmarkEnd w:id="5"/>
    </w:p>
    <w:p w14:paraId="458568AB" w14:textId="77777777" w:rsidR="000870D4" w:rsidRDefault="00000000" w:rsidP="00F12FA3">
      <w:r>
        <w:rPr>
          <w:rFonts w:hint="eastAsia"/>
        </w:rPr>
        <w:t>这是文献</w:t>
      </w:r>
      <w:r w:rsidRPr="00777BDA">
        <w:rPr>
          <w:rFonts w:hint="eastAsia"/>
        </w:rPr>
        <w:t>综述</w:t>
      </w:r>
      <w:r>
        <w:rPr>
          <w:rFonts w:hint="eastAsia"/>
        </w:rPr>
        <w:t>内容。手打了</w:t>
      </w:r>
      <w:r w:rsidRPr="00777BDA">
        <w:rPr>
          <w:rFonts w:hint="eastAsia"/>
        </w:rPr>
        <w:t>一个</w:t>
      </w:r>
      <w:r w:rsidRPr="00777BDA">
        <w:rPr>
          <w:rFonts w:hint="eastAsia"/>
        </w:rPr>
        <w:t>ta</w:t>
      </w:r>
      <w:r>
        <w:rPr>
          <w:rFonts w:hint="eastAsia"/>
        </w:rPr>
        <w:t>b</w:t>
      </w:r>
      <w:r>
        <w:rPr>
          <w:rFonts w:hint="eastAsia"/>
        </w:rPr>
        <w:t>在前面</w:t>
      </w:r>
    </w:p>
    <w:p w14:paraId="2A0D512C" w14:textId="77777777" w:rsidR="000870D4" w:rsidRDefault="00000000" w:rsidP="00F12FA3">
      <w:pPr>
        <w:pStyle w:val="30"/>
      </w:pPr>
      <w:bookmarkStart w:id="6" w:name="_Toc165833440"/>
      <w:r>
        <w:rPr>
          <w:rFonts w:hint="eastAsia"/>
        </w:rPr>
        <w:t>国内研究现状说明</w:t>
      </w:r>
      <w:bookmarkEnd w:id="6"/>
    </w:p>
    <w:p w14:paraId="5BEFD1C9" w14:textId="77777777" w:rsidR="000870D4" w:rsidRDefault="00000000" w:rsidP="00F12FA3">
      <w:r>
        <w:rPr>
          <w:rFonts w:hint="eastAsia"/>
        </w:rPr>
        <w:t>国内研究现状</w:t>
      </w:r>
      <w:r w:rsidRPr="00777BDA">
        <w:rPr>
          <w:rFonts w:hint="eastAsia"/>
        </w:rPr>
        <w:t>说明</w:t>
      </w:r>
      <w:r>
        <w:rPr>
          <w:rFonts w:hint="eastAsia"/>
        </w:rPr>
        <w:t>内容。</w:t>
      </w:r>
    </w:p>
    <w:p w14:paraId="1A4FECD4" w14:textId="77777777" w:rsidR="000870D4" w:rsidRDefault="00000000" w:rsidP="00F12FA3">
      <w:pPr>
        <w:pStyle w:val="30"/>
        <w:numPr>
          <w:ilvl w:val="2"/>
          <w:numId w:val="4"/>
        </w:numPr>
      </w:pPr>
      <w:bookmarkStart w:id="7" w:name="_Toc160376187"/>
      <w:bookmarkStart w:id="8" w:name="_Toc165833441"/>
      <w:r>
        <w:rPr>
          <w:rFonts w:hint="eastAsia"/>
        </w:rPr>
        <w:t>国外研究现状说明</w:t>
      </w:r>
      <w:bookmarkEnd w:id="7"/>
      <w:bookmarkEnd w:id="8"/>
    </w:p>
    <w:p w14:paraId="073D4E92" w14:textId="77777777" w:rsidR="000870D4" w:rsidRDefault="00000000" w:rsidP="00F12FA3">
      <w:r>
        <w:rPr>
          <w:rFonts w:hint="eastAsia"/>
        </w:rPr>
        <w:t>国外研</w:t>
      </w:r>
      <w:r w:rsidRPr="00777BDA">
        <w:rPr>
          <w:rFonts w:hint="eastAsia"/>
        </w:rPr>
        <w:t>究现状</w:t>
      </w:r>
      <w:r>
        <w:rPr>
          <w:rFonts w:hint="eastAsia"/>
        </w:rPr>
        <w:t>说明内容</w:t>
      </w:r>
    </w:p>
    <w:p w14:paraId="55FBEA70" w14:textId="77777777" w:rsidR="000870D4" w:rsidRDefault="00000000" w:rsidP="00F12FA3">
      <w:pPr>
        <w:pStyle w:val="20"/>
      </w:pPr>
      <w:bookmarkStart w:id="9" w:name="_Toc160376188"/>
      <w:bookmarkStart w:id="10" w:name="_Toc153297495"/>
      <w:bookmarkStart w:id="11" w:name="_Toc153297716"/>
      <w:bookmarkStart w:id="12" w:name="_Toc165833442"/>
      <w:r>
        <w:rPr>
          <w:rFonts w:hint="eastAsia"/>
        </w:rPr>
        <w:t>研究框架</w:t>
      </w:r>
      <w:bookmarkEnd w:id="9"/>
      <w:bookmarkEnd w:id="10"/>
      <w:bookmarkEnd w:id="11"/>
      <w:bookmarkEnd w:id="12"/>
    </w:p>
    <w:p w14:paraId="1493C57F" w14:textId="2C1D7396" w:rsidR="00B71362" w:rsidRDefault="00000000" w:rsidP="00AF6620">
      <w:pPr>
        <w:rPr>
          <w:rFonts w:hint="eastAsia"/>
        </w:rPr>
      </w:pPr>
      <w:r>
        <w:rPr>
          <w:rFonts w:hint="eastAsia"/>
        </w:rPr>
        <w:t>研究框架内容</w:t>
      </w:r>
      <w:r w:rsidR="00947589">
        <w:rPr>
          <w:rFonts w:hint="eastAsia"/>
        </w:rPr>
        <w:t>。</w:t>
      </w:r>
      <w:r w:rsidR="00B4123B">
        <w:rPr>
          <w:noProof/>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sidP="00F12FA3">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0787F1D4" w14:textId="29EE378B" w:rsidR="00B4123B" w:rsidRDefault="00B4123B" w:rsidP="00F12FA3">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rsidP="00F12FA3">
            <w:r w:rsidRPr="00B71362">
              <w:rPr>
                <w:rFonts w:hint="eastAsia"/>
              </w:rPr>
              <w:t>表格中的内容</w:t>
            </w:r>
          </w:p>
        </w:tc>
      </w:tr>
    </w:tbl>
    <w:p w14:paraId="7EC1B321" w14:textId="1FAAE0A5" w:rsidR="00947589" w:rsidRDefault="00947589" w:rsidP="00F12FA3"/>
    <w:p w14:paraId="6F59646A" w14:textId="5E333587" w:rsidR="00947589" w:rsidRDefault="00947589" w:rsidP="00F12FA3"/>
    <w:p w14:paraId="7E516D3F" w14:textId="77777777" w:rsidR="00B4123B" w:rsidRDefault="00B4123B" w:rsidP="00F12FA3"/>
    <w:p w14:paraId="623A4A92" w14:textId="77777777" w:rsidR="00B4123B" w:rsidRDefault="00B4123B" w:rsidP="00F12FA3"/>
    <w:p w14:paraId="7F7776C2" w14:textId="77777777" w:rsidR="00B4123B" w:rsidRDefault="00B4123B" w:rsidP="00F12FA3"/>
    <w:p w14:paraId="06533400" w14:textId="77777777" w:rsidR="00B4123B" w:rsidRDefault="00B4123B" w:rsidP="00F12FA3"/>
    <w:p w14:paraId="01BE183B" w14:textId="77777777" w:rsidR="00B4123B" w:rsidRDefault="00B4123B" w:rsidP="00F12FA3"/>
    <w:p w14:paraId="4E0FA6B5" w14:textId="78A00B8B" w:rsidR="00947589" w:rsidRDefault="00947589" w:rsidP="00F12FA3"/>
    <w:p w14:paraId="72F8B89F" w14:textId="77777777" w:rsidR="000870D4" w:rsidRDefault="00000000" w:rsidP="00F12FA3">
      <w:pPr>
        <w:pStyle w:val="20"/>
      </w:pPr>
      <w:bookmarkStart w:id="13" w:name="_Toc153297496"/>
      <w:bookmarkStart w:id="14" w:name="_Toc153297717"/>
      <w:bookmarkStart w:id="15" w:name="_Toc165833443"/>
      <w:r>
        <w:rPr>
          <w:rFonts w:hint="eastAsia"/>
        </w:rPr>
        <w:lastRenderedPageBreak/>
        <w:t>术语说明</w:t>
      </w:r>
      <w:bookmarkEnd w:id="13"/>
      <w:bookmarkEnd w:id="14"/>
      <w:bookmarkEnd w:id="15"/>
    </w:p>
    <w:p w14:paraId="4ACF9FFA" w14:textId="2B8A8B1F" w:rsidR="000870D4" w:rsidRDefault="00000000" w:rsidP="00F12FA3">
      <w:pPr>
        <w:pStyle w:val="22"/>
        <w:ind w:firstLine="560"/>
      </w:pPr>
      <w:r>
        <w:rPr>
          <w:rFonts w:hint="eastAsia"/>
        </w:rPr>
        <w:t>术语说明内容。术语说明内容。术语说明内容。术语说明内容。术语说明内容。术语说明内容。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rsidP="00F12FA3">
      <w:pPr>
        <w:pStyle w:val="10"/>
      </w:pPr>
      <w:bookmarkStart w:id="16" w:name="_Toc165833444"/>
      <w:r>
        <w:rPr>
          <w:rFonts w:hint="eastAsia"/>
        </w:rPr>
        <w:lastRenderedPageBreak/>
        <w:t>第一章节标题</w:t>
      </w:r>
      <w:bookmarkEnd w:id="16"/>
    </w:p>
    <w:p w14:paraId="19219E2D" w14:textId="77777777" w:rsidR="000870D4" w:rsidRDefault="00000000" w:rsidP="00F12FA3">
      <w:pPr>
        <w:pStyle w:val="20"/>
      </w:pPr>
      <w:bookmarkStart w:id="17" w:name="_Toc165833445"/>
      <w:r>
        <w:rPr>
          <w:rFonts w:hint="eastAsia"/>
        </w:rPr>
        <w:t>第一章节小标题</w:t>
      </w:r>
      <w:r>
        <w:t>2-1</w:t>
      </w:r>
      <w:bookmarkEnd w:id="17"/>
    </w:p>
    <w:p w14:paraId="39BDD8E0" w14:textId="77777777" w:rsidR="000870D4" w:rsidRDefault="00000000" w:rsidP="00F12FA3">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rsidP="00F12FA3">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23B5517" w14:textId="77777777" w:rsidR="003138D9" w:rsidRDefault="003138D9" w:rsidP="00F12FA3">
      <w:pPr>
        <w:pStyle w:val="22"/>
        <w:ind w:firstLine="560"/>
      </w:pPr>
    </w:p>
    <w:p w14:paraId="6290A080" w14:textId="77777777" w:rsidR="003138D9" w:rsidRDefault="003138D9" w:rsidP="00F12FA3">
      <w:pPr>
        <w:pStyle w:val="22"/>
        <w:ind w:firstLine="560"/>
      </w:pPr>
    </w:p>
    <w:p w14:paraId="01809304" w14:textId="3225DFA6" w:rsidR="000870D4" w:rsidRDefault="00000000" w:rsidP="00F12FA3">
      <w:pPr>
        <w:pStyle w:val="20"/>
      </w:pPr>
      <w:bookmarkStart w:id="18" w:name="_Toc160376192"/>
      <w:bookmarkStart w:id="19" w:name="_Toc165833446"/>
      <w:r>
        <w:rPr>
          <w:rFonts w:hint="eastAsia"/>
        </w:rPr>
        <w:t>第一节小标题</w:t>
      </w:r>
      <w:r>
        <w:rPr>
          <w:rFonts w:hint="eastAsia"/>
        </w:rPr>
        <w:t>2</w:t>
      </w:r>
      <w:r>
        <w:t>-2</w:t>
      </w:r>
      <w:bookmarkEnd w:id="18"/>
      <w:r w:rsidR="005303A7">
        <w:rPr>
          <w:rFonts w:hint="eastAsia"/>
        </w:rPr>
        <w:t>第一节小标题</w:t>
      </w:r>
      <w:r w:rsidR="005303A7">
        <w:rPr>
          <w:rFonts w:hint="eastAsia"/>
        </w:rPr>
        <w:t>2</w:t>
      </w:r>
      <w:r w:rsidR="005303A7">
        <w:t>-2</w:t>
      </w:r>
      <w:bookmarkEnd w:id="19"/>
    </w:p>
    <w:p w14:paraId="53DFD8E1" w14:textId="22035707" w:rsidR="0089347A" w:rsidRDefault="0089347A" w:rsidP="00F12FA3"/>
    <w:p w14:paraId="0E153DE1" w14:textId="0D5F525B" w:rsidR="0089347A" w:rsidRPr="0089347A" w:rsidRDefault="0089347A" w:rsidP="00F12FA3"/>
    <w:p w14:paraId="3C94AD8F" w14:textId="77777777" w:rsidR="000870D4" w:rsidRDefault="00000000" w:rsidP="00F12FA3">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081F5FE7" w14:textId="77777777" w:rsidR="004F31DF" w:rsidRDefault="004F31DF" w:rsidP="00F12FA3"/>
    <w:p w14:paraId="6F24D52F" w14:textId="77777777" w:rsidR="004F31DF" w:rsidRDefault="004F31DF" w:rsidP="00F12FA3"/>
    <w:p w14:paraId="1A22B5B6" w14:textId="332BBA36" w:rsidR="00262853" w:rsidRDefault="00262853" w:rsidP="00F12FA3">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内容算法</w:t>
      </w:r>
      <w:r>
        <w:rPr>
          <w:rFonts w:hint="eastAsia"/>
        </w:rPr>
        <w:t xml:space="preserve"> </w:t>
      </w:r>
      <w:r>
        <w:rPr>
          <w:rFonts w:hint="eastAsia"/>
        </w:rPr>
        <w:t>手动阀</w:t>
      </w:r>
    </w:p>
    <w:p w14:paraId="1B8FBA38" w14:textId="77777777" w:rsidR="004F31DF" w:rsidRPr="00262853" w:rsidRDefault="004F31DF" w:rsidP="00F12FA3"/>
    <w:p w14:paraId="2ED32E21" w14:textId="77777777" w:rsidR="000870D4" w:rsidRDefault="00000000" w:rsidP="00F12FA3">
      <w:pPr>
        <w:pStyle w:val="30"/>
      </w:pPr>
      <w:bookmarkStart w:id="20" w:name="_Toc160376193"/>
      <w:bookmarkStart w:id="21" w:name="_Toc153297500"/>
      <w:bookmarkStart w:id="22" w:name="_Toc153297721"/>
      <w:bookmarkStart w:id="23" w:name="_Toc165833447"/>
      <w:r>
        <w:rPr>
          <w:rFonts w:hint="eastAsia"/>
        </w:rPr>
        <w:t>2</w:t>
      </w:r>
      <w:r>
        <w:t>-2-1</w:t>
      </w:r>
      <w:r>
        <w:rPr>
          <w:rFonts w:hint="eastAsia"/>
        </w:rPr>
        <w:t>的表格</w:t>
      </w:r>
      <w:bookmarkEnd w:id="20"/>
      <w:bookmarkEnd w:id="21"/>
      <w:bookmarkEnd w:id="22"/>
      <w:bookmarkEnd w:id="23"/>
    </w:p>
    <w:p w14:paraId="769D6B7F" w14:textId="77777777" w:rsidR="000870D4" w:rsidRDefault="00000000" w:rsidP="00F12FA3">
      <w:pPr>
        <w:rPr>
          <w:rFonts w:ascii="宋体"/>
        </w:rPr>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w:t>
      </w:r>
      <w:r>
        <w:rPr>
          <w:rFonts w:ascii="宋体" w:hint="eastAsia"/>
          <w:color w:val="FF0000"/>
        </w:rPr>
        <w:t>置于</w:t>
      </w:r>
      <w:proofErr w:type="gramEnd"/>
      <w:r>
        <w:rPr>
          <w:rFonts w:ascii="宋体" w:hint="eastAsia"/>
          <w:color w:val="FF0000"/>
        </w:rPr>
        <w:t>表上</w:t>
      </w:r>
      <w:r>
        <w:rPr>
          <w:rFonts w:ascii="宋体" w:hint="eastAsia"/>
        </w:rPr>
        <w:t>，居中排写。</w:t>
      </w:r>
    </w:p>
    <w:p w14:paraId="1031DA3B" w14:textId="77777777" w:rsidR="000870D4" w:rsidRPr="00A97F93" w:rsidRDefault="00000000" w:rsidP="00F12FA3">
      <w:pPr>
        <w:pStyle w:val="22"/>
        <w:ind w:firstLine="560"/>
      </w:pPr>
      <w:r w:rsidRPr="00A97F93">
        <w:rPr>
          <w:rFonts w:hint="eastAsia"/>
        </w:rPr>
        <w:t>表中数据应正确无误，书写清楚。数字空缺的格内加“—”字线（占</w:t>
      </w:r>
      <w:r w:rsidRPr="00A97F93">
        <w:rPr>
          <w:rFonts w:hint="eastAsia"/>
        </w:rPr>
        <w:t>2</w:t>
      </w:r>
      <w:r w:rsidRPr="00A97F93">
        <w:rPr>
          <w:rFonts w:hint="eastAsia"/>
        </w:rPr>
        <w:t>个数字宽度）。表内文字和数字上、下或左、</w:t>
      </w:r>
      <w:proofErr w:type="gramStart"/>
      <w:r w:rsidRPr="00A97F93">
        <w:rPr>
          <w:rFonts w:hint="eastAsia"/>
        </w:rPr>
        <w:t>右相同</w:t>
      </w:r>
      <w:proofErr w:type="gramEnd"/>
      <w:r w:rsidRPr="00A97F93">
        <w:rPr>
          <w:rFonts w:hint="eastAsia"/>
        </w:rPr>
        <w:t>时，不允许用“″”、“同上”之类的写法，可采用通栏处理方式。</w:t>
      </w:r>
    </w:p>
    <w:p w14:paraId="638DBCE8" w14:textId="77777777" w:rsidR="000870D4" w:rsidRDefault="00000000" w:rsidP="00F12FA3">
      <w:pPr>
        <w:pStyle w:val="22"/>
        <w:ind w:firstLine="560"/>
      </w:pPr>
      <w:r>
        <w:rPr>
          <w:rFonts w:hint="eastAsia"/>
        </w:rPr>
        <w:lastRenderedPageBreak/>
        <w:t>不要使用手工编号，应该使用自动编号：如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rsidP="00F12FA3">
      <w:bookmarkStart w:id="24" w:name="_Ref153187706"/>
    </w:p>
    <w:p w14:paraId="236CE4D1" w14:textId="77777777" w:rsidR="000870D4" w:rsidRDefault="00000000" w:rsidP="00F12FA3">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4"/>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rsidP="00F12FA3">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rsidP="00F12FA3">
            <w:r>
              <w:rPr>
                <w:rFonts w:hint="eastAsia"/>
              </w:rPr>
              <w:t>化学成分（％）</w:t>
            </w:r>
          </w:p>
        </w:tc>
        <w:tc>
          <w:tcPr>
            <w:tcW w:w="5070" w:type="dxa"/>
            <w:gridSpan w:val="5"/>
            <w:tcBorders>
              <w:top w:val="single" w:sz="6" w:space="0" w:color="auto"/>
              <w:right w:val="nil"/>
            </w:tcBorders>
          </w:tcPr>
          <w:p w14:paraId="2DACF4B7" w14:textId="77777777" w:rsidR="000870D4" w:rsidRDefault="00000000" w:rsidP="00F12FA3">
            <w:r>
              <w:rPr>
                <w:rFonts w:hint="eastAsia"/>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rsidP="00F12FA3"/>
        </w:tc>
        <w:tc>
          <w:tcPr>
            <w:tcW w:w="435" w:type="dxa"/>
          </w:tcPr>
          <w:p w14:paraId="05942AF7" w14:textId="77777777" w:rsidR="000870D4" w:rsidRDefault="00000000" w:rsidP="00F12FA3">
            <w:r>
              <w:rPr>
                <w:rFonts w:hint="eastAsia"/>
              </w:rPr>
              <w:t>C</w:t>
            </w:r>
          </w:p>
        </w:tc>
        <w:tc>
          <w:tcPr>
            <w:tcW w:w="546" w:type="dxa"/>
          </w:tcPr>
          <w:p w14:paraId="2040EA73" w14:textId="77777777" w:rsidR="000870D4" w:rsidRDefault="00000000" w:rsidP="00F12FA3">
            <w:r>
              <w:rPr>
                <w:rFonts w:hint="eastAsia"/>
              </w:rPr>
              <w:t>Mn</w:t>
            </w:r>
          </w:p>
        </w:tc>
        <w:tc>
          <w:tcPr>
            <w:tcW w:w="532" w:type="dxa"/>
          </w:tcPr>
          <w:p w14:paraId="756EF166" w14:textId="77777777" w:rsidR="000870D4" w:rsidRDefault="00000000" w:rsidP="00F12FA3">
            <w:r>
              <w:rPr>
                <w:rFonts w:hint="eastAsia"/>
              </w:rPr>
              <w:t>Cr</w:t>
            </w:r>
          </w:p>
        </w:tc>
        <w:tc>
          <w:tcPr>
            <w:tcW w:w="588" w:type="dxa"/>
          </w:tcPr>
          <w:p w14:paraId="3C2FDC07" w14:textId="77777777" w:rsidR="000870D4" w:rsidRDefault="00000000" w:rsidP="00F12FA3">
            <w:r>
              <w:rPr>
                <w:rFonts w:hint="eastAsia"/>
              </w:rPr>
              <w:t>其他</w:t>
            </w:r>
          </w:p>
        </w:tc>
        <w:tc>
          <w:tcPr>
            <w:tcW w:w="1014" w:type="dxa"/>
            <w:vAlign w:val="center"/>
          </w:tcPr>
          <w:p w14:paraId="1318C9B2" w14:textId="77777777" w:rsidR="000870D4" w:rsidRDefault="00000000" w:rsidP="00F12FA3">
            <w:r>
              <w:rPr>
                <w:rFonts w:hint="eastAsia"/>
              </w:rPr>
              <w:t>抗拉强度</w:t>
            </w:r>
          </w:p>
          <w:p w14:paraId="38FE5A47" w14:textId="77777777" w:rsidR="000870D4" w:rsidRDefault="00000000" w:rsidP="00F12FA3">
            <w:pPr>
              <w:rPr>
                <w:vertAlign w:val="subscript"/>
              </w:rPr>
            </w:pPr>
            <w:r>
              <w:rPr>
                <w:rFonts w:hint="eastAsia"/>
                <w:spacing w:val="-30"/>
              </w:rPr>
              <w:t>σ</w:t>
            </w:r>
            <w:r>
              <w:rPr>
                <w:vertAlign w:val="subscript"/>
              </w:rPr>
              <w:t>b</w:t>
            </w:r>
          </w:p>
          <w:p w14:paraId="10DA1A81" w14:textId="77777777" w:rsidR="000870D4" w:rsidRDefault="00000000" w:rsidP="00F12FA3">
            <w:r>
              <w:rPr>
                <w:rFonts w:hint="eastAsia"/>
                <w:spacing w:val="-60"/>
              </w:rPr>
              <w:t>／</w:t>
            </w:r>
            <w:r>
              <w:rPr>
                <w:rFonts w:hint="eastAsia"/>
              </w:rPr>
              <w:t>N/mm</w:t>
            </w:r>
            <w:r>
              <w:rPr>
                <w:rFonts w:hint="eastAsia"/>
                <w:vertAlign w:val="superscript"/>
              </w:rPr>
              <w:t>2</w:t>
            </w:r>
          </w:p>
        </w:tc>
        <w:tc>
          <w:tcPr>
            <w:tcW w:w="1014" w:type="dxa"/>
            <w:vAlign w:val="center"/>
          </w:tcPr>
          <w:p w14:paraId="1A378FFF" w14:textId="77777777" w:rsidR="000870D4" w:rsidRDefault="00000000" w:rsidP="00F12FA3">
            <w:r>
              <w:rPr>
                <w:rFonts w:hint="eastAsia"/>
              </w:rPr>
              <w:t>屈服强度</w:t>
            </w:r>
          </w:p>
          <w:p w14:paraId="609BE7E7" w14:textId="77777777" w:rsidR="000870D4" w:rsidRDefault="00000000" w:rsidP="00F12FA3">
            <w:pPr>
              <w:rPr>
                <w:vertAlign w:val="subscript"/>
              </w:rPr>
            </w:pPr>
            <w:r>
              <w:rPr>
                <w:rFonts w:hint="eastAsia"/>
                <w:spacing w:val="-30"/>
              </w:rPr>
              <w:t>σ</w:t>
            </w:r>
            <w:r>
              <w:rPr>
                <w:vertAlign w:val="subscript"/>
              </w:rPr>
              <w:t>s</w:t>
            </w:r>
          </w:p>
          <w:p w14:paraId="581C6095" w14:textId="77777777" w:rsidR="000870D4" w:rsidRDefault="00000000" w:rsidP="00F12FA3">
            <w:r>
              <w:t>/</w:t>
            </w:r>
            <w:r>
              <w:rPr>
                <w:rFonts w:hint="eastAsia"/>
              </w:rPr>
              <w:t>N/mm</w:t>
            </w:r>
            <w:r>
              <w:rPr>
                <w:rFonts w:hint="eastAsia"/>
                <w:vertAlign w:val="superscript"/>
              </w:rPr>
              <w:t>2</w:t>
            </w:r>
          </w:p>
        </w:tc>
        <w:tc>
          <w:tcPr>
            <w:tcW w:w="1014" w:type="dxa"/>
            <w:vAlign w:val="center"/>
          </w:tcPr>
          <w:p w14:paraId="53B221E6" w14:textId="77777777" w:rsidR="000870D4" w:rsidRDefault="00000000" w:rsidP="00F12FA3">
            <w:r>
              <w:rPr>
                <w:rFonts w:hint="eastAsia"/>
              </w:rPr>
              <w:t>弹性模量</w:t>
            </w:r>
          </w:p>
          <w:p w14:paraId="73CB525D" w14:textId="77777777" w:rsidR="000870D4" w:rsidRDefault="00000000" w:rsidP="00F12FA3">
            <w:r>
              <w:t>E</w:t>
            </w:r>
          </w:p>
          <w:p w14:paraId="5A23A382" w14:textId="77777777" w:rsidR="000870D4" w:rsidRDefault="00000000" w:rsidP="00F12FA3">
            <w:r>
              <w:t>/</w:t>
            </w:r>
            <w:r>
              <w:rPr>
                <w:rFonts w:hint="eastAsia"/>
              </w:rPr>
              <w:t>N/mm</w:t>
            </w:r>
            <w:r>
              <w:rPr>
                <w:rFonts w:hint="eastAsia"/>
                <w:vertAlign w:val="superscript"/>
              </w:rPr>
              <w:t>2</w:t>
            </w:r>
          </w:p>
        </w:tc>
        <w:tc>
          <w:tcPr>
            <w:tcW w:w="1014" w:type="dxa"/>
            <w:tcBorders>
              <w:right w:val="nil"/>
            </w:tcBorders>
            <w:vAlign w:val="center"/>
          </w:tcPr>
          <w:p w14:paraId="24449775" w14:textId="77777777" w:rsidR="000870D4" w:rsidRDefault="00000000" w:rsidP="00F12FA3">
            <w:r>
              <w:rPr>
                <w:rFonts w:hint="eastAsia"/>
              </w:rPr>
              <w:t>伸长率</w:t>
            </w:r>
          </w:p>
          <w:p w14:paraId="76732630" w14:textId="77777777" w:rsidR="000870D4" w:rsidRDefault="00000000" w:rsidP="00F12FA3">
            <w:r>
              <w:rPr>
                <w:rFonts w:hint="eastAsia"/>
              </w:rPr>
              <w:t>δ</w:t>
            </w:r>
          </w:p>
          <w:p w14:paraId="3A8CF29A" w14:textId="77777777" w:rsidR="000870D4" w:rsidRDefault="00000000" w:rsidP="00F12FA3">
            <w:r>
              <w:t>/</w:t>
            </w:r>
            <w:r>
              <w:rPr>
                <w:rFonts w:hint="eastAsia"/>
              </w:rPr>
              <w:t>％</w:t>
            </w:r>
          </w:p>
        </w:tc>
        <w:tc>
          <w:tcPr>
            <w:tcW w:w="1014" w:type="dxa"/>
            <w:tcBorders>
              <w:right w:val="nil"/>
            </w:tcBorders>
            <w:vAlign w:val="center"/>
          </w:tcPr>
          <w:p w14:paraId="4C43DED4" w14:textId="77777777" w:rsidR="000870D4" w:rsidRDefault="00000000" w:rsidP="00F12FA3">
            <w:r>
              <w:rPr>
                <w:rFonts w:hint="eastAsia"/>
              </w:rPr>
              <w:t>布氏硬</w:t>
            </w:r>
          </w:p>
          <w:p w14:paraId="62C83F88" w14:textId="77777777" w:rsidR="000870D4" w:rsidRDefault="00000000" w:rsidP="00F12FA3">
            <w:r>
              <w:rPr>
                <w:rFonts w:hint="eastAsia"/>
              </w:rPr>
              <w:t>度</w:t>
            </w:r>
            <w:r>
              <w:rPr>
                <w:rFonts w:hint="eastAsia"/>
                <w:vertAlign w:val="superscript"/>
              </w:rPr>
              <w:t>①</w:t>
            </w:r>
          </w:p>
          <w:p w14:paraId="373A406A" w14:textId="77777777" w:rsidR="000870D4" w:rsidRDefault="00000000" w:rsidP="00F12FA3">
            <w:r>
              <w:rPr>
                <w:rFonts w:hint="eastAsia"/>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rsidP="00F12FA3">
            <w:r>
              <w:rPr>
                <w:rFonts w:hint="eastAsia"/>
              </w:rPr>
              <w:t>…</w:t>
            </w:r>
          </w:p>
        </w:tc>
        <w:tc>
          <w:tcPr>
            <w:tcW w:w="435" w:type="dxa"/>
            <w:tcBorders>
              <w:bottom w:val="single" w:sz="6" w:space="0" w:color="auto"/>
            </w:tcBorders>
          </w:tcPr>
          <w:p w14:paraId="13CCE74C" w14:textId="77777777" w:rsidR="000870D4" w:rsidRDefault="00000000" w:rsidP="00F12FA3">
            <w:r>
              <w:rPr>
                <w:rFonts w:hint="eastAsia"/>
              </w:rPr>
              <w:t>…</w:t>
            </w:r>
          </w:p>
        </w:tc>
        <w:tc>
          <w:tcPr>
            <w:tcW w:w="546" w:type="dxa"/>
            <w:tcBorders>
              <w:bottom w:val="single" w:sz="6" w:space="0" w:color="auto"/>
            </w:tcBorders>
          </w:tcPr>
          <w:p w14:paraId="36D1F965" w14:textId="77777777" w:rsidR="000870D4" w:rsidRDefault="000870D4" w:rsidP="00F12FA3"/>
        </w:tc>
        <w:tc>
          <w:tcPr>
            <w:tcW w:w="532" w:type="dxa"/>
            <w:tcBorders>
              <w:bottom w:val="single" w:sz="6" w:space="0" w:color="auto"/>
            </w:tcBorders>
          </w:tcPr>
          <w:p w14:paraId="305966AB" w14:textId="77777777" w:rsidR="000870D4" w:rsidRDefault="000870D4" w:rsidP="00F12FA3"/>
        </w:tc>
        <w:tc>
          <w:tcPr>
            <w:tcW w:w="588" w:type="dxa"/>
            <w:tcBorders>
              <w:bottom w:val="single" w:sz="6" w:space="0" w:color="auto"/>
            </w:tcBorders>
          </w:tcPr>
          <w:p w14:paraId="70C472D4" w14:textId="77777777" w:rsidR="000870D4" w:rsidRDefault="000870D4" w:rsidP="00F12FA3"/>
        </w:tc>
        <w:tc>
          <w:tcPr>
            <w:tcW w:w="1014" w:type="dxa"/>
            <w:tcBorders>
              <w:bottom w:val="single" w:sz="6" w:space="0" w:color="auto"/>
            </w:tcBorders>
          </w:tcPr>
          <w:p w14:paraId="3B761E82" w14:textId="77777777" w:rsidR="000870D4" w:rsidRDefault="000870D4" w:rsidP="00F12FA3">
            <w:pPr>
              <w:pStyle w:val="TOC1"/>
            </w:pPr>
          </w:p>
        </w:tc>
        <w:tc>
          <w:tcPr>
            <w:tcW w:w="1014" w:type="dxa"/>
            <w:tcBorders>
              <w:bottom w:val="single" w:sz="6" w:space="0" w:color="auto"/>
            </w:tcBorders>
          </w:tcPr>
          <w:p w14:paraId="3D7D45DB" w14:textId="77777777" w:rsidR="000870D4" w:rsidRDefault="000870D4" w:rsidP="00F12FA3"/>
        </w:tc>
        <w:tc>
          <w:tcPr>
            <w:tcW w:w="1014" w:type="dxa"/>
            <w:tcBorders>
              <w:bottom w:val="single" w:sz="6" w:space="0" w:color="auto"/>
            </w:tcBorders>
          </w:tcPr>
          <w:p w14:paraId="09EDBA3A" w14:textId="77777777" w:rsidR="000870D4" w:rsidRDefault="000870D4" w:rsidP="00F12FA3"/>
        </w:tc>
        <w:tc>
          <w:tcPr>
            <w:tcW w:w="1014" w:type="dxa"/>
            <w:tcBorders>
              <w:bottom w:val="single" w:sz="6" w:space="0" w:color="auto"/>
              <w:right w:val="nil"/>
            </w:tcBorders>
          </w:tcPr>
          <w:p w14:paraId="000E0A7B" w14:textId="77777777" w:rsidR="000870D4" w:rsidRDefault="000870D4" w:rsidP="00F12FA3">
            <w:pPr>
              <w:pStyle w:val="TOC1"/>
            </w:pPr>
          </w:p>
        </w:tc>
        <w:tc>
          <w:tcPr>
            <w:tcW w:w="1014" w:type="dxa"/>
            <w:tcBorders>
              <w:bottom w:val="single" w:sz="6" w:space="0" w:color="auto"/>
              <w:right w:val="nil"/>
            </w:tcBorders>
          </w:tcPr>
          <w:p w14:paraId="35B4C822" w14:textId="77777777" w:rsidR="000870D4" w:rsidRDefault="000870D4" w:rsidP="00F12FA3"/>
        </w:tc>
      </w:tr>
    </w:tbl>
    <w:p w14:paraId="71BFCFE8" w14:textId="77777777" w:rsidR="000870D4" w:rsidRDefault="000870D4" w:rsidP="00F12FA3">
      <w:pPr>
        <w:pStyle w:val="22"/>
        <w:ind w:firstLine="560"/>
      </w:pPr>
    </w:p>
    <w:p w14:paraId="6697DB9C" w14:textId="77777777" w:rsidR="000870D4" w:rsidRDefault="00000000" w:rsidP="00F12FA3">
      <w:pPr>
        <w:pStyle w:val="30"/>
      </w:pPr>
      <w:bookmarkStart w:id="25" w:name="_Toc160376194"/>
      <w:bookmarkStart w:id="26" w:name="_Toc165833448"/>
      <w:r>
        <w:rPr>
          <w:rFonts w:hint="eastAsia"/>
        </w:rPr>
        <w:t>2</w:t>
      </w:r>
      <w:r>
        <w:t>-2-2</w:t>
      </w:r>
      <w:r>
        <w:rPr>
          <w:rFonts w:hint="eastAsia"/>
        </w:rPr>
        <w:t>插入图和公式</w:t>
      </w:r>
      <w:bookmarkEnd w:id="25"/>
      <w:bookmarkEnd w:id="26"/>
    </w:p>
    <w:p w14:paraId="2BBE2F05" w14:textId="77777777" w:rsidR="007F1D71" w:rsidRDefault="00000000" w:rsidP="00F12FA3">
      <w:pPr>
        <w:pStyle w:val="22"/>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F12FA3">
      <w:pPr>
        <w:pStyle w:val="22"/>
        <w:ind w:firstLine="560"/>
      </w:pPr>
      <w:r>
        <w:rPr>
          <w:rFonts w:hint="eastAsia"/>
        </w:rPr>
        <w:t>公式的编号放在公式的右边。</w:t>
      </w:r>
    </w:p>
    <w:p w14:paraId="681169C6" w14:textId="77777777" w:rsidR="000870D4" w:rsidRDefault="00000000" w:rsidP="00F12FA3">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rsidP="00F12FA3">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3BF6B3E1" w:rsidR="00C43406" w:rsidRDefault="00C43406" w:rsidP="00F12FA3">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4AF95E76" w14:textId="77777777" w:rsidR="00AF6620" w:rsidRPr="00AF6620" w:rsidRDefault="00AF6620" w:rsidP="00AF6620">
      <w:pPr>
        <w:rPr>
          <w:rFonts w:hint="eastAsia"/>
        </w:rPr>
      </w:pPr>
    </w:p>
    <w:p w14:paraId="02085CF4" w14:textId="77777777" w:rsidR="000870D4" w:rsidRDefault="00000000" w:rsidP="00AF6620">
      <w:pPr>
        <w:pStyle w:val="ac"/>
      </w:pPr>
      <w:bookmarkStart w:id="27" w:name="_Toc165833449"/>
      <w:r>
        <w:rPr>
          <w:rFonts w:hint="eastAsia"/>
        </w:rPr>
        <w:t>第一章节</w:t>
      </w:r>
      <w:r>
        <w:rPr>
          <w:rFonts w:hint="eastAsia"/>
        </w:rPr>
        <w:t>2</w:t>
      </w:r>
      <w:r>
        <w:t>-3</w:t>
      </w:r>
      <w:bookmarkEnd w:id="27"/>
    </w:p>
    <w:p w14:paraId="15E2B9DC" w14:textId="77777777" w:rsidR="000870D4" w:rsidRDefault="00000000" w:rsidP="00F12FA3">
      <w:r>
        <w:rPr>
          <w:rFonts w:hint="eastAsia"/>
        </w:rPr>
        <w:t>第一章节</w:t>
      </w:r>
      <w:r>
        <w:rPr>
          <w:rFonts w:hint="eastAsia"/>
        </w:rPr>
        <w:t>2</w:t>
      </w:r>
      <w:r>
        <w:t>-3</w:t>
      </w:r>
      <w:r>
        <w:rPr>
          <w:rFonts w:hint="eastAsia"/>
        </w:rPr>
        <w:t>内容。</w:t>
      </w:r>
    </w:p>
    <w:p w14:paraId="78EAB69C" w14:textId="77777777" w:rsidR="00D84283" w:rsidRDefault="00D84283" w:rsidP="00F12FA3"/>
    <w:p w14:paraId="6BA250D8" w14:textId="77777777" w:rsidR="00D84283" w:rsidRDefault="00D84283" w:rsidP="00F12FA3"/>
    <w:p w14:paraId="11F22C6A" w14:textId="77777777" w:rsidR="00D84283" w:rsidRDefault="00D84283" w:rsidP="00F12FA3"/>
    <w:p w14:paraId="0DC85F90" w14:textId="77777777" w:rsidR="00D84283" w:rsidRDefault="00D84283" w:rsidP="00F12FA3"/>
    <w:p w14:paraId="0940FC38" w14:textId="77777777" w:rsidR="00D84283" w:rsidRDefault="00D84283" w:rsidP="00F12FA3"/>
    <w:p w14:paraId="3600EFC3" w14:textId="77777777" w:rsidR="000870D4" w:rsidRDefault="00000000" w:rsidP="00F12FA3">
      <w:pPr>
        <w:pStyle w:val="10"/>
      </w:pPr>
      <w:bookmarkStart w:id="28" w:name="_Toc165833450"/>
      <w:r>
        <w:rPr>
          <w:rFonts w:hint="eastAsia"/>
        </w:rPr>
        <w:lastRenderedPageBreak/>
        <w:t>第二章节</w:t>
      </w:r>
      <w:bookmarkEnd w:id="28"/>
    </w:p>
    <w:p w14:paraId="76EC38E8" w14:textId="77777777" w:rsidR="00D84283" w:rsidRDefault="00D84283" w:rsidP="00F12FA3"/>
    <w:p w14:paraId="1FC06E74" w14:textId="77777777" w:rsidR="00D84283" w:rsidRDefault="00D84283" w:rsidP="00F12FA3"/>
    <w:p w14:paraId="0BE3632B" w14:textId="77777777" w:rsidR="00D84283" w:rsidRDefault="00D84283" w:rsidP="00F12FA3"/>
    <w:p w14:paraId="2645F4B3" w14:textId="77777777" w:rsidR="00D84283" w:rsidRDefault="00D84283" w:rsidP="00F12FA3"/>
    <w:p w14:paraId="4F34C8DB" w14:textId="77777777" w:rsidR="00D84283" w:rsidRDefault="00D84283" w:rsidP="00F12FA3"/>
    <w:p w14:paraId="3A49C3FA" w14:textId="77777777" w:rsidR="00D84283" w:rsidRDefault="00D84283" w:rsidP="00F12FA3"/>
    <w:p w14:paraId="4370859F" w14:textId="77777777" w:rsidR="00D84283" w:rsidRDefault="00D84283" w:rsidP="00F12FA3"/>
    <w:p w14:paraId="670475AC" w14:textId="77777777" w:rsidR="00D84283" w:rsidRDefault="00D84283" w:rsidP="00F12FA3"/>
    <w:p w14:paraId="1C1A7E24" w14:textId="77777777" w:rsidR="00D84283" w:rsidRDefault="00D84283" w:rsidP="00F12FA3"/>
    <w:p w14:paraId="7CD0DD93" w14:textId="77777777" w:rsidR="00D84283" w:rsidRDefault="00D84283" w:rsidP="00F12FA3"/>
    <w:p w14:paraId="4B57BE1C" w14:textId="77777777" w:rsidR="00D84283" w:rsidRPr="00D84283" w:rsidRDefault="00D84283" w:rsidP="00F12FA3"/>
    <w:p w14:paraId="5CFAD737" w14:textId="77777777" w:rsidR="000870D4" w:rsidRDefault="00000000" w:rsidP="00F12FA3">
      <w:pPr>
        <w:pStyle w:val="10"/>
      </w:pPr>
      <w:bookmarkStart w:id="29" w:name="_Toc165833451"/>
      <w:r>
        <w:rPr>
          <w:rFonts w:hint="eastAsia"/>
        </w:rPr>
        <w:lastRenderedPageBreak/>
        <w:t>第三章节</w:t>
      </w:r>
      <w:bookmarkEnd w:id="29"/>
    </w:p>
    <w:p w14:paraId="32ACB5A9" w14:textId="77777777" w:rsidR="00D84283" w:rsidRDefault="00D84283" w:rsidP="00F12FA3"/>
    <w:p w14:paraId="77CC31C0" w14:textId="77777777" w:rsidR="00D84283" w:rsidRDefault="00D84283" w:rsidP="00F12FA3"/>
    <w:p w14:paraId="75AE498E" w14:textId="77777777" w:rsidR="00C43406" w:rsidRDefault="00CE47B9" w:rsidP="00F12FA3">
      <w:pPr>
        <w:pStyle w:val="22"/>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p>
    <w:p w14:paraId="145E44B9" w14:textId="77777777" w:rsidR="00C43406" w:rsidRDefault="00CE47B9" w:rsidP="00F12FA3">
      <w:pPr>
        <w:pStyle w:val="22"/>
        <w:ind w:firstLine="560"/>
      </w:pP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w:t>
      </w:r>
    </w:p>
    <w:p w14:paraId="61367461" w14:textId="77777777" w:rsidR="00C43406" w:rsidRDefault="00CE47B9" w:rsidP="00F12FA3">
      <w:pPr>
        <w:pStyle w:val="22"/>
        <w:ind w:firstLine="560"/>
      </w:pP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严谨的治学态度，</w:t>
      </w:r>
    </w:p>
    <w:p w14:paraId="1AEE3B5A" w14:textId="77777777" w:rsidR="00C43406" w:rsidRDefault="00CE47B9" w:rsidP="00F12FA3">
      <w:pPr>
        <w:pStyle w:val="22"/>
        <w:ind w:firstLine="560"/>
      </w:pPr>
      <w:r>
        <w:t>将激</w:t>
      </w:r>
      <w:r>
        <w:rPr>
          <w:rFonts w:hint="eastAsia"/>
        </w:rPr>
        <w:t>[9]</w:t>
      </w:r>
      <w:proofErr w:type="gramStart"/>
      <w:r>
        <w:t>励</w:t>
      </w:r>
      <w:proofErr w:type="gramEnd"/>
      <w:r>
        <w:t>我不断</w:t>
      </w:r>
      <w:r>
        <w:rPr>
          <w:rFonts w:hint="eastAsia"/>
        </w:rPr>
        <w:t>[11]</w:t>
      </w:r>
      <w:r>
        <w:t>的进取，走好以后的</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t>道路。</w:t>
      </w:r>
    </w:p>
    <w:p w14:paraId="61D97D96" w14:textId="77777777" w:rsidR="00C43406" w:rsidRDefault="00CE47B9" w:rsidP="00F12FA3">
      <w:pPr>
        <w:pStyle w:val="22"/>
        <w:ind w:firstLine="560"/>
      </w:pP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w:t>
      </w:r>
    </w:p>
    <w:p w14:paraId="62839D39" w14:textId="77777777" w:rsidR="00C43406" w:rsidRDefault="00CE47B9" w:rsidP="00F12FA3">
      <w:pPr>
        <w:pStyle w:val="22"/>
        <w:ind w:firstLine="560"/>
      </w:pPr>
      <w:r>
        <w:rPr>
          <w:rFonts w:hint="eastAsia"/>
        </w:rPr>
        <w:t>谢</w:t>
      </w:r>
      <w:r w:rsidR="00641DED" w:rsidRPr="00990DA9">
        <w:rPr>
          <w:rFonts w:hint="eastAsia"/>
          <w:vertAlign w:val="superscript"/>
        </w:rPr>
        <w:t>[2~,]</w:t>
      </w:r>
      <w:r>
        <w:rPr>
          <w:rFonts w:hint="eastAsia"/>
        </w:rPr>
        <w:t>谢他们传授给了我知识。</w:t>
      </w:r>
    </w:p>
    <w:p w14:paraId="504D0022" w14:textId="6FB3DF1F" w:rsidR="00CE47B9" w:rsidRDefault="00CE47B9" w:rsidP="00F12FA3">
      <w:pPr>
        <w:pStyle w:val="22"/>
        <w:ind w:firstLine="560"/>
      </w:pPr>
      <w:r>
        <w:rPr>
          <w:rFonts w:hint="eastAsia"/>
        </w:rPr>
        <w:t>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F12FA3"/>
    <w:p w14:paraId="209D5481" w14:textId="77777777" w:rsidR="00D84283" w:rsidRDefault="00D84283" w:rsidP="00F12FA3"/>
    <w:p w14:paraId="31289DED" w14:textId="77777777" w:rsidR="00D84283" w:rsidRPr="00D84283" w:rsidRDefault="00D84283" w:rsidP="00F12FA3"/>
    <w:p w14:paraId="1E1F4ED8" w14:textId="77777777" w:rsidR="000870D4" w:rsidRDefault="00000000" w:rsidP="00C53E88">
      <w:pPr>
        <w:pStyle w:val="10"/>
        <w:numPr>
          <w:ilvl w:val="0"/>
          <w:numId w:val="0"/>
        </w:numPr>
        <w:ind w:left="1021" w:hanging="1021"/>
      </w:pPr>
      <w:bookmarkStart w:id="30" w:name="_Toc153297723"/>
      <w:bookmarkStart w:id="31" w:name="_Toc153297502"/>
      <w:bookmarkStart w:id="32" w:name="_Toc165833452"/>
      <w:r>
        <w:rPr>
          <w:rFonts w:hint="eastAsia"/>
        </w:rPr>
        <w:lastRenderedPageBreak/>
        <w:t>结论</w:t>
      </w:r>
      <w:bookmarkEnd w:id="30"/>
      <w:bookmarkEnd w:id="31"/>
      <w:bookmarkEnd w:id="32"/>
    </w:p>
    <w:p w14:paraId="32208398" w14:textId="77777777" w:rsidR="000870D4" w:rsidRDefault="00000000" w:rsidP="00F12FA3">
      <w:pPr>
        <w:pStyle w:val="22"/>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3E1DD67A" w14:textId="77777777" w:rsidR="00920B6C" w:rsidRDefault="00920B6C" w:rsidP="00F12FA3">
      <w:pPr>
        <w:pStyle w:val="22"/>
        <w:ind w:firstLine="560"/>
      </w:pPr>
    </w:p>
    <w:p w14:paraId="2D34C496" w14:textId="77777777" w:rsidR="00920B6C" w:rsidRDefault="00920B6C" w:rsidP="00F12FA3">
      <w:pPr>
        <w:pStyle w:val="22"/>
        <w:ind w:firstLine="560"/>
      </w:pPr>
    </w:p>
    <w:p w14:paraId="642CFAB0" w14:textId="77777777" w:rsidR="00920B6C" w:rsidRDefault="00920B6C" w:rsidP="00F12FA3">
      <w:pPr>
        <w:pStyle w:val="22"/>
        <w:ind w:firstLine="560"/>
      </w:pPr>
    </w:p>
    <w:p w14:paraId="2F3546C6" w14:textId="77777777" w:rsidR="00920B6C" w:rsidRDefault="00920B6C" w:rsidP="00F12FA3">
      <w:pPr>
        <w:pStyle w:val="22"/>
        <w:ind w:firstLine="560"/>
      </w:pPr>
    </w:p>
    <w:p w14:paraId="66643AB0" w14:textId="77777777" w:rsidR="00920B6C" w:rsidRDefault="00920B6C" w:rsidP="00F12FA3">
      <w:pPr>
        <w:pStyle w:val="22"/>
        <w:ind w:firstLine="560"/>
      </w:pPr>
    </w:p>
    <w:p w14:paraId="1260DA74" w14:textId="23DA24D8" w:rsidR="00920B6C" w:rsidRDefault="00920B6C" w:rsidP="00F12FA3">
      <w:pPr>
        <w:pStyle w:val="22"/>
        <w:ind w:firstLine="560"/>
        <w:rPr>
          <w:rFonts w:ascii="宋体"/>
        </w:rPr>
      </w:pPr>
      <w:r w:rsidRPr="00A04CC4">
        <w:rPr>
          <w:rFonts w:hint="eastAsia"/>
        </w:rPr>
        <w:t>工作进行评价，一般为</w:t>
      </w:r>
      <w:r w:rsidRPr="00A04CC4">
        <w:rPr>
          <w:rFonts w:hint="eastAsia"/>
        </w:rPr>
        <w:t>400</w:t>
      </w:r>
      <w:r w:rsidRPr="00A04CC4">
        <w:rPr>
          <w:rFonts w:hint="eastAsia"/>
        </w:rPr>
        <w:t>～</w:t>
      </w:r>
      <w:r w:rsidRPr="00A04CC4">
        <w:rPr>
          <w:rFonts w:hint="eastAsia"/>
        </w:rPr>
        <w:t>1000</w:t>
      </w:r>
      <w:r>
        <w:rPr>
          <w:rFonts w:ascii="宋体" w:hint="eastAsia"/>
        </w:rPr>
        <w:t>字。</w:t>
      </w:r>
    </w:p>
    <w:p w14:paraId="246530DE" w14:textId="77777777" w:rsidR="000870D4" w:rsidRDefault="00000000" w:rsidP="009A3227">
      <w:pPr>
        <w:pStyle w:val="10"/>
        <w:numPr>
          <w:ilvl w:val="0"/>
          <w:numId w:val="0"/>
        </w:numPr>
        <w:jc w:val="center"/>
      </w:pPr>
      <w:bookmarkStart w:id="33" w:name="_Toc153297503"/>
      <w:bookmarkStart w:id="34" w:name="_Toc153297724"/>
      <w:bookmarkStart w:id="35" w:name="_Toc165833453"/>
      <w:r>
        <w:rPr>
          <w:rFonts w:hint="eastAsia"/>
        </w:rPr>
        <w:lastRenderedPageBreak/>
        <w:t>致谢</w:t>
      </w:r>
      <w:bookmarkEnd w:id="33"/>
      <w:bookmarkEnd w:id="34"/>
      <w:bookmarkEnd w:id="35"/>
    </w:p>
    <w:p w14:paraId="228CEF1E" w14:textId="13BE284B" w:rsidR="00A5209A" w:rsidRDefault="00A5209A" w:rsidP="00F12FA3">
      <w:pPr>
        <w:pStyle w:val="22"/>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533A814A" w14:textId="77777777" w:rsidR="00420596" w:rsidRPr="00420596" w:rsidRDefault="00420596" w:rsidP="00F12FA3">
      <w:pPr>
        <w:pStyle w:val="22"/>
        <w:ind w:firstLine="560"/>
      </w:pPr>
    </w:p>
    <w:p w14:paraId="31339596" w14:textId="65531981" w:rsidR="007C7BED" w:rsidRPr="007C7BED" w:rsidRDefault="00000000" w:rsidP="00C53E88">
      <w:pPr>
        <w:pStyle w:val="10"/>
        <w:numPr>
          <w:ilvl w:val="0"/>
          <w:numId w:val="0"/>
        </w:numPr>
        <w:ind w:left="1021" w:hanging="1021"/>
      </w:pPr>
      <w:bookmarkStart w:id="36" w:name="_Toc153297725"/>
      <w:bookmarkStart w:id="37" w:name="_Toc153297726"/>
      <w:bookmarkStart w:id="38" w:name="_Toc153297504"/>
      <w:bookmarkStart w:id="39" w:name="_Toc165833454"/>
      <w:bookmarkEnd w:id="36"/>
      <w:r>
        <w:rPr>
          <w:rFonts w:hint="eastAsia"/>
        </w:rPr>
        <w:lastRenderedPageBreak/>
        <w:t>参考文献</w:t>
      </w:r>
      <w:bookmarkEnd w:id="37"/>
      <w:bookmarkEnd w:id="38"/>
      <w:bookmarkEnd w:id="39"/>
    </w:p>
    <w:p w14:paraId="2E9282A0" w14:textId="77777777" w:rsidR="00903DA4" w:rsidRDefault="00903DA4" w:rsidP="00F12FA3">
      <w:pPr>
        <w:pStyle w:val="11"/>
        <w:numPr>
          <w:ilvl w:val="0"/>
          <w:numId w:val="3"/>
        </w:numPr>
        <w:ind w:firstLineChars="0"/>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40"/>
    </w:p>
    <w:p w14:paraId="730D27A7" w14:textId="17531F45" w:rsidR="005A4EF7" w:rsidRDefault="00903DA4" w:rsidP="00C53E88">
      <w:pPr>
        <w:pStyle w:val="11"/>
        <w:numPr>
          <w:ilvl w:val="0"/>
          <w:numId w:val="3"/>
        </w:numPr>
        <w:ind w:firstLineChars="0"/>
        <w:rPr>
          <w:rFonts w:hint="eastAsia"/>
        </w:rPr>
      </w:pPr>
      <w:bookmarkStart w:id="47"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41"/>
      <w:bookmarkEnd w:id="47"/>
    </w:p>
    <w:p w14:paraId="27A19182" w14:textId="77777777" w:rsidR="00903DA4" w:rsidRDefault="00903DA4" w:rsidP="00F12FA3">
      <w:pPr>
        <w:pStyle w:val="11"/>
        <w:numPr>
          <w:ilvl w:val="0"/>
          <w:numId w:val="3"/>
        </w:numPr>
        <w:ind w:firstLineChars="0"/>
      </w:pPr>
      <w:bookmarkStart w:id="48"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8"/>
    </w:p>
    <w:p w14:paraId="7C57F16E" w14:textId="77777777" w:rsidR="00903DA4" w:rsidRDefault="00903DA4" w:rsidP="00F12FA3">
      <w:pPr>
        <w:pStyle w:val="11"/>
        <w:numPr>
          <w:ilvl w:val="0"/>
          <w:numId w:val="3"/>
        </w:numPr>
        <w:ind w:firstLineChars="0"/>
      </w:pPr>
      <w:bookmarkStart w:id="49"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9"/>
    </w:p>
    <w:p w14:paraId="54D5F48F" w14:textId="77777777" w:rsidR="00903DA4" w:rsidRDefault="00903DA4" w:rsidP="00F12FA3">
      <w:pPr>
        <w:pStyle w:val="11"/>
        <w:numPr>
          <w:ilvl w:val="0"/>
          <w:numId w:val="3"/>
        </w:numPr>
        <w:ind w:firstLineChars="0"/>
      </w:pPr>
      <w:bookmarkStart w:id="50"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42"/>
      <w:bookmarkEnd w:id="50"/>
    </w:p>
    <w:p w14:paraId="2F13E57F" w14:textId="77777777" w:rsidR="00903DA4" w:rsidRDefault="00903DA4" w:rsidP="00F12FA3">
      <w:pPr>
        <w:pStyle w:val="11"/>
        <w:numPr>
          <w:ilvl w:val="0"/>
          <w:numId w:val="3"/>
        </w:numPr>
        <w:ind w:firstLineChars="0"/>
      </w:pPr>
      <w:bookmarkStart w:id="51"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51"/>
    </w:p>
    <w:p w14:paraId="295800EB" w14:textId="77777777" w:rsidR="00903DA4" w:rsidRDefault="00903DA4" w:rsidP="00F12FA3">
      <w:pPr>
        <w:pStyle w:val="11"/>
        <w:numPr>
          <w:ilvl w:val="0"/>
          <w:numId w:val="3"/>
        </w:numPr>
        <w:ind w:firstLineChars="0"/>
      </w:pPr>
      <w:bookmarkStart w:id="52" w:name="_Ref9454"/>
      <w:r>
        <w:rPr>
          <w:rFonts w:hint="eastAsia"/>
        </w:rPr>
        <w:t>Google Developers.WebRTC[EB/OL</w:t>
      </w:r>
      <w:proofErr w:type="gramStart"/>
      <w:r>
        <w:rPr>
          <w:rFonts w:hint="eastAsia"/>
        </w:rPr>
        <w:t>].(</w:t>
      </w:r>
      <w:proofErr w:type="gramEnd"/>
      <w:r>
        <w:rPr>
          <w:rFonts w:hint="eastAsia"/>
        </w:rPr>
        <w:t>2019.05.28)[2022.04.14].https://webrtc.org</w:t>
      </w:r>
      <w:bookmarkEnd w:id="52"/>
    </w:p>
    <w:bookmarkEnd w:id="43"/>
    <w:bookmarkEnd w:id="44"/>
    <w:bookmarkEnd w:id="45"/>
    <w:bookmarkEnd w:id="46"/>
    <w:p w14:paraId="7BE22AD7" w14:textId="77777777" w:rsidR="00903DA4" w:rsidRPr="00903DA4" w:rsidRDefault="00903DA4" w:rsidP="00F12FA3"/>
    <w:sectPr w:rsidR="00903DA4" w:rsidRPr="00903DA4">
      <w:headerReference w:type="default" r:id="rId10"/>
      <w:footerReference w:type="default" r:id="rId11"/>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060A4" w14:textId="77777777" w:rsidR="00230103" w:rsidRDefault="00230103" w:rsidP="00F12FA3">
      <w:r>
        <w:separator/>
      </w:r>
    </w:p>
    <w:p w14:paraId="55082E79" w14:textId="77777777" w:rsidR="00230103" w:rsidRDefault="00230103" w:rsidP="00F12FA3"/>
    <w:p w14:paraId="35EBA8F5" w14:textId="77777777" w:rsidR="00230103" w:rsidRDefault="00230103" w:rsidP="00F12FA3"/>
  </w:endnote>
  <w:endnote w:type="continuationSeparator" w:id="0">
    <w:p w14:paraId="7CE5F2F2" w14:textId="77777777" w:rsidR="00230103" w:rsidRDefault="00230103" w:rsidP="00F12FA3">
      <w:r>
        <w:continuationSeparator/>
      </w:r>
    </w:p>
    <w:p w14:paraId="1CA61CA9" w14:textId="77777777" w:rsidR="00230103" w:rsidRDefault="00230103" w:rsidP="00F12FA3"/>
    <w:p w14:paraId="2BA644DB" w14:textId="77777777" w:rsidR="00230103" w:rsidRDefault="00230103" w:rsidP="00F12F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F2FD7" w14:textId="6DE872A2" w:rsidR="008059A3" w:rsidRDefault="00000000" w:rsidP="00F12FA3">
    <w:pPr>
      <w:pStyle w:val="a5"/>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2A058" w14:textId="77777777" w:rsidR="00230103" w:rsidRDefault="00230103" w:rsidP="00F12FA3">
      <w:r>
        <w:separator/>
      </w:r>
    </w:p>
    <w:p w14:paraId="501E314D" w14:textId="77777777" w:rsidR="00230103" w:rsidRDefault="00230103" w:rsidP="00F12FA3"/>
    <w:p w14:paraId="31563A8E" w14:textId="77777777" w:rsidR="00230103" w:rsidRDefault="00230103" w:rsidP="00F12FA3"/>
  </w:footnote>
  <w:footnote w:type="continuationSeparator" w:id="0">
    <w:p w14:paraId="2F7C35F9" w14:textId="77777777" w:rsidR="00230103" w:rsidRDefault="00230103" w:rsidP="00F12FA3">
      <w:r>
        <w:continuationSeparator/>
      </w:r>
    </w:p>
    <w:p w14:paraId="4B2F6A06" w14:textId="77777777" w:rsidR="00230103" w:rsidRDefault="00230103" w:rsidP="00F12FA3"/>
    <w:p w14:paraId="7503367A" w14:textId="77777777" w:rsidR="00230103" w:rsidRDefault="00230103" w:rsidP="00F12F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6607" w14:textId="77777777" w:rsidR="000870D4" w:rsidRDefault="00000000" w:rsidP="00F12FA3">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12B8C" w14:textId="5DBD5B92" w:rsidR="008059A3" w:rsidRDefault="00000000" w:rsidP="00F12FA3">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0103"/>
    <w:rsid w:val="002347A1"/>
    <w:rsid w:val="00244251"/>
    <w:rsid w:val="00262853"/>
    <w:rsid w:val="002A5129"/>
    <w:rsid w:val="002B543F"/>
    <w:rsid w:val="002B6F4A"/>
    <w:rsid w:val="002C5CCC"/>
    <w:rsid w:val="002E516C"/>
    <w:rsid w:val="003138D9"/>
    <w:rsid w:val="00353DE8"/>
    <w:rsid w:val="00382B0A"/>
    <w:rsid w:val="003942AB"/>
    <w:rsid w:val="003E47CC"/>
    <w:rsid w:val="003F4AED"/>
    <w:rsid w:val="00420596"/>
    <w:rsid w:val="00430D60"/>
    <w:rsid w:val="00451C1A"/>
    <w:rsid w:val="00495185"/>
    <w:rsid w:val="004D225C"/>
    <w:rsid w:val="004F0109"/>
    <w:rsid w:val="004F0357"/>
    <w:rsid w:val="004F1BC5"/>
    <w:rsid w:val="004F31DF"/>
    <w:rsid w:val="005303A7"/>
    <w:rsid w:val="005A2D92"/>
    <w:rsid w:val="005A4EF7"/>
    <w:rsid w:val="005B3FA9"/>
    <w:rsid w:val="00611C6B"/>
    <w:rsid w:val="0062014A"/>
    <w:rsid w:val="00641DED"/>
    <w:rsid w:val="00670B92"/>
    <w:rsid w:val="00680C03"/>
    <w:rsid w:val="006A479F"/>
    <w:rsid w:val="006C60A1"/>
    <w:rsid w:val="006D0BD1"/>
    <w:rsid w:val="006D3B15"/>
    <w:rsid w:val="006F1EAD"/>
    <w:rsid w:val="007023B1"/>
    <w:rsid w:val="007046D8"/>
    <w:rsid w:val="00741E6D"/>
    <w:rsid w:val="007601AB"/>
    <w:rsid w:val="00764735"/>
    <w:rsid w:val="00773191"/>
    <w:rsid w:val="00775342"/>
    <w:rsid w:val="00777BDA"/>
    <w:rsid w:val="00790822"/>
    <w:rsid w:val="007A5A09"/>
    <w:rsid w:val="007C7BED"/>
    <w:rsid w:val="007D3E4D"/>
    <w:rsid w:val="007D6720"/>
    <w:rsid w:val="007F1D71"/>
    <w:rsid w:val="008059A3"/>
    <w:rsid w:val="008404E0"/>
    <w:rsid w:val="00857358"/>
    <w:rsid w:val="00865203"/>
    <w:rsid w:val="00884F89"/>
    <w:rsid w:val="0089347A"/>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44CD"/>
    <w:rsid w:val="00976F6D"/>
    <w:rsid w:val="00990DA9"/>
    <w:rsid w:val="0099496E"/>
    <w:rsid w:val="009A3227"/>
    <w:rsid w:val="009B34AE"/>
    <w:rsid w:val="009B4CF3"/>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AF6620"/>
    <w:rsid w:val="00B02E0C"/>
    <w:rsid w:val="00B2355D"/>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43406"/>
    <w:rsid w:val="00C53E88"/>
    <w:rsid w:val="00C85F4F"/>
    <w:rsid w:val="00CA7235"/>
    <w:rsid w:val="00CB0397"/>
    <w:rsid w:val="00CB6193"/>
    <w:rsid w:val="00CC553F"/>
    <w:rsid w:val="00CD362C"/>
    <w:rsid w:val="00CD636C"/>
    <w:rsid w:val="00CE47B9"/>
    <w:rsid w:val="00CE70D7"/>
    <w:rsid w:val="00CF4AE9"/>
    <w:rsid w:val="00D178C3"/>
    <w:rsid w:val="00D2317E"/>
    <w:rsid w:val="00D2720A"/>
    <w:rsid w:val="00D307B1"/>
    <w:rsid w:val="00D84283"/>
    <w:rsid w:val="00DB16ED"/>
    <w:rsid w:val="00DD75AE"/>
    <w:rsid w:val="00DE5958"/>
    <w:rsid w:val="00E20F56"/>
    <w:rsid w:val="00E32267"/>
    <w:rsid w:val="00E50A1E"/>
    <w:rsid w:val="00E84759"/>
    <w:rsid w:val="00EB1B57"/>
    <w:rsid w:val="00EC2DE2"/>
    <w:rsid w:val="00EC661A"/>
    <w:rsid w:val="00ED1D83"/>
    <w:rsid w:val="00ED535F"/>
    <w:rsid w:val="00ED7C35"/>
    <w:rsid w:val="00ED7E76"/>
    <w:rsid w:val="00EE6774"/>
    <w:rsid w:val="00EF3AC0"/>
    <w:rsid w:val="00F021DC"/>
    <w:rsid w:val="00F02ADB"/>
    <w:rsid w:val="00F12FA3"/>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F12FA3"/>
    <w:pPr>
      <w:widowControl w:val="0"/>
      <w:snapToGrid w:val="0"/>
      <w:spacing w:line="360" w:lineRule="auto"/>
      <w:ind w:firstLine="437"/>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1"/>
      </w:numPr>
      <w:spacing w:before="60" w:after="60"/>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757</TotalTime>
  <Pages>14</Pages>
  <Words>651</Words>
  <Characters>3712</Characters>
  <Application>Microsoft Office Word</Application>
  <DocSecurity>0</DocSecurity>
  <Lines>30</Lines>
  <Paragraphs>8</Paragraphs>
  <ScaleCrop>false</ScaleCrop>
  <Company>jndx</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130</cp:revision>
  <cp:lastPrinted>2411-12-31T15:59:00Z</cp:lastPrinted>
  <dcterms:created xsi:type="dcterms:W3CDTF">2024-03-03T06:38:00Z</dcterms:created>
  <dcterms:modified xsi:type="dcterms:W3CDTF">2024-05-05T12:46:00Z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