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673ECD" w:rsidRDefault="00000000" w:rsidP="00673ECD">
      <w:pPr>
        <w:pStyle w:val="ab"/>
        <w:spacing w:before="326" w:after="652"/>
        <w:rPr>
          <w:rFonts w:ascii="楷体_GB2312" w:eastAsia="楷体_GB2312" w:hAnsi="楷体_GB2312" w:cs="楷体_GB2312"/>
          <w:sz w:val="44"/>
          <w:szCs w:val="44"/>
        </w:rPr>
      </w:pPr>
      <w:r w:rsidRPr="00673ECD">
        <w:rPr>
          <w:rFonts w:ascii="楷体_GB2312" w:eastAsia="楷体_GB2312" w:hAnsi="楷体_GB2312" w:cs="楷体_GB2312" w:hint="eastAsia"/>
          <w:sz w:val="44"/>
          <w:szCs w:val="44"/>
        </w:rPr>
        <w:t>诚 信 声 明</w:t>
      </w:r>
    </w:p>
    <w:p w14:paraId="75C21D89" w14:textId="77777777"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36E46022" w:rsidR="00AB0BB2" w:rsidRPr="00843A6F" w:rsidRDefault="00000000" w:rsidP="00843A6F">
      <w:pPr>
        <w:spacing w:line="360" w:lineRule="auto"/>
        <w:ind w:firstLine="434"/>
      </w:pPr>
      <w:r>
        <w:rPr>
          <w:rFonts w:hint="eastAsia"/>
        </w:rPr>
        <w:t xml:space="preserve"> </w:t>
      </w:r>
      <w:r>
        <w:rPr>
          <w:rFonts w:hint="eastAsia"/>
          <w:b/>
        </w:rPr>
        <w:t>[</w:t>
      </w:r>
      <w:r>
        <w:rPr>
          <w:rFonts w:hint="eastAsia"/>
          <w:b/>
        </w:rPr>
        <w:t>摘</w:t>
      </w:r>
      <w:r w:rsidR="00843A6F">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BE17E9">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lastRenderedPageBreak/>
        <w:t>术语说明</w:t>
      </w:r>
      <w:bookmarkEnd w:id="11"/>
      <w:bookmarkEnd w:id="12"/>
      <w:bookmarkEnd w:id="13"/>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6" w:name="_Toc160376192"/>
      <w:r>
        <w:rPr>
          <w:rFonts w:hint="eastAsia"/>
        </w:rPr>
        <w:t>第一节小标题</w:t>
      </w:r>
      <w:r>
        <w:rPr>
          <w:rFonts w:hint="eastAsia"/>
        </w:rPr>
        <w:t>2</w:t>
      </w:r>
      <w:r>
        <w:t>-2</w:t>
      </w:r>
      <w:bookmarkEnd w:id="16"/>
      <w:r w:rsidR="005303A7">
        <w:rPr>
          <w:rFonts w:hint="eastAsia"/>
        </w:rPr>
        <w:t>第一节小标题</w:t>
      </w:r>
      <w:r w:rsidR="005303A7">
        <w:rPr>
          <w:rFonts w:hint="eastAsia"/>
        </w:rPr>
        <w:t>2</w:t>
      </w:r>
      <w:r w:rsidR="005303A7">
        <w:t>-2</w:t>
      </w:r>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表题（由表序和表名组成）。表序一般</w:t>
      </w:r>
      <w:r>
        <w:rPr>
          <w:rFonts w:ascii="宋体" w:hint="eastAsia"/>
        </w:rPr>
        <w:t>按章编排，如第1章第一个插表的序号为“表1-1”</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14:paraId="1031DA3B" w14:textId="77777777" w:rsidR="000870D4" w:rsidRPr="00A97F93" w:rsidRDefault="00000000">
      <w:pPr>
        <w:pStyle w:val="22"/>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个数字宽度）。表内文字和数字上、下或左、右相同时，不允许用“″”、“同上”之类的写法，可采用通栏处理方式。</w:t>
      </w:r>
    </w:p>
    <w:p w14:paraId="638DBCE8" w14:textId="77777777" w:rsidR="000870D4" w:rsidRDefault="00000000">
      <w:pPr>
        <w:pStyle w:val="2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w:t>
      </w:r>
      <w:r>
        <w:rPr>
          <w:rFonts w:hint="eastAsia"/>
        </w:rPr>
        <w:lastRenderedPageBreak/>
        <w:t>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48595"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r>
        <w:t>励我不断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2"/>
        <w:ind w:firstLine="560"/>
        <w:rPr>
          <w:rFonts w:ascii="宋体"/>
        </w:rPr>
      </w:pPr>
    </w:p>
    <w:p w14:paraId="2D34C496" w14:textId="77777777" w:rsidR="00920B6C" w:rsidRDefault="00920B6C">
      <w:pPr>
        <w:pStyle w:val="22"/>
        <w:ind w:firstLine="560"/>
        <w:rPr>
          <w:rFonts w:ascii="宋体"/>
        </w:rPr>
      </w:pPr>
    </w:p>
    <w:p w14:paraId="642CFAB0" w14:textId="77777777" w:rsidR="00920B6C" w:rsidRDefault="00920B6C">
      <w:pPr>
        <w:pStyle w:val="22"/>
        <w:ind w:firstLine="560"/>
        <w:rPr>
          <w:rFonts w:ascii="宋体"/>
        </w:rPr>
      </w:pPr>
    </w:p>
    <w:p w14:paraId="2F3546C6" w14:textId="77777777" w:rsidR="00920B6C" w:rsidRDefault="00920B6C">
      <w:pPr>
        <w:pStyle w:val="22"/>
        <w:ind w:firstLine="560"/>
        <w:rPr>
          <w:rFonts w:ascii="宋体"/>
        </w:rPr>
      </w:pPr>
    </w:p>
    <w:p w14:paraId="66643AB0" w14:textId="77777777" w:rsidR="00920B6C" w:rsidRDefault="00920B6C">
      <w:pPr>
        <w:pStyle w:val="22"/>
        <w:ind w:firstLine="560"/>
        <w:rPr>
          <w:rFonts w:ascii="宋体"/>
        </w:rPr>
      </w:pP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6BC2999A" w14:textId="1A7EF2F8" w:rsidR="009C64FE" w:rsidRPr="00ED535F" w:rsidRDefault="00A5209A" w:rsidP="00ED535F">
      <w:pPr>
        <w:pStyle w:val="22"/>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9FE9FA3" w14:textId="4799C8C9" w:rsidR="00A5209A" w:rsidRPr="009363CA" w:rsidRDefault="00A5209A" w:rsidP="00A5209A">
      <w:pPr>
        <w:pStyle w:val="22"/>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2"/>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730D27A7" w14:textId="401669A1" w:rsidR="005A4EF7" w:rsidRDefault="00903DA4" w:rsidP="00E43A52">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pPr>
      <w:bookmarkStart w:id="44" w:name="_Ref14378"/>
      <w:r>
        <w:rPr>
          <w:rFonts w:hint="eastAsia"/>
        </w:rPr>
        <w:t>刘洪通</w:t>
      </w:r>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,2021,17(29):70-72+91.DOI:10.14004/j.cnki.ckt.2021.2809.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项阳阳</w:t>
      </w:r>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r>
        <w:rPr>
          <w:rFonts w:hint="eastAsia"/>
        </w:rPr>
        <w:t>官网</w:t>
      </w:r>
      <w:r>
        <w:rPr>
          <w:rFonts w:hint="eastAsia"/>
        </w:rPr>
        <w:t>.MyBatis-Plus[EB/OL].(2021.12.15)[2022.04.14].https://baomidou.com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0B4F4" w14:textId="77777777" w:rsidR="00BE17E9" w:rsidRDefault="00BE17E9">
      <w:r>
        <w:separator/>
      </w:r>
    </w:p>
    <w:p w14:paraId="526AE243" w14:textId="77777777" w:rsidR="00BE17E9" w:rsidRDefault="00BE17E9"/>
    <w:p w14:paraId="6976F436" w14:textId="77777777" w:rsidR="00BE17E9" w:rsidRDefault="00BE17E9" w:rsidP="00B71362"/>
    <w:p w14:paraId="1383AD96" w14:textId="77777777" w:rsidR="00BE17E9" w:rsidRDefault="00BE17E9"/>
  </w:endnote>
  <w:endnote w:type="continuationSeparator" w:id="0">
    <w:p w14:paraId="4D587788" w14:textId="77777777" w:rsidR="00BE17E9" w:rsidRDefault="00BE17E9">
      <w:r>
        <w:continuationSeparator/>
      </w:r>
    </w:p>
    <w:p w14:paraId="55EE702D" w14:textId="77777777" w:rsidR="00BE17E9" w:rsidRDefault="00BE17E9"/>
    <w:p w14:paraId="37524B09" w14:textId="77777777" w:rsidR="00BE17E9" w:rsidRDefault="00BE17E9" w:rsidP="00B71362"/>
    <w:p w14:paraId="6B156631" w14:textId="77777777" w:rsidR="00BE17E9" w:rsidRDefault="00BE1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p w14:paraId="5B9D011C" w14:textId="77777777" w:rsidR="00732FFE" w:rsidRDefault="00732F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647F" w14:textId="77777777" w:rsidR="00BE17E9" w:rsidRDefault="00BE17E9">
      <w:r>
        <w:separator/>
      </w:r>
    </w:p>
    <w:p w14:paraId="27F7142F" w14:textId="77777777" w:rsidR="00BE17E9" w:rsidRDefault="00BE17E9"/>
    <w:p w14:paraId="4CCE23D2" w14:textId="77777777" w:rsidR="00BE17E9" w:rsidRDefault="00BE17E9" w:rsidP="00B71362"/>
    <w:p w14:paraId="1B40FEFA" w14:textId="77777777" w:rsidR="00BE17E9" w:rsidRDefault="00BE17E9"/>
  </w:footnote>
  <w:footnote w:type="continuationSeparator" w:id="0">
    <w:p w14:paraId="55FA98AA" w14:textId="77777777" w:rsidR="00BE17E9" w:rsidRDefault="00BE17E9">
      <w:r>
        <w:continuationSeparator/>
      </w:r>
    </w:p>
    <w:p w14:paraId="09BF88D4" w14:textId="77777777" w:rsidR="00BE17E9" w:rsidRDefault="00BE17E9"/>
    <w:p w14:paraId="13F0E30B" w14:textId="77777777" w:rsidR="00BE17E9" w:rsidRDefault="00BE17E9" w:rsidP="00B71362"/>
    <w:p w14:paraId="1B42CF0D" w14:textId="77777777" w:rsidR="00BE17E9" w:rsidRDefault="00BE17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p w14:paraId="56601EBD" w14:textId="77777777" w:rsidR="00732FFE" w:rsidRDefault="00732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73ECD"/>
    <w:rsid w:val="00680C03"/>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E17E9"/>
    <w:rsid w:val="00BF22AC"/>
    <w:rsid w:val="00C05AA8"/>
    <w:rsid w:val="00C0698C"/>
    <w:rsid w:val="00C27DA5"/>
    <w:rsid w:val="00C319C6"/>
    <w:rsid w:val="00C379AE"/>
    <w:rsid w:val="00C43406"/>
    <w:rsid w:val="00C84C73"/>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741</TotalTime>
  <Pages>14</Pages>
  <Words>671</Words>
  <Characters>3828</Characters>
  <Application>Microsoft Office Word</Application>
  <DocSecurity>0</DocSecurity>
  <Lines>31</Lines>
  <Paragraphs>8</Paragraphs>
  <ScaleCrop>false</ScaleCrop>
  <Company>jndx</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131</cp:revision>
  <cp:lastPrinted>2411-12-31T15:59:00Z</cp:lastPrinted>
  <dcterms:created xsi:type="dcterms:W3CDTF">2024-03-03T06:38:00Z</dcterms:created>
  <dcterms:modified xsi:type="dcterms:W3CDTF">2024-05-05T13:10:00Z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