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3D5B39">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表题（由表序和表名组成）。表序一般</w:t>
      </w:r>
      <w:r>
        <w:rPr>
          <w:rFonts w:ascii="宋体" w:hint="eastAsia"/>
        </w:rPr>
        <w:t>按章编排，如第1章第一个插表的序号为“表1-1”</w:t>
      </w:r>
      <w:r>
        <w:rPr>
          <w:rFonts w:hint="eastAsia"/>
        </w:rPr>
        <w:t>等。表序与表名之间空一格，表名中不允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6232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r>
        <w:t>励我不断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0986B825" w14:textId="77777777" w:rsidR="00575D4B" w:rsidRDefault="00575D4B" w:rsidP="00575D4B">
      <w:pPr>
        <w:pStyle w:val="22"/>
        <w:ind w:firstLineChars="0" w:firstLine="0"/>
        <w:rPr>
          <w:rFonts w:hint="eastAsia"/>
        </w:rPr>
      </w:pP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r>
        <w:rPr>
          <w:rFonts w:hint="eastAsia"/>
        </w:rPr>
        <w:t>刘洪通</w:t>
      </w:r>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,2021,17(29):70-72+91.DOI:10.14004/j.cnki.ckt.2021.2809.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项阳阳</w:t>
      </w:r>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408A118D"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r>
        <w:rPr>
          <w:rFonts w:hint="eastAsia"/>
        </w:rPr>
        <w:t>官网</w:t>
      </w:r>
      <w:r>
        <w:rPr>
          <w:rFonts w:hint="eastAsia"/>
        </w:rPr>
        <w:t>.MyBatis-Plus[EB/OL].(2021.12.15)[2022.04.14].https://baomidou.com</w:t>
      </w:r>
      <w:bookmarkEnd w:id="51"/>
      <w:r w:rsidR="00B83691">
        <w:rPr>
          <w:rFonts w:hint="eastAsia"/>
        </w:rPr>
        <w:t>.</w:t>
      </w:r>
    </w:p>
    <w:p w14:paraId="295800EB" w14:textId="49649917" w:rsidR="00903DA4" w:rsidRDefault="00903DA4" w:rsidP="00EE6774">
      <w:pPr>
        <w:pStyle w:val="11"/>
        <w:numPr>
          <w:ilvl w:val="0"/>
          <w:numId w:val="3"/>
        </w:numPr>
        <w:wordWrap w:val="0"/>
        <w:spacing w:line="360" w:lineRule="auto"/>
        <w:ind w:firstLineChars="0"/>
      </w:pPr>
      <w:bookmarkStart w:id="52" w:name="_Ref9454"/>
      <w:r>
        <w:rPr>
          <w:rFonts w:hint="eastAsia"/>
        </w:rPr>
        <w:t xml:space="preserve">Google </w:t>
      </w:r>
      <w:proofErr w:type="spellStart"/>
      <w:r>
        <w:rPr>
          <w:rFonts w:hint="eastAsia"/>
        </w:rPr>
        <w:t>Developers.WebRTC</w:t>
      </w:r>
      <w:proofErr w:type="spellEnd"/>
      <w:r>
        <w:rPr>
          <w:rFonts w:hint="eastAsia"/>
        </w:rPr>
        <w:t>[</w:t>
      </w:r>
      <w:r w:rsidR="00B83691">
        <w:rPr>
          <w:rFonts w:hint="eastAsia"/>
        </w:rPr>
        <w:t>R</w:t>
      </w:r>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rsidSect="003D5B39">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3AC75" w14:textId="77777777" w:rsidR="003D5B39" w:rsidRDefault="003D5B39">
      <w:r>
        <w:separator/>
      </w:r>
    </w:p>
    <w:p w14:paraId="504BBD99" w14:textId="77777777" w:rsidR="003D5B39" w:rsidRDefault="003D5B39"/>
    <w:p w14:paraId="04B58029" w14:textId="77777777" w:rsidR="003D5B39" w:rsidRDefault="003D5B39" w:rsidP="00B71362"/>
    <w:p w14:paraId="420255BF" w14:textId="77777777" w:rsidR="003D5B39" w:rsidRDefault="003D5B39"/>
    <w:p w14:paraId="6EA06AB5" w14:textId="77777777" w:rsidR="003D5B39" w:rsidRDefault="003D5B39"/>
  </w:endnote>
  <w:endnote w:type="continuationSeparator" w:id="0">
    <w:p w14:paraId="4C213682" w14:textId="77777777" w:rsidR="003D5B39" w:rsidRDefault="003D5B39">
      <w:r>
        <w:continuationSeparator/>
      </w:r>
    </w:p>
    <w:p w14:paraId="3134FB16" w14:textId="77777777" w:rsidR="003D5B39" w:rsidRDefault="003D5B39"/>
    <w:p w14:paraId="58913702" w14:textId="77777777" w:rsidR="003D5B39" w:rsidRDefault="003D5B39" w:rsidP="00B71362"/>
    <w:p w14:paraId="55F83485" w14:textId="77777777" w:rsidR="003D5B39" w:rsidRDefault="003D5B39"/>
    <w:p w14:paraId="2E03C8A1" w14:textId="77777777" w:rsidR="003D5B39" w:rsidRDefault="003D5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44275" w14:textId="77777777" w:rsidR="003D5B39" w:rsidRDefault="003D5B39">
      <w:r>
        <w:separator/>
      </w:r>
    </w:p>
    <w:p w14:paraId="59F66329" w14:textId="77777777" w:rsidR="003D5B39" w:rsidRDefault="003D5B39"/>
    <w:p w14:paraId="5C4701DF" w14:textId="77777777" w:rsidR="003D5B39" w:rsidRDefault="003D5B39" w:rsidP="00B71362"/>
    <w:p w14:paraId="2B1FAA05" w14:textId="77777777" w:rsidR="003D5B39" w:rsidRDefault="003D5B39"/>
    <w:p w14:paraId="78CA4BC4" w14:textId="77777777" w:rsidR="003D5B39" w:rsidRDefault="003D5B39"/>
  </w:footnote>
  <w:footnote w:type="continuationSeparator" w:id="0">
    <w:p w14:paraId="6A69DB1B" w14:textId="77777777" w:rsidR="003D5B39" w:rsidRDefault="003D5B39">
      <w:r>
        <w:continuationSeparator/>
      </w:r>
    </w:p>
    <w:p w14:paraId="7A079AA2" w14:textId="77777777" w:rsidR="003D5B39" w:rsidRDefault="003D5B39"/>
    <w:p w14:paraId="10C43469" w14:textId="77777777" w:rsidR="003D5B39" w:rsidRDefault="003D5B39" w:rsidP="00B71362"/>
    <w:p w14:paraId="521B67DA" w14:textId="77777777" w:rsidR="003D5B39" w:rsidRDefault="003D5B39"/>
    <w:p w14:paraId="006BE985" w14:textId="77777777" w:rsidR="003D5B39" w:rsidRDefault="003D5B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D5B39"/>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75D4B"/>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782</TotalTime>
  <Pages>14</Pages>
  <Words>638</Words>
  <Characters>3637</Characters>
  <Application>Microsoft Office Word</Application>
  <DocSecurity>0</DocSecurity>
  <Lines>30</Lines>
  <Paragraphs>8</Paragraphs>
  <ScaleCrop>false</ScaleCrop>
  <Company>jndx</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154</cp:revision>
  <cp:lastPrinted>2411-12-31T15:59:00Z</cp:lastPrinted>
  <dcterms:created xsi:type="dcterms:W3CDTF">2024-03-03T06:38:00Z</dcterms:created>
  <dcterms:modified xsi:type="dcterms:W3CDTF">2024-05-05T16:59:00Z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