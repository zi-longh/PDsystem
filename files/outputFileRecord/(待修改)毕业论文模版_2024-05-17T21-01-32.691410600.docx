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997D7F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.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997D7F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7T21:01:32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7T21:01:32Z" w:initials="default">
    <w:p>
      <w:r>
        <w:t>请仔细检查“诚信声明”的正文部分，疑似与模板不符。</w:t>
      </w:r>
    </w:p>
  </w:comment>
  <w:comment w:id="3" w:author="自动修改批注" w:date="2024-05-17T21:01:32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7T21:01:32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7T21:01:32Z" w:initials="default">
    <w:p>
      <w:r>
        <w:t>摘要正文内容已自动修正为标准格式。</w:t>
      </w:r>
    </w:p>
  </w:comment>
  <w:comment w:id="6" w:author="自动修改批注" w:date="2024-05-17T21:01:32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7T21:01:32Z" w:initials="default">
    <w:p>
      <w:r>
        <w:t>关键词内容已自动修正为标准格式。</w:t>
      </w:r>
    </w:p>
  </w:comment>
  <w:comment w:id="8" w:author="建议修改批注" w:date="2024-05-17T21:01:32Z" w:initials="default">
    <w:p>
      <w:r>
        <w:t>关键词数量为2个，低于了推荐数量：3个, 建议适当补充。</w:t>
      </w:r>
    </w:p>
  </w:comment>
  <w:comment w:id="9" w:author="自动修改批注" w:date="2024-05-17T21:01:32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7T21:01:32Z" w:initials="default">
    <w:p>
      <w:r>
        <w:t>摘要正文内容已自动修正为标准格式。</w:t>
      </w:r>
    </w:p>
  </w:comment>
  <w:comment w:id="11" w:author="建议修改批注" w:date="2024-05-17T21:01:32Z" w:initials="default">
    <w:p>
      <w:r>
        <w:t>摘要正文内容字数为24个单词，低于了推荐字数：100字, 建议适当补充。</w:t>
      </w:r>
    </w:p>
  </w:comment>
  <w:comment w:id="12" w:author="自动修改批注" w:date="2024-05-17T21:01:32Z" w:initials="default">
    <w:p>
      <w:r>
        <w:t>关键词内容已自动修正为标准格式。</w:t>
      </w:r>
    </w:p>
  </w:comment>
  <w:comment w:id="13" w:author="自动修改批注" w:date="2024-05-17T21:01:32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7T21:01:32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7T21:01:32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7T21:01:32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7T21:01:32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7T21:01:32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7T21:01:32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7T21:01:32Z" w:initials="default">
    <w:p>
      <w:r>
        <w:t>结论内容字数已经达到1290字，超过了推荐字数：630字, 建议适当删减。</w:t>
      </w:r>
    </w:p>
  </w:comment>
  <w:comment w:id="21" w:author="自动修改批注" w:date="2024-05-17T21:01:32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7T21:01:32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7T21:01:32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7T21:01:32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7T21:01:33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7T21:01:33Z" w:initials="default">
    <w:p>
      <w:r>
        <w:t>此处段落“绪论和正文”的字体不应斜体，已自动修改。</w:t>
      </w:r>
    </w:p>
  </w:comment>
  <w:comment w:id="27" w:author="自动修改批注" w:date="2024-05-17T21:01:33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7T21:01:33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7T21:01:33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7T21:01:33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7T21:01:33Z" w:initials="default">
    <w:p>
      <w:r>
        <w:t>此处段落“绪论和正文”字体不应该加粗，已自动修改。</w:t>
      </w:r>
    </w:p>
  </w:comment>
  <w:comment w:id="32" w:author="自动修改批注" w:date="2024-05-17T21:01:33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7T21:01:33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7T21:01:33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7T21:01:33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7T21:01:33Z" w:initials="default">
    <w:p>
      <w:r>
        <w:t>标题不应有手打前缀编号，请删除！</w:t>
      </w:r>
    </w:p>
  </w:comment>
  <w:comment w:id="37" w:author="待修改批注" w:date="2024-05-17T21:01:33Z" w:initials="default">
    <w:p>
      <w:r>
        <w:t>标题不应有手打汉字前缀编号，请删除！</w:t>
      </w:r>
    </w:p>
  </w:comment>
  <w:comment w:id="38" w:author="待修改批注" w:date="2024-05-17T21:01:33Z" w:initials="default">
    <w:p>
      <w:r>
        <w:t>标题不应有手打汉字前缀编号，请删除！</w:t>
      </w:r>
    </w:p>
  </w:comment>
  <w:comment w:id="39" w:author="自动修改批注" w:date="2024-05-17T21:01:33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7T21:01:33Z" w:initials="default">
    <w:p>
      <w:r>
        <w:t>图片应当有图注，该图片下方没有图注，请检查！</w:t>
      </w:r>
    </w:p>
  </w:comment>
  <w:comment w:id="41" w:author="待修改批注" w:date="2024-05-17T21:01:33Z" w:initials="default">
    <w:p>
      <w:r>
        <w:t>图注应当放置于对应图片的下方，该图注上方没有图，请检查！</w:t>
      </w:r>
    </w:p>
  </w:comment>
  <w:comment w:id="42" w:author="待修改批注" w:date="2024-05-17T21:01:33Z" w:initials="default">
    <w:p>
      <w:r>
        <w:t>图片应当有图注，该图片下方没有图注，请检查！</w:t>
      </w:r>
    </w:p>
  </w:comment>
  <w:comment w:id="43" w:author="建议修改批注" w:date="2024-05-17T21:01:33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7T21:01:33Z" w:initials="default">
    <w:p>
      <w:r>
        <w:t>图片应当有图注，该图片下方没有图注，请检查！</w:t>
      </w:r>
    </w:p>
  </w:comment>
  <w:comment w:id="45" w:author="建议修改批注" w:date="2024-05-17T21:01:33Z" w:initials="default">
    <w:p>
      <w:r>
        <w:t>图片大小超出了规定的范围，建议图片宽度不超过17.0cm，高度不超过26.0cm。</w:t>
      </w:r>
    </w:p>
  </w:comment>
  <w:comment w:id="46" w:author="自动修改批注" w:date="2024-05-17T21:01:33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7T21:01:33Z" w:initials="default">
    <w:p>
      <w:r>
        <w:t>参考文献内容中不应包含中文标点符号[，。；：、]请修改！</w:t>
      </w:r>
    </w:p>
  </w:comment>
  <w:comment w:id="48" w:author="待修改批注" w:date="2024-05-17T21:01:33Z" w:initials="default">
    <w:p>
      <w:r>
        <w:t>该条期刊文献(包括期刊中析出的文献)格式无法匹配GB/T 7714-2015标准，请修改！</w:t>
      </w:r>
    </w:p>
  </w:comment>
  <w:comment w:id="49" w:author="待修改批注" w:date="2024-05-17T21:01:33Z" w:initials="default">
    <w:p>
      <w:r>
        <w:t>该条期刊文献(包括期刊中析出的文献)格式无法匹配GB/T 7714-2015标准，请修改！</w:t>
      </w:r>
    </w:p>
  </w:comment>
  <w:comment w:id="50" w:author="待修改批注" w:date="2024-05-17T21:01:33Z" w:initials="default">
    <w:p>
      <w:r>
        <w:t>该条学位论文格式无法匹配GB/T 7714-2015标准，请修改！</w:t>
      </w:r>
    </w:p>
  </w:comment>
  <w:comment w:id="51" w:author="建议修改批注" w:date="2024-05-17T21:01:33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7T21:01:33Z" w:initials="default">
    <w:p>
      <w:r>
        <w:t>不合规的引用，存在没有右上角标的引用，请修改！</w:t>
      </w:r>
    </w:p>
  </w:comment>
  <w:comment w:id="53" w:author="待修改批注" w:date="2024-05-17T21:01:33Z" w:initials="default">
    <w:p>
      <w:r>
        <w:t>不合规的引用，同一个引用框，应从小到大进行引用！</w:t>
      </w:r>
    </w:p>
  </w:comment>
  <w:comment w:id="54" w:author="待修改批注" w:date="2024-05-17T21:01:33Z" w:initials="default">
    <w:p>
      <w:r>
        <w:t>无效的引用，只有6条参考文献，但出现了[7]。</w:t>
      </w:r>
    </w:p>
  </w:comment>
  <w:comment w:id="55" w:author="待修改批注" w:date="2024-05-17T21:01:33Z" w:initials="default">
    <w:p>
      <w:r>
        <w:t>无效的引用，只有6条参考文献，但出现了[9]。</w:t>
      </w:r>
    </w:p>
  </w:comment>
  <w:comment w:id="56" w:author="待修改批注" w:date="2024-05-17T21:01:33Z" w:initials="default">
    <w:p>
      <w:r>
        <w:t>从未引用过的文献[5]。</w:t>
      </w:r>
    </w:p>
  </w:comment>
  <w:comment w:id="57" w:author="建议修改批注" w:date="2024-05-17T21:01:33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7T21:01:33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7T21:01:33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7T21:01:33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37937" w14:textId="77777777" w:rsidR="00B8667C" w:rsidRDefault="00B8667C">
      <w:r>
        <w:separator/>
      </w:r>
    </w:p>
  </w:endnote>
  <w:endnote w:type="continuationSeparator" w:id="0">
    <w:p w14:paraId="0B07A700" w14:textId="77777777" w:rsidR="00B8667C" w:rsidRDefault="00B8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E934" w14:textId="77777777" w:rsidR="00B8667C" w:rsidRDefault="00B8667C">
      <w:r>
        <w:separator/>
      </w:r>
    </w:p>
  </w:footnote>
  <w:footnote w:type="continuationSeparator" w:id="0">
    <w:p w14:paraId="0217F1C4" w14:textId="77777777" w:rsidR="00B8667C" w:rsidRDefault="00B8667C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248</TotalTime>
  <Pages>15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39</cp:revision>
  <cp:lastPrinted>1899-12-31T16:00:00Z</cp:lastPrinted>
  <dcterms:created xsi:type="dcterms:W3CDTF">2024-05-14T08:37:00Z</dcterms:created>
  <dcterms:modified xsi:type="dcterms:W3CDTF">2024-05-17T12:41:00Z</dcterms:modified>
</cp:coreProperties>
</file>