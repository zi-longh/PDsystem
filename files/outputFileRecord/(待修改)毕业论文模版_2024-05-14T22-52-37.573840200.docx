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line="240" w:lineRule="auto" w:beforeLines="100" w:afterLines="200"/>
        <w:rPr>
          <w:rFonts w:eastAsia="楷体_GB2312"/>
          <w:sz w:val="44"/>
        </w:rPr>
        <w:jc w:val="center"/>
        <w:ind w:firstLineChars="0"/>
      </w:pPr>
      <w:bookmarkStart w:id="0" w:name="_Toc153040565"/>
      <w:r>
        <w:commentReference w:id="62"/>
        <w:rPr>
          <w:rFonts w:eastAsia="楷体_GB2312" w:hint="eastAsia" w:ascii="Times New Roman" w:hAnsi="Times New Roman"/>
          <w:sz w:val="44"/>
          <w:szCs w:val="44"/>
          <w:b/>
        </w:rPr>
        <w:t>诚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信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声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 w:firstLineChars="200"/>
        <w:rPr>
          <w:rFonts w:ascii="宋体" w:eastAsia="楷体_GB2312" w:hAnsi="宋体"/>
          <w:sz w:val="30"/>
          <w:szCs w:val="30"/>
        </w:rPr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我声明，所呈交的毕业论文是本人在老师</w:t>
      </w:r>
      <w:commentRangeStart w:id="1"/>
      <w:r w:rsidRPr="009107DA">
        <w:rPr>
          <w:rFonts w:ascii="Times New Roman" w:eastAsia="楷体_GB2312" w:hAnsi="Times New Roman" w:hint="eastAsia"/>
          <w:sz w:val="30"/>
          <w:szCs w:val="30"/>
          <w:b w:val="0"/>
        </w:rPr>
        <w:t>指导</w:t>
      </w:r>
      <w:commentRangeEnd w:id="1"/>
      <w:r>
        <w:commentReference w:id="1"/>
      </w:r>
      <w:r>
        <w:rPr>
          <w:rFonts w:ascii="Times New Roman" w:eastAsia="楷体_GB2312" w:hAnsi="Times New Roman" w:hint="eastAsia"/>
          <w:sz w:val="30"/>
          <w:szCs w:val="30"/>
          <w:b w:val="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</w:t>
      </w:r>
      <w:r w:rsidR="00035F0B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我承诺，论文中的所有内容均真实、可信。我承诺，论文中的所有内容均真实、可信。我承诺，论文中的所有内容均真实、可信。与预设的诚信声明内容不符合。</w:t>
      </w:r>
      <w:r>
        <w:commentReference w:id="3"/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1E3EC72C" w:rsidR="00F46B54" w:rsidRDefault="00000000">
      <w:pPr>
        <w:rPr>
          <w:rFonts w:eastAsia="楷体_GB2312"/>
          <w:sz w:val="30"/>
          <w:szCs w:val="30"/>
        </w:rPr>
        <w:spacing w:line="360" w:lineRule="auto"/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毕业论文作者签名：</w:t>
      </w:r>
      <w:commentRangeStart w:id="2"/>
      <w:r w:rsidRPr="00AE0DF4">
        <w:rPr>
          <w:rFonts w:ascii="Times New Roman" w:eastAsia="楷体_GB2312" w:hAnsi="Times New Roman" w:hint="eastAsia"/>
          <w:bCs/>
          <w:sz w:val="30"/>
          <w:szCs w:val="30"/>
        </w:rPr>
        <w:t xml:space="preserve">           </w:t>
      </w:r>
      <w:commentRangeEnd w:id="2"/>
      <w:r>
        <w:commentReference w:id="2"/>
      </w:r>
      <w:r w:rsidRPr="00AE0DF4">
        <w:rPr>
          <w:rFonts w:ascii="Times New Roman" w:eastAsia="楷体_GB2312" w:hAnsi="Times New Roman" w:hint="eastAsia"/>
          <w:sz w:val="30"/>
          <w:szCs w:val="30"/>
          <w:b w:val="0"/>
        </w:rPr>
        <w:t xml:space="preserve">   </w:t>
      </w:r>
      <w:r w:rsidR="00AE0DF4" w:rsidRPr="00AE0DF4">
        <w:rPr>
          <w:rFonts w:ascii="Times New Roman" w:eastAsia="楷体_GB2312" w:hAnsi="Times New Roman" w:hint="eastAsia"/>
          <w:sz w:val="30"/>
          <w:szCs w:val="30"/>
          <w:b w:val="0"/>
        </w:rPr>
        <w:t xml:space="preserve">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签名日期：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年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月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日</w:t>
      </w:r>
    </w:p>
    <w:p w14:paraId="674945D2" w14:textId="23FBF87B" w:rsidR="00F46B54" w:rsidRPr="00612D4D" w:rsidRDefault="00000000">
      <w:pPr>
        <w:pStyle w:val="a3"/>
        <w:spacing w:before="326" w:line="240" w:lineRule="auto" w:beforeLines="100" w:afterLines="200"/>
        <w:rPr>
          <w:rFonts w:ascii="微软雅黑" w:eastAsia="微软雅黑" w:hAnsi="微软雅黑"/>
          <w:b w:val="0"/>
          <w:bCs/>
        </w:rPr>
        <w:jc w:val="center"/>
        <w:ind w:firstLineChars="0"/>
      </w:pPr>
      <w:r>
        <w:br w:type="page"/>
      </w:r>
      <w:commentRangeStart w:id="4"/>
      <w:commentRangeStart w:id="5"/>
      <w:r w:rsidR="000D7437" w:rsidRPr="00612D4D">
        <w:rPr>
          <w:rFonts w:ascii="Times New Roman" w:eastAsia="宋体" w:hAnsi="Times New Roman" w:hint="eastAsia"/>
          <w:b/>
          <w:bCs/>
          <w:sz w:val="36"/>
        </w:rPr>
        <w:lastRenderedPageBreak/>
        <w:t>基于OOXML的毕业论文格式检测与校正系统</w:t>
      </w:r>
      <w:commentRangeEnd w:id="5"/>
      <w:r>
        <w:commentReference w:id="5"/>
      </w:r>
      <w:commentRangeEnd w:id="4"/>
      <w:r>
        <w:commentReference w:id="4"/>
      </w:r>
      <w:rPr w:hint="eastAsia" w:ascii="Times New Roman" w:hAnsi="Times New Roman" w:eastAsia="宋体">
        <w:sz w:val="36"/>
        <w:szCs w:val="36"/>
        <w:b/>
      </w:rPr>
    </w:p>
    <w:p w14:paraId="3683DBBD" w14:textId="7B6677C0" w:rsidR="00923DFB" w:rsidRDefault="00000000" w:rsidP="00923DFB">
      <w:pPr>
        <w:spacing w:line="240" w:lineRule="auto"/>
        <w:ind w:firstLineChars="200"/>
        <w:jc w:val="both"/>
        <w:b w:val="0"/>
      </w:pPr>
      <w:r>
        <w:commentReference w:id="6"/>
        <w:rPr>
          <w:rFonts w:hint="eastAsia" w:ascii="Times New Roman" w:hAnsi="Times New Roman" w:eastAsia="宋体"/>
          <w:sz w:val="28"/>
          <w:szCs w:val="28"/>
          <w:b/>
        </w:rPr>
        <w:t xml:space="preserve"><![CDATA[[摘 要] ]]></w:t>
        <w:rPr>
          <w:rFonts w:hint="eastAsia" w:ascii="Times New Roman" w:hAnsi="Times New Roman" w:eastAsia="宋体"/>
          <w:sz w:val="28"/>
          <w:szCs w:val="28"/>
        </w:rPr>
      </w:r>
      <w:r>
        <w:t>毕业论文的质量对学生和高校都至关重要，既是对学生科研能力的综合考察，也是高校教学能力和科研水平的展现。保证论文质量的重要手段便是保证论文的格式规范性。本文为了减轻人工调整论文格式的负担，让撰写论文时“重内容，轻格式”，留出更多精力在论文内容上，提高论文质量，设计和实现了基于OOXML的毕业论文格式检测与校正系统。</w:t>
      </w:r>
    </w:p>
    <w:p w14:paraId="35FFF6A3" w14:textId="77777777" w:rsidR="000D7437" w:rsidRDefault="000D7437" w:rsidP="00923DFB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规范中控制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的部分进行分析，理清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。</w:t>
      </w:r>
      <w:r>
        <w:commentReference w:id="7"/>
      </w:r>
    </w:p>
    <w:p w14:paraId="797EDB42" w14:textId="6C082382" w:rsidR="00F46B54" w:rsidRDefault="000D7437" w:rsidP="000D7437">
      <w:commentRangeStart w:id="9"/>
      <w:pPr>
        <w:spacing w:line="240" w:lineRule="auto"/>
        <w:ind w:firstLineChars="200"/>
        <w:jc w:val="both"/>
        <w:b w:val="0"/>
      </w:pPr>
      <w:r>
        <w:commentReference w:id="8"/>
        <w:rPr>
          <w:rFonts w:hint="eastAsia" w:ascii="Times New Roman" w:hAnsi="Times New Roman" w:eastAsia="宋体"/>
          <w:sz w:val="28"/>
          <w:szCs w:val="28"/>
          <w:b/>
        </w:rPr>
        <w:t xml:space="preserve"><![CDATA[[关键词] ]]></w:t>
        <w:rPr>
          <w:rFonts w:hint="eastAsia" w:ascii="Times New Roman" w:hAnsi="Times New Roman" w:eastAsia="宋体"/>
          <w:sz w:val="28"/>
          <w:szCs w:val="28"/>
        </w:rPr>
      </w:r>
      <w:r>
        <w:t>格式检测；格式校正</w:t>
      </w:r>
      <w:commentRangeEnd w:id="9"/>
      <w:r>
        <w:commentReference w:id="9"/>
      </w:r>
    </w:p>
    <w:p w14:paraId="12AE63F9" w14:textId="1FFB13D8" w:rsidR="00F46B54" w:rsidRPr="00CD64B4" w:rsidRDefault="00000000">
      <w:pPr>
        <w:pStyle w:val="a3"/>
        <w:spacing w:before="326" w:line="240" w:lineRule="auto" w:beforeLines="100" w:afterLines="200"/>
        <w:rPr>
          <w:rFonts w:ascii="MV Boli" w:eastAsia="HGB1X_CNKI" w:hAnsi="MV Boli" w:cs="MV Boli"/>
        </w:rPr>
        <w:jc w:val="center"/>
        <w:ind w:firstLineChars="0"/>
      </w:pPr>
      <w:r>
        <w:br w:type="page"/>
      </w:r>
      <w:commentRangeStart w:id="10"/>
      <w:r w:rsidR="000D7437" w:rsidRPr="00CD64B4">
        <w:rPr>
          <w:rFonts w:ascii="Times New Roman" w:eastAsia="宋体" w:hAnsi="Times New Roman" w:cs="MV Boli" w:hint="eastAsia"/>
          <w:sz w:val="36"/>
          <w:b/>
        </w:rPr>
        <w:lastRenderedPageBreak/>
        <w:t>Graduation Thesis format detection and correction system based on OOXML</w:t>
      </w:r>
      <w:commentRangeEnd w:id="10"/>
      <w:r>
        <w:commentReference w:id="10"/>
      </w:r>
      <w:rPr w:hint="eastAsia" w:ascii="Times New Roman" w:hAnsi="Times New Roman" w:eastAsia="宋体">
        <w:sz w:val="36"/>
        <w:szCs w:val="36"/>
        <w:b/>
      </w:rPr>
    </w:p>
    <w:p w14:paraId="76F7D255" w14:textId="324D9728" w:rsidR="00F46B54" w:rsidRPr="000D7437" w:rsidRDefault="00000000" w:rsidP="00376A13">
      <w:commentRangeStart w:id="12"/>
      <w:pPr>
        <w:snapToGrid w:val="0"/>
        <w:rPr>
          <w:color w:val="FF0000"/>
        </w:rPr>
        <w:spacing w:line="360" w:lineRule="auto"/>
        <w:ind w:firstLineChars="200"/>
        <w:jc w:val="both"/>
        <w:b w:val="0"/>
      </w:pPr>
      <w:r>
        <w:commentReference w:id="11"/>
        <w:rPr>
          <w:rFonts w:hint="eastAsia" w:ascii="Times New Roman" w:hAnsi="Times New Roman" w:eastAsia="宋体"/>
          <w:sz w:val="28"/>
          <w:szCs w:val="28"/>
          <w:b/>
        </w:rPr>
        <w:t xml:space="preserve">Abstract：</w:t>
        <w:rPr>
          <w:rFonts w:hint="eastAsia" w:ascii="Times New Roman" w:hAnsi="Times New Roman" w:eastAsia="宋体"/>
          <w:sz w:val="28"/>
          <w:szCs w:val="28"/>
        </w:rPr>
      </w:r>
      <w:r>
        <w:t>The quality of dissertation is very important to both students and universities, which is not only a comprehensive investigation of students' scientific research ability.</w:t>
      </w:r>
      <w:commentRangeEnd w:id="12"/>
      <w:r>
        <w:commentReference w:id="12"/>
      </w:r>
    </w:p>
    <w:p w14:paraId="505477CD" w14:textId="3F4B870E" w:rsidR="00833C1A" w:rsidRDefault="00833C1A" w:rsidP="00833C1A">
      <w:pPr>
        <w:spacing w:line="360" w:lineRule="auto"/>
        <w:ind w:firstLineChars="200"/>
        <w:jc w:val="both"/>
        <w:b w:val="0"/>
      </w:pPr>
      <w:r>
        <w:commentReference w:id="13"/>
        <w:rPr>
          <w:rFonts w:hint="eastAsia" w:ascii="Times New Roman" w:hAnsi="Times New Roman" w:eastAsia="宋体"/>
          <w:sz w:val="28"/>
          <w:szCs w:val="28"/>
          <w:b/>
        </w:rPr>
        <w:t xml:space="preserve">Keywords：</w:t>
        <w:rPr>
          <w:rFonts w:hint="eastAsia" w:ascii="Times New Roman" w:hAnsi="Times New Roman" w:eastAsia="宋体"/>
          <w:sz w:val="28"/>
          <w:szCs w:val="28"/>
        </w:rPr>
      </w:r>
      <w:r>
        <w:t>Format Detection；Format Correction；OOXML</w:t>
      </w:r>
    </w:p>
    <w:p w14:paraId="21E34863" w14:textId="77777777" w:rsidR="00F46B54" w:rsidRDefault="00000000">
      <w:pPr>
        <w:pStyle w:val="a3"/>
        <w:spacing w:before="326" w:line="480" w:lineRule="auto" w:beforeLines="50" w:afterLines="50"/>
        <w:jc w:val="center"/>
        <w:ind w:firstLineChars="0"/>
      </w:pPr>
      <w:r>
        <w:br w:type="page"/>
      </w:r>
      <w:r>
        <w:rPr>
          <w:rFonts w:hint="eastAsia" w:eastAsia="宋体" w:ascii="Times New Roman" w:hAnsi="Times New Roman"/>
          <w:sz w:val="36"/>
          <w:b/>
        </w:rPr>
        <w:lastRenderedPageBreak/>
        <w:t>目</w:t>
      </w:r>
      <w:r>
        <w:rPr>
          <w:rFonts w:hint="eastAsia" w:eastAsia="宋体" w:ascii="Times New Roman" w:hAnsi="Times New Roman"/>
          <w:sz w:val="36"/>
          <w:b/>
        </w:rPr>
        <w:t xml:space="preserve">     </w:t>
      </w:r>
      <w:r>
        <w:rPr>
          <w:rFonts w:hint="eastAsia" w:eastAsia="宋体" w:ascii="Times New Roman" w:hAnsi="Times New Roman"/>
          <w:sz w:val="36"/>
          <w:b/>
        </w:rPr>
        <w:t>录</w:t>
      </w:r>
      <w:rPr w:hint="eastAsia" w:ascii="Times New Roman" w:hAnsi="Times New Roman" w:eastAsia="宋体">
        <w:sz w:val="36"/>
        <w:szCs w:val="36"/>
        <w:b/>
      </w:rPr>
      <w:r>
        <w:commentReference w:id="60"/>
      </w:r>
      <w:r>
        <w:commentReference w:id="61"/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>
          <w:headerReference w:type="even" r:id="rId8"/>
          <w:headerReference w:type="odd" r:id="rId8"/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  <w:spacing w:lineRule="auto" w:line="480" w:afterLines="50" w:beforeLines="50"/>
        <w:jc w:val="left"/>
        <w:ind w:firstLineChars="0"/>
      </w:pPr>
      <w:bookmarkStart w:id="1" w:name="_Toc153297493"/>
      <w:bookmarkStart w:id="2" w:name="_Toc153297714"/>
      <w:bookmarkStart w:id="3" w:name="_Toc166615052"/>
      <w:r>
        <w:rPr>
          <w:rFonts w:hint="eastAsia" w:eastAsia="宋体" w:ascii="Times New Roman" w:hAnsi="Times New Roman"/>
          <w:sz w:val="36"/>
          <w:b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  <w:spacing w:lineRule="auto" w:line="360" w:afterLines="30" w:beforeLines="30"/>
        <w:jc w:val="left"/>
        <w:ind w:firstLineChars="0"/>
      </w:pPr>
      <w:bookmarkStart w:id="4" w:name="_Toc166615053"/>
      <w:r w:rsidRPr="002D4550">
        <w:rPr>
          <w:rFonts w:hint="eastAsia" w:eastAsia="宋体" w:ascii="Times New Roman" w:hAnsi="Times New Roman"/>
          <w:sz w:val="28"/>
          <w:szCs w:val="28"/>
          <w:b/>
        </w:rPr>
        <w:t>研究背景及</w:t>
      </w:r>
      <w:commentRangeStart w:id="23"/>
      <w:r w:rsidRPr="002D4550">
        <w:rPr>
          <w:rFonts w:hint="eastAsia" w:eastAsia="宋体" w:ascii="Times New Roman" w:hAnsi="Times New Roman"/>
          <w:sz w:val="28"/>
          <w:szCs w:val="28"/>
          <w:b/>
        </w:rPr>
        <w:t>意义</w:t>
      </w:r>
      <w:commentRangeEnd w:id="23"/>
      <w:r>
        <w:commentReference w:id="23"/>
      </w:r>
      <w:bookmarkEnd w:id="4"/>
    </w:p>
    <w:p w14:paraId="0A745DD6" w14:textId="0C202D9D" w:rsidR="00B71139" w:rsidRPr="002D4550" w:rsidRDefault="00B71139" w:rsidP="00B71139">
      <w:pPr>
        <w:pStyle w:val="30"/>
        <w:spacing w:lineRule="auto" w:line="240" w:afterLines="0" w:beforeLines="0"/>
        <w:jc w:val="left"/>
        <w:ind w:firstLineChars="0"/>
      </w:pPr>
      <w:bookmarkStart w:id="5" w:name="_Toc166615054"/>
      <w:r w:rsidRPr="002D4550">
        <w:rPr>
          <w:rFonts w:hint="eastAsia" w:eastAsia="宋体" w:ascii="Times New Roman" w:hAnsi="Times New Roman"/>
          <w:sz w:val="28"/>
          <w:b/>
        </w:rPr>
        <w:t>研究</w:t>
      </w:r>
      <w:commentRangeStart w:id="24"/>
      <w:r w:rsidRPr="00710EDF">
        <w:rPr>
          <w:rFonts w:ascii="Times New Roman" w:eastAsia="宋体" w:hAnsi="Times New Roman" w:hint="eastAsia"/>
          <w:sz w:val="28"/>
          <w:b/>
        </w:rPr>
        <w:t>背景</w:t>
      </w:r>
      <w:commentRangeEnd w:id="24"/>
      <w:r>
        <w:commentReference w:id="24"/>
      </w:r>
      <w:bookmarkEnd w:id="5"/>
    </w:p>
    <w:p w14:paraId="568F5C89" w14:textId="77777777" w:rsidR="004A7A42" w:rsidRDefault="00C03AB4" w:rsidP="00FB522D">
      <w:pPr>
        <w:ind w:firstLineChars="200" w:firstLine="2520"/>
        <w:spacing w:line="240" w:lineRule="auto"/>
        <w:jc w:val="both"/>
      </w:pPr>
      <w:r>
        <w:commentReference w:id="25"/>
        <w:rPr>
          <w:rFonts w:hint="eastAsia" w:eastAsia="宋体" w:ascii="Times New Roman" w:hAnsi="Times New Roman"/>
          <w:sz w:val="28"/>
          <w:b w:val="0"/>
        </w:rPr>
        <w:t>学位论文是</w:t>
      </w:r>
      <w:r w:rsidRPr="008230CD">
        <w:rPr>
          <w:rFonts w:hint="eastAsia" w:eastAsia="宋体" w:ascii="Times New Roman" w:hAnsi="Times New Roman"/>
          <w:sz w:val="28"/>
          <w:b w:val="0"/>
        </w:rPr>
        <w:t>高校学生</w:t>
      </w:r>
      <w:r>
        <w:rPr>
          <w:rFonts w:hint="eastAsia" w:eastAsia="宋体" w:ascii="Times New Roman" w:hAnsi="Times New Roman"/>
          <w:sz w:val="28"/>
          <w:b w:val="0"/>
        </w:rPr>
        <w:t>培养计划的关键</w:t>
      </w:r>
      <w:r w:rsidRPr="008230CD">
        <w:rPr>
          <w:rFonts w:hint="eastAsia" w:eastAsia="宋体" w:ascii="Times New Roman" w:hAnsi="Times New Roman"/>
          <w:sz w:val="28"/>
          <w:b w:val="0"/>
        </w:rPr>
        <w:t>环节</w:t>
      </w:r>
      <w:r>
        <w:rPr>
          <w:rFonts w:hint="eastAsia" w:eastAsia="宋体" w:ascii="Times New Roman" w:hAnsi="Times New Roman"/>
          <w:sz w:val="28"/>
          <w:b w:val="0"/>
        </w:rPr>
        <w:t>，既是对</w:t>
      </w:r>
      <w:r w:rsidRPr="00603BA0">
        <w:rPr>
          <w:rFonts w:hint="eastAsia" w:eastAsia="宋体" w:ascii="Times New Roman" w:hAnsi="Times New Roman"/>
          <w:sz w:val="28"/>
          <w:b w:val="0"/>
        </w:rPr>
        <w:t>学生</w:t>
      </w:r>
      <w:r>
        <w:rPr>
          <w:rFonts w:hint="eastAsia" w:eastAsia="宋体" w:ascii="Times New Roman" w:hAnsi="Times New Roman"/>
          <w:sz w:val="28"/>
          <w:b w:val="0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因此，</w:t>
      </w:r>
      <w:commentRangeStart w:id="26"/>
      <w:r w:rsidRPr="00603BA0">
        <w:rPr>
          <w:rFonts w:hint="eastAsia" w:eastAsia="宋体" w:ascii="Times New Roman" w:hAnsi="Times New Roman"/>
          <w:sz w:val="28"/>
          <w:szCs w:val="28"/>
          <w:b w:val="0"/>
        </w:rPr>
        <w:t>学位论文</w:t>
      </w:r>
      <w:commentRangeEnd w:id="26"/>
      <w:r>
        <w:commentReference w:id="26"/>
      </w:r>
      <w:r>
        <w:rPr>
          <w:rFonts w:hint="eastAsia" w:eastAsia="宋体" w:ascii="Times New Roman" w:hAnsi="Times New Roman"/>
          <w:sz w:val="28"/>
          <w:b w:val="0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  <w:spacing w:line="240" w:lineRule="auto"/>
        <w:jc w:val="both"/>
      </w:pPr>
      <w:commentRangeStart w:id="27"/>
      <w:r w:rsidRPr="00623F28">
        <w:rPr>
          <w:rFonts w:hint="eastAsia" w:eastAsia="宋体" w:ascii="Times New Roman" w:hAnsi="Times New Roman"/>
          <w:sz w:val="28"/>
          <w:b w:val="0"/>
        </w:rPr>
        <w:t>保证论文的学术性和严谨性，还是方便学者阅读交流和传播，都是建立在论文的格式规范性之上。</w:t>
      </w:r>
      <w:commentRangeEnd w:id="27"/>
      <w:r>
        <w:commentReference w:id="27"/>
      </w:r>
    </w:p>
    <w:p w14:paraId="637E75D6" w14:textId="03982007" w:rsidR="00D941DD" w:rsidRPr="00D941DD" w:rsidRDefault="00D941DD" w:rsidP="00623F28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 w:eastAsia="宋体" w:ascii="Times New Roman" w:hAnsi="Times New Roman"/>
          <w:sz w:val="28"/>
          <w:b w:val="0"/>
        </w:rPr>
        <w:t>。</w:t>
      </w:r>
      <w:r w:rsidRPr="00D941DD">
        <w:rPr>
          <w:rFonts w:hint="eastAsia" w:eastAsia="宋体" w:ascii="Times New Roman" w:hAnsi="Times New Roman"/>
          <w:sz w:val="28"/>
          <w:b w:val="0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0" w:line="240" w:lineRule="auto" w:beforeLines="0"/>
        <w:jc w:val="left"/>
        <w:ind w:firstLineChars="0"/>
      </w:pPr>
      <w:bookmarkStart w:id="6" w:name="_Toc166409694"/>
      <w:bookmarkStart w:id="7" w:name="_Toc166615055"/>
      <w:r>
        <w:rPr>
          <w:rFonts w:hint="eastAsia" w:eastAsia="宋体" w:ascii="Times New Roman" w:hAnsi="Times New Roman"/>
          <w:sz w:val="28"/>
          <w:b/>
        </w:rPr>
        <w:t>研究意义</w:t>
      </w:r>
      <w:bookmarkEnd w:id="6"/>
      <w:bookmarkEnd w:id="7"/>
      <w:r>
        <w:commentReference w:id="28"/>
      </w:r>
    </w:p>
    <w:p w14:paraId="7C549D46" w14:textId="77777777" w:rsidR="00C03AB4" w:rsidRPr="00C03AB4" w:rsidRDefault="00C03AB4" w:rsidP="00C03AB4">
      <w:pPr>
        <w:ind w:firstLineChars="200" w:firstLine="560"/>
        <w:spacing w:line="240" w:lineRule="auto"/>
        <w:jc w:val="both"/>
      </w:pPr>
      <w:r w:rsidRPr="00C03AB4">
        <w:rPr>
          <w:rFonts w:hint="eastAsia" w:eastAsia="宋体" w:ascii="Times New Roman" w:hAnsi="Times New Roman"/>
          <w:sz w:val="28"/>
          <w:b w:val="0"/>
        </w:rPr>
        <w:t>本文研究与实现基于</w:t>
      </w:r>
      <w:r w:rsidRPr="008478BD">
        <w:rPr>
          <w:rFonts w:ascii="Times New Roman" w:hAnsi="Times New Roman" w:cs="MV Boli" w:eastAsia="宋体" w:hint="eastAsia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的</w:t>
      </w:r>
      <w:commentRangeStart w:id="29"/>
      <w:r w:rsidRPr="00710EDF">
        <w:rPr>
          <w:rFonts w:hint="eastAsia" w:eastAsia="宋体" w:ascii="Times New Roman" w:hAnsi="Times New Roman"/>
          <w:sz w:val="28"/>
          <w:szCs w:val="28"/>
          <w:b w:val="0"/>
        </w:rPr>
        <w:t>毕业论文格式检测和校正系统</w:t>
      </w:r>
      <w:commentRangeEnd w:id="29"/>
      <w:r>
        <w:commentReference w:id="29"/>
      </w:r>
      <w:r w:rsidRPr="00710EDF">
        <w:rPr>
          <w:rFonts w:hint="eastAsia" w:eastAsia="宋体" w:ascii="Times New Roman" w:hAnsi="Times New Roman"/>
          <w:sz w:val="28"/>
          <w:b w:val="0"/>
        </w:rPr>
        <w:t>的意义主要有如下三点</w:t>
      </w:r>
      <w:r w:rsidRPr="00C03AB4">
        <w:rPr>
          <w:rFonts w:hint="eastAsia" w:eastAsia="宋体" w:ascii="Times New Roman" w:hAnsi="Times New Roman"/>
          <w:sz w:val="28"/>
          <w:b w:val="0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30"/>
        <w:rPr>
          <w:rFonts w:hint="eastAsia" w:eastAsia="宋体" w:ascii="Times New Roman" w:hAnsi="Times New Roman"/>
          <w:sz w:val="28"/>
          <w:b w:val="0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31"/>
        <w:rPr>
          <w:rFonts w:hint="eastAsia" w:eastAsia="宋体" w:ascii="Times New Roman" w:hAnsi="Times New Roman"/>
          <w:sz w:val="28"/>
          <w:b w:val="0"/>
        </w:rPr>
        <w:t>深入研究文档底层的</w:t>
      </w:r>
      <w:r w:rsidRPr="0091117F">
        <w:rPr>
          <w:rFonts w:ascii="Times New Roman" w:hAnsi="Times New Roman" w:cs="MV Boli" w:hint="eastAsia" w:eastAsia="宋体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结构，充实了</w:t>
      </w:r>
      <w:r w:rsidRPr="00C03AB4">
        <w:rPr>
          <w:rFonts w:hint="eastAsia" w:eastAsia="宋体" w:ascii="Times New Roman" w:hAnsi="Times New Roman"/>
          <w:sz w:val="28"/>
          <w:b w:val="0"/>
        </w:rPr>
        <w:t>Word</w:t>
      </w:r>
      <w:r w:rsidRPr="00C03AB4">
        <w:rPr>
          <w:rFonts w:hint="eastAsia" w:eastAsia="宋体" w:ascii="Times New Roman" w:hAnsi="Times New Roman"/>
          <w:sz w:val="28"/>
          <w:b w:val="0"/>
        </w:rPr>
        <w:t>文档自动化处理领域的相关知识，并拓展了格式自动化处理的方法论。</w:t>
      </w:r>
    </w:p>
    <w:p w14:paraId="5CACFEA2" w14:textId="77777777" w:rsidR="008230CD" w:rsidRDefault="008230CD" w:rsidP="008230CD">
      <w:pPr>
        <w:pStyle w:val="20"/>
        <w:spacing w:lineRule="auto" w:line="360" w:afterLines="30" w:beforeLines="30"/>
        <w:jc w:val="left"/>
        <w:ind w:firstLineChars="0"/>
      </w:pPr>
      <w:bookmarkStart w:id="8" w:name="_Toc166409695"/>
      <w:r>
        <w:rPr>
          <w:rFonts w:hint="eastAsia" w:eastAsia="宋体" w:ascii="Times New Roman" w:hAnsi="Times New Roman"/>
          <w:sz w:val="28"/>
          <w:b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国外对于学位论文检测的相关</w:t>
      </w:r>
      <w:commentRangeStart w:id="34"/>
      <w:r w:rsidRPr="00851240">
        <w:rPr>
          <w:rFonts w:ascii="Times New Roman" w:eastAsia="宋体" w:hAnsi="Times New Roman" w:hint="eastAsia"/>
          <w:sz w:val="28"/>
          <w:b w:val="0"/>
        </w:rPr>
        <w:t>内容</w:t>
      </w:r>
      <w:commentRangeEnd w:id="34"/>
      <w:r>
        <w:commentReference w:id="34"/>
      </w:r>
      <w:r>
        <w:rPr>
          <w:rFonts w:hint="eastAsia" w:eastAsia="宋体" w:ascii="Times New Roman" w:hAnsi="Times New Roman"/>
          <w:sz w:val="28"/>
          <w:b w:val="0"/>
        </w:rPr>
        <w:t>更多的是集中在抄袭</w:t>
      </w:r>
      <w:commentRangeStart w:id="33"/>
      <w:r w:rsidRPr="00851240">
        <w:rPr>
          <w:rFonts w:ascii="Times New Roman" w:eastAsia="宋体" w:hAnsi="Times New Roman" w:hint="eastAsia"/>
          <w:sz w:val="28"/>
          <w:b w:val="0"/>
        </w:rPr>
        <w:t>检验</w:t>
      </w:r>
      <w:commentRangeEnd w:id="33"/>
      <w:r>
        <w:commentReference w:id="33"/>
      </w:r>
      <w:r>
        <w:rPr>
          <w:rFonts w:hint="eastAsia" w:eastAsia="宋体" w:ascii="Times New Roman" w:hAnsi="Times New Roman"/>
          <w:sz w:val="28"/>
          <w:b w:val="0"/>
        </w:rPr>
        <w:t>，防止学术作弊上，侧重对论文内容进行分析，在</w:t>
      </w:r>
      <w:commentRangeStart w:id="32"/>
      <w:r w:rsidRPr="00851240">
        <w:rPr>
          <w:rFonts w:hint="eastAsia" w:eastAsia="宋体" w:ascii="Times New Roman" w:hAnsi="Times New Roman"/>
          <w:bCs/>
          <w:sz w:val="28"/>
        </w:rPr>
        <w:t>格式检测</w:t>
      </w:r>
      <w:commentRangeEnd w:id="32"/>
      <w:r>
        <w:commentReference w:id="32"/>
      </w:r>
      <w:r>
        <w:rPr>
          <w:rFonts w:hint="eastAsia" w:eastAsia="宋体" w:ascii="Times New Roman" w:hAnsi="Times New Roman"/>
          <w:sz w:val="28"/>
          <w:b w:val="0"/>
        </w:rPr>
        <w:t>方面的研究比较少。</w:t>
      </w:r>
    </w:p>
    <w:p w14:paraId="73B17F57" w14:textId="75E5A3D9" w:rsidR="008230CD" w:rsidRDefault="008230CD" w:rsidP="0091117F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此外，由于语言文字上的不同，国外学位论文格式规范要求和国内的要求差异很大，分析针对国内学位论文格式检测的研究对本系统更有参考价值。</w:t>
      </w:r>
      <w:r>
        <w:commentReference w:id="35"/>
      </w:r>
    </w:p>
    <w:p w14:paraId="5F33AE27" w14:textId="09557BE0" w:rsidR="008230CD" w:rsidRDefault="008230CD" w:rsidP="00461E81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依托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对象模型处理文档的本质是通过程序间接操作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编辑软件，要求服务器上提前安装好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编辑软件，对服务器的操作系统环境要求较高，又因为其本质是间接操作，执行效率不高。</w:t>
      </w:r>
      <w:r>
        <w:commentReference w:id="36"/>
      </w:r>
    </w:p>
    <w:p w14:paraId="4579447A" w14:textId="0F79A0C9" w:rsidR="00F46B54" w:rsidRDefault="008678EF">
      <w:pPr>
        <w:pStyle w:val="10"/>
        <w:spacing w:lineRule="auto" w:line="480" w:afterLines="50" w:beforeLines="50"/>
        <w:jc w:val="left"/>
        <w:ind w:firstLineChars="0"/>
      </w:pPr>
      <w:bookmarkStart w:id="9" w:name="_Toc166615056"/>
      <w:r>
        <w:rPr>
          <w:rFonts w:hint="eastAsia" w:eastAsia="宋体" w:ascii="Times New Roman" w:hAnsi="Times New Roman"/>
          <w:sz w:val="36"/>
          <w:b/>
        </w:rPr>
        <w:lastRenderedPageBreak/>
        <w:t>相关</w:t>
      </w:r>
      <w:r w:rsidR="001D287E">
        <w:rPr>
          <w:rFonts w:hint="eastAsia" w:eastAsia="宋体" w:ascii="Times New Roman" w:hAnsi="Times New Roman"/>
          <w:sz w:val="36"/>
          <w:b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  <w:spacing w:lineRule="auto" w:line="360" w:afterLines="30" w:beforeLines="30"/>
        <w:jc w:val="left"/>
        <w:ind w:firstLineChars="0"/>
      </w:pPr>
      <w:bookmarkStart w:id="10" w:name="_Toc166615057"/>
      <w:r>
        <w:rPr>
          <w:rFonts w:hint="eastAsia" w:eastAsia="宋体" w:ascii="Times New Roman" w:hAnsi="Times New Roman"/>
          <w:sz w:val="28"/>
          <w:szCs w:val="28"/>
          <w:b/>
        </w:rPr>
        <w:t>文档技术</w:t>
      </w:r>
      <w:bookmarkEnd w:id="10"/>
    </w:p>
    <w:p w14:paraId="3E53E9F3" w14:textId="08729DA8" w:rsidR="00F46B54" w:rsidRDefault="001D287E" w:rsidP="001D287E">
      <w:pPr>
        <w:pStyle w:val="30"/>
        <w:spacing w:lineRule="auto" w:line="240" w:afterLines="0" w:beforeLines="0"/>
        <w:jc w:val="left"/>
        <w:ind w:firstLineChars="0"/>
      </w:pPr>
      <w:bookmarkStart w:id="11" w:name="_Toc166615058"/>
      <w:r>
        <w:rPr>
          <w:rFonts w:hint="eastAsia" w:eastAsia="宋体" w:ascii="Times New Roman" w:hAnsi="Times New Roman"/>
          <w:sz w:val="28"/>
          <w:b/>
        </w:rPr>
        <w:t>XML</w:t>
      </w:r>
      <w:bookmarkEnd w:id="11"/>
    </w:p>
    <w:p w14:paraId="4114AE0D" w14:textId="09D57BEF" w:rsidR="00A36F12" w:rsidRDefault="001D287E" w:rsidP="00CA615A">
      <w:pPr>
        <w:pStyle w:val="30"/>
        <w:spacing w:lineRule="auto" w:line="240" w:afterLines="0" w:beforeLines="0"/>
        <w:jc w:val="left"/>
        <w:ind w:firstLineChars="0"/>
      </w:pPr>
      <w:bookmarkStart w:id="12" w:name="_Toc166615059"/>
      <w:bookmarkStart w:id="13" w:name="_Ref153187706"/>
      <w:r>
        <w:rPr>
          <w:rFonts w:hint="eastAsia" w:eastAsia="宋体" w:ascii="Times New Roman" w:hAnsi="Times New Roman"/>
          <w:sz w:val="28"/>
          <w:b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缺少编号。</w:t>
      </w:r>
    </w:p>
    <w:p w14:paraId="4AAE2C45" w14:textId="4D82D5BB" w:rsidR="00CA615A" w:rsidRDefault="00CA615A" w:rsidP="00CA615A">
      <w:pPr>
        <w:pStyle w:val="30"/>
        <w:spacing w:lineRule="auto" w:line="240" w:afterLines="0" w:beforeLines="0"/>
        <w:jc w:val="left"/>
        <w:ind w:firstLineChars="0"/>
      </w:pPr>
      <w:bookmarkStart w:id="14" w:name="_Toc166615060"/>
      <w:r>
        <w:rPr>
          <w:rFonts w:hint="eastAsia" w:eastAsia="宋体" w:ascii="Times New Roman" w:hAnsi="Times New Roman"/>
          <w:sz w:val="28"/>
          <w:b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错误编号</w:t>
      </w:r>
      <w:r w:rsidR="009C2964">
        <w:rPr>
          <w:rFonts w:hint="eastAsia" w:eastAsia="宋体" w:ascii="Times New Roman" w:hAnsi="Times New Roman"/>
          <w:sz w:val="28"/>
          <w:b w:val="0"/>
        </w:rPr>
        <w:t>。</w:t>
      </w:r>
    </w:p>
    <w:p w14:paraId="228ADED7" w14:textId="28BC35DD" w:rsidR="00893EC8" w:rsidRDefault="00425CA0" w:rsidP="00425CA0">
      <w:pPr>
        <w:pStyle w:val="20"/>
        <w:ind w:left="576" w:hanging="576" w:firstLineChars="0"/>
        <w:spacing w:lineRule="auto" w:line="360" w:afterLines="30" w:beforeLines="30"/>
        <w:jc w:val="left"/>
      </w:pPr>
      <w:bookmarkStart w:id="15" w:name="_Toc166615061"/>
      <w:r>
        <w:commentReference w:id="37"/>
        <w:rPr>
          <w:rFonts w:hint="eastAsia" w:eastAsia="宋体" w:ascii="Times New Roman" w:hAnsi="Times New Roman"/>
          <w:sz w:val="28"/>
          <w:b/>
        </w:rPr>
        <w:t>2.2</w:t>
      </w:r>
      <w:r w:rsidR="001D287E">
        <w:rPr>
          <w:rFonts w:hint="eastAsia" w:eastAsia="宋体" w:ascii="Times New Roman" w:hAnsi="Times New Roman"/>
          <w:sz w:val="28"/>
          <w:b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手打编号。</w:t>
      </w:r>
    </w:p>
    <w:p w14:paraId="1DE606AA" w14:textId="73DBA917" w:rsidR="001D287E" w:rsidRDefault="00E46AFE" w:rsidP="00425CA0">
      <w:pPr>
        <w:pStyle w:val="30"/>
        <w:ind w:left="720" w:hanging="720" w:firstLineChars="0"/>
        <w:spacing w:lineRule="auto" w:line="240" w:afterLines="0" w:beforeLines="0"/>
        <w:jc w:val="left"/>
      </w:pPr>
      <w:bookmarkStart w:id="16" w:name="_Toc166409704"/>
      <w:bookmarkStart w:id="17" w:name="_Toc166615062"/>
      <w:r>
        <w:commentReference w:id="38"/>
        <w:rPr>
          <w:rFonts w:hint="eastAsia" w:eastAsia="宋体" w:ascii="Times New Roman" w:hAnsi="Times New Roman"/>
          <w:sz w:val="28"/>
          <w:b/>
        </w:rPr>
        <w:t>一、</w:t>
      </w:r>
      <w:r>
        <w:rPr>
          <w:rFonts w:hint="eastAsia" w:eastAsia="宋体" w:ascii="Times New Roman" w:hAnsi="Times New Roman"/>
          <w:sz w:val="28"/>
          <w:b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575F2029" w14:textId="44734D37" w:rsidR="00E46AFE" w:rsidRDefault="00E46AFE" w:rsidP="00E46AFE">
      <w:pPr>
        <w:pStyle w:val="30"/>
        <w:ind w:left="720" w:hanging="720" w:firstLineChars="0"/>
        <w:spacing w:lineRule="auto" w:line="240" w:afterLines="0" w:beforeLines="0"/>
        <w:jc w:val="left"/>
      </w:pPr>
      <w:bookmarkStart w:id="18" w:name="_Toc166409705"/>
      <w:bookmarkStart w:id="19" w:name="_Toc166615063"/>
      <w:r>
        <w:commentReference w:id="39"/>
        <w:rPr>
          <w:rFonts w:hint="eastAsia" w:eastAsia="宋体" w:ascii="Times New Roman" w:hAnsi="Times New Roman"/>
          <w:sz w:val="28"/>
          <w:b/>
        </w:rPr>
        <w:t>（一）</w:t>
      </w:r>
      <w:r>
        <w:rPr>
          <w:rFonts w:hint="eastAsia" w:eastAsia="宋体" w:ascii="Times New Roman" w:hAnsi="Times New Roman"/>
          <w:sz w:val="28"/>
          <w:b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30D74AF2" w14:textId="569F11CF" w:rsidR="001D287E" w:rsidRDefault="00C553A0" w:rsidP="005138FD">
      <w:pPr>
        <w:pStyle w:val="30"/>
        <w:spacing w:lineRule="auto" w:line="240" w:afterLines="0" w:beforeLines="0"/>
        <w:jc w:val="left"/>
        <w:ind w:firstLineChars="0"/>
      </w:pPr>
      <w:bookmarkStart w:id="20" w:name="_Toc166409706"/>
      <w:bookmarkStart w:id="21" w:name="_Toc166615064"/>
      <w:proofErr w:type="spellStart"/>
      <w:r>
        <w:rPr>
          <w:rFonts w:hint="eastAsia" w:eastAsia="宋体" w:ascii="Times New Roman" w:hAnsi="Times New Roman"/>
          <w:sz w:val="28"/>
          <w:b/>
        </w:rPr>
        <w:t>MySql</w:t>
      </w:r>
      <w:proofErr w:type="spellEnd"/>
      <w:r>
        <w:rPr>
          <w:rFonts w:hint="eastAsia" w:eastAsia="宋体" w:ascii="Times New Roman" w:hAnsi="Times New Roman"/>
          <w:sz w:val="28"/>
          <w:b/>
        </w:rPr>
        <w:t>与</w:t>
      </w:r>
      <w:proofErr w:type="spellStart"/>
      <w:r>
        <w:rPr>
          <w:rFonts w:hint="eastAsia" w:eastAsia="宋体" w:ascii="Times New Roman" w:hAnsi="Times New Roman"/>
          <w:sz w:val="28"/>
          <w:b/>
        </w:rPr>
        <w:t>Mybatis</w:t>
      </w:r>
      <w:proofErr w:type="spellEnd"/>
      <w:r w:rsidR="000F6712">
        <w:rPr>
          <w:rFonts w:hint="eastAsia" w:eastAsia="宋体" w:ascii="Times New Roman" w:hAnsi="Times New Roman"/>
          <w:sz w:val="28"/>
          <w:b/>
        </w:rPr>
        <w:t xml:space="preserve"> </w:t>
      </w:r>
      <w:r>
        <w:rPr>
          <w:rFonts w:hint="eastAsia" w:eastAsia="宋体" w:ascii="Times New Roman" w:hAnsi="Times New Roman"/>
          <w:sz w:val="28"/>
          <w:b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1D7A8107" w14:textId="319F263E" w:rsidR="005138FD" w:rsidRDefault="005138FD" w:rsidP="005138FD">
      <w:pPr>
        <w:pStyle w:val="30"/>
        <w:spacing w:lineRule="auto" w:line="240" w:afterLines="0" w:beforeLines="0"/>
        <w:jc w:val="left"/>
        <w:ind w:firstLineChars="0"/>
      </w:pPr>
      <w:bookmarkStart w:id="22" w:name="_Toc166615065"/>
      <w:proofErr w:type="spellStart"/>
      <w:r>
        <w:rPr>
          <w:rFonts w:hint="eastAsia" w:eastAsia="宋体" w:ascii="Times New Roman" w:hAnsi="Times New Roman"/>
          <w:sz w:val="28"/>
          <w:b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7B3006E2" w14:textId="35C4233A" w:rsidR="00F46B54" w:rsidRDefault="00C553A0">
      <w:pPr>
        <w:pStyle w:val="10"/>
        <w:spacing w:lineRule="auto" w:line="480" w:afterLines="50" w:beforeLines="50"/>
        <w:jc w:val="left"/>
        <w:ind w:firstLineChars="0"/>
      </w:pPr>
      <w:bookmarkStart w:id="23" w:name="_Toc166615066"/>
      <w:bookmarkEnd w:id="13"/>
      <w:r>
        <w:rPr>
          <w:rFonts w:hint="eastAsia" w:eastAsia="宋体" w:ascii="Times New Roman" w:hAnsi="Times New Roman"/>
          <w:sz w:val="36"/>
          <w:b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  <w:spacing w:line="240" w:lineRule="auto"/>
        <w:jc w:val="both"/>
      </w:pPr>
      <w:proofErr w:type="gramStart"/>
      <w:r>
        <w:rPr>
          <w:rFonts w:hint="eastAsia" w:eastAsia="宋体" w:ascii="Times New Roman" w:hAnsi="Times New Roman"/>
          <w:sz w:val="28"/>
          <w:b w:val="0"/>
        </w:rPr>
        <w:t>图注表注的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检测</w:t>
      </w:r>
      <w:r w:rsidR="004D6295">
        <w:rPr>
          <w:rFonts w:hint="eastAsia" w:eastAsia="宋体" w:ascii="Times New Roman" w:hAnsi="Times New Roman"/>
          <w:sz w:val="28"/>
          <w:b w:val="0"/>
        </w:rPr>
        <w:t>。</w:t>
      </w:r>
      <w:commentRangeStart w:id="40"/>
      <w:r w:rsidR="004D6295" w:rsidRPr="004D6295">
        <w:rPr>
          <w:rFonts w:hint="eastAsia" w:eastAsia="宋体" w:ascii="Times New Roman" w:hAnsi="Times New Roman"/>
          <w:sz w:val="28"/>
          <w:szCs w:val="28"/>
          <w:b w:val="0"/>
        </w:rPr>
        <w:t>一段话。</w:t>
      </w:r>
      <w:commentRangeEnd w:id="40"/>
      <w:r>
        <w:commentReference w:id="40"/>
      </w:r>
    </w:p>
    <w:p w14:paraId="6E281DD0" w14:textId="7F568970" w:rsidR="006E54BB" w:rsidRDefault="006E54BB" w:rsidP="00AC4B1E">
      <w:pPr>
        <w:pStyle w:val="a4"/>
        <w:keepNext/>
        <w:jc w:val="center"/>
        <w:rPr>
          <w:rFonts w:ascii="Times New Roman" w:eastAsia="宋体"/>
          <w:sz w:val="21"/>
          <w:szCs w:val="21"/>
        </w:rPr>
      </w:pPr>
      <w:r>
        <w:rPr/>
        <w:t>表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表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/>
        <w:t xml:space="preserve"> </w:t>
      </w:r>
      <w:r>
        <w:rPr/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4C8911E9" w14:textId="77777777" w:rsidR="001D287E" w:rsidRDefault="00AE0DF4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pt;height:281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rFonts w:ascii="Times New Roman" w:eastAsia="宋体"/>
          <w:sz w:val="21"/>
          <w:szCs w:val="21"/>
        </w:rPr>
        <w:jc w:val="center"/>
      </w:pPr>
      <w:r w:rsidRPr="001C5606">
        <w:rPr/>
        <w:t>图</w:t>
      </w:r>
      <w:r w:rsidRPr="001C5606">
        <w:rPr/>
        <w:t xml:space="preserve"> </w:t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>STYLEREF 1 \s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3</w:t>
      </w:r>
      <w:r w:rsidR="00AC4B1E">
        <w:rPr/>
        <w:fldChar w:fldCharType="end"/>
      </w:r>
      <w:r w:rsidR="00AC4B1E">
        <w:rPr/>
        <w:noBreakHyphen/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 xml:space="preserve">SEQ </w:instrText>
      </w:r>
      <w:r w:rsidR="00AC4B1E">
        <w:rPr/>
        <w:instrText>图</w:instrText>
      </w:r>
      <w:r w:rsidR="00AC4B1E">
        <w:rPr/>
        <w:instrText xml:space="preserve"> \* ARABIC \s 1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1</w:t>
      </w:r>
      <w:r w:rsidR="00AC4B1E">
        <w:rPr/>
        <w:fldChar w:fldCharType="end"/>
      </w:r>
      <w:r w:rsidRPr="001C5606">
        <w:rPr/>
        <w:t xml:space="preserve"> </w:t>
      </w:r>
      <w:r w:rsidRPr="001C5606">
        <w:rPr/>
        <w:t>注水压力对</w:t>
      </w:r>
      <w:r w:rsidRPr="001C5606">
        <w:rPr/>
        <w:t>驱油</w:t>
      </w:r>
      <w:r w:rsidRPr="001C5606">
        <w:rPr/>
        <w:t>效率的</w:t>
      </w:r>
      <w:r w:rsidRPr="001C5606">
        <w:rPr/>
        <w:t>影响</w:t>
      </w:r>
    </w:p>
    <w:p w14:paraId="591A295C" w14:textId="52EB69B9" w:rsidR="006E54BB" w:rsidRPr="001C5606" w:rsidRDefault="00AE0DF4" w:rsidP="006E54BB">
      <w:pPr>
        <w:keepNext/>
        <w:jc w:val="center"/>
      </w:pPr>
      <w:r>
        <w:commentReference w:id="41"/>
        <w:rPr>
          <w:noProof/>
        </w:rPr>
        <w:lastRenderedPageBreak/>
        <w:pict w14:anchorId="05567831">
          <v:shape id="图片 1" o:spid="_x0000_i1026" type="#_x0000_t75" style="width:267pt;height:184.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both"/>
        <w:rPr>
          <w:noProof/>
        </w:rPr>
        <w:spacing w:line="240" w:lineRule="auto"/>
        <w:ind w:firstLineChars="200"/>
      </w:pPr>
      <w:r w:rsidRPr="000C7B56">
        <w:rPr>
          <w:rFonts w:hint="eastAsia" w:eastAsia="宋体" w:ascii="Times New Roman" w:hAnsi="Times New Roman"/>
          <w:noProof/>
          <w:sz w:val="28"/>
          <w:b w:val="0"/>
        </w:rPr>
        <w:t>图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 xml:space="preserve"> 3-2 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>用例图</w:t>
      </w:r>
    </w:p>
    <w:p w14:paraId="26FB7151" w14:textId="4BBFF836" w:rsidR="00AC4B1E" w:rsidRDefault="00AC4B1E" w:rsidP="00AC4B1E">
      <w:commentRangeStart w:id="42"/>
      <w:pPr>
        <w:pStyle w:val="a4"/>
        <w:rPr>
          <w:rFonts w:ascii="Times New Roman" w:eastAsia="宋体"/>
          <w:sz w:val="21"/>
          <w:szCs w:val="21"/>
        </w:rPr>
        <w:jc w:val="center"/>
      </w:pPr>
      <w:r>
        <w:rPr/>
        <w:t>图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图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/>
        <w:t xml:space="preserve"> </w:t>
      </w:r>
      <w:r>
        <w:rPr/>
        <w:t>用例图</w:t>
      </w:r>
      <w:r>
        <w:rPr/>
        <w:t>2</w:t>
      </w:r>
      <w:commentRangeEnd w:id="42"/>
      <w:r>
        <w:commentReference w:id="42"/>
      </w:r>
    </w:p>
    <w:p w14:paraId="4854AA8E" w14:textId="111BF25F" w:rsidR="00AC4B1E" w:rsidRDefault="00AC4B1E" w:rsidP="00AC4B1E">
      <w:commentRangeStart w:id="44"/>
      <w:r>
        <w:commentReference w:id="43"/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  <w:commentRangeEnd w:id="44"/>
      <w:r>
        <w:commentReference w:id="44"/>
      </w:r>
    </w:p>
    <w:p w14:paraId="335A2440" w14:textId="24BAA73B" w:rsidR="00C76876" w:rsidRPr="00AC4B1E" w:rsidRDefault="00C76876" w:rsidP="00AC4B1E">
      <w:commentRangeStart w:id="46"/>
      <w:r>
        <w:commentReference w:id="45"/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46"/>
      <w:r>
        <w:commentReference w:id="46"/>
      </w:r>
    </w:p>
    <w:p w14:paraId="4BDE4C37" w14:textId="3A0DFF3E" w:rsidR="00D6096D" w:rsidRDefault="00D6096D" w:rsidP="00D6096D">
      <w:pPr>
        <w:pStyle w:val="10"/>
        <w:spacing w:lineRule="auto" w:line="480" w:afterLines="50" w:beforeLines="50"/>
        <w:jc w:val="left"/>
        <w:ind w:firstLineChars="0"/>
      </w:pPr>
      <w:bookmarkStart w:id="24" w:name="_Toc166615067"/>
      <w:r>
        <w:rPr>
          <w:rFonts w:hint="eastAsia" w:eastAsia="宋体" w:ascii="Times New Roman" w:hAnsi="Times New Roman"/>
          <w:sz w:val="36"/>
          <w:b/>
        </w:rPr>
        <w:lastRenderedPageBreak/>
        <w:t>系统设计</w:t>
      </w:r>
      <w:bookmarkEnd w:id="24"/>
    </w:p>
    <w:p w14:paraId="45FBF6B4" w14:textId="1550265A" w:rsidR="003C5335" w:rsidRDefault="003C5335" w:rsidP="00E41AF2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参考文献引用格式。</w:t>
      </w:r>
      <w:r w:rsidR="00E41AF2">
        <w:rPr>
          <w:rFonts w:hint="eastAsia" w:eastAsia="宋体" w:ascii="Times New Roman" w:hAnsi="Times New Roman"/>
          <w:sz w:val="28"/>
          <w:b w:val="0"/>
        </w:rPr>
        <w:t>（没有缩进）</w:t>
      </w:r>
    </w:p>
    <w:p w14:paraId="758CD2DB" w14:textId="180F3F74" w:rsidR="003C5335" w:rsidRDefault="003C5335" w:rsidP="003C5335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本章会先介绍整个系统的总体结构和数据库设计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 w:rsidRPr="00495BA8">
        <w:rPr>
          <w:rFonts w:hint="eastAsia" w:eastAsia="宋体" w:ascii="Times New Roman" w:hAnsi="Times New Roman"/>
          <w:vertAlign w:val="superscript"/>
          <w:sz w:val="28"/>
          <w:b w:val="0"/>
        </w:rPr>
        <w:instrText>REF _Ref28579 \r \h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t>[1]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  <w:spacing w:lineRule="auto" w:line="360" w:afterLines="30" w:beforeLines="30"/>
        <w:jc w:val="left"/>
        <w:ind w:firstLineChars="0"/>
      </w:pPr>
      <w:bookmarkStart w:id="25" w:name="_Toc166409733"/>
      <w:bookmarkStart w:id="26" w:name="_Toc166615068"/>
      <w:r>
        <w:rPr>
          <w:rFonts w:hint="eastAsia" w:eastAsia="宋体" w:ascii="Times New Roman" w:hAnsi="Times New Roman"/>
          <w:sz w:val="28"/>
          <w:b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结合第三章对本系统需求进行的整理和分析</w:t>
      </w:r>
      <w:r w:rsidR="00495BA8">
        <w:fldChar w:fldCharType="begin"/>
        <w:rPr w:hint="eastAsia" w:ascii="Times New Roman" w:hAnsi="Times New Roman" w:eastAsia="宋体">
          <w:sz w:val="28"/>
          <w:szCs w:val="28"/>
        </w:rPr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rPr>
          <w:rFonts w:hint="eastAsia" w:eastAsia="宋体" w:ascii="Times New Roman" w:hAnsi="Times New Roman"/>
          <w:sz w:val="28"/>
          <w:b w:val="0"/>
        </w:rPr>
        <w:instrText>REF _Ref163304819 \r \h</w:instrText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fldChar w:fldCharType="separate"/>
        <w:rPr w:hint="eastAsia" w:ascii="Times New Roman" w:hAnsi="Times New Roman" w:eastAsia="宋体">
          <w:sz w:val="28"/>
          <w:szCs w:val="28"/>
        </w:rPr>
      </w:r>
      <w:r w:rsidR="00495BA8">
        <w:commentReference w:id="53"/>
        <w:t>[2]</w:t>
        <w:rPr w:hint="eastAsia" w:ascii="Times New Roman" w:hAnsi="Times New Roman" w:eastAsia="宋体">
          <w:sz w:val="28"/>
          <w:szCs w:val="28"/>
        </w:rPr>
      </w:r>
      <w:r w:rsidR="00495BA8">
        <w:fldChar w:fldCharType="end"/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，第四章对</w:t>
      </w:r>
      <w:r>
        <w:rPr>
          <w:rFonts w:hint="eastAsia" w:eastAsia="宋体" w:ascii="Times New Roman" w:hAnsi="Times New Roman"/>
          <w:sz w:val="28"/>
          <w:b w:val="0"/>
        </w:rPr>
        <w:t>DOCX</w:t>
      </w:r>
      <w:r>
        <w:rPr>
          <w:rFonts w:hint="eastAsia" w:eastAsia="宋体" w:ascii="Times New Roman" w:hAnsi="Times New Roman"/>
          <w:sz w:val="28"/>
          <w:b w:val="0"/>
        </w:rPr>
        <w:t>底层的文件组织方式和内容组织方式的整理，本系统将会采用</w:t>
      </w:r>
      <w:r>
        <w:rPr>
          <w:rFonts w:hint="eastAsia" w:eastAsia="宋体" w:ascii="Times New Roman" w:hAnsi="Times New Roman"/>
          <w:sz w:val="28"/>
          <w:b w:val="0"/>
        </w:rPr>
        <w:t>B/S</w:t>
      </w:r>
      <w:r>
        <w:rPr>
          <w:rFonts w:hint="eastAsia" w:eastAsia="宋体" w:ascii="Times New Roman" w:hAnsi="Times New Roman"/>
          <w:sz w:val="28"/>
          <w:b w:val="0"/>
        </w:rPr>
        <w:t>结构</w:t>
      </w:r>
      <w:r w:rsidR="00657B82" w:rsidRPr="00657B82">
        <w:commentReference w:id="54"/>
        <w:rPr>
          <w:rFonts w:hint="eastAsia" w:eastAsia="宋体" w:ascii="Times New Roman" w:hAnsi="Times New Roman"/>
          <w:vertAlign w:val="superscript"/>
          <w:sz w:val="28"/>
          <w:b w:val="0"/>
        </w:rPr>
        <w:t>[2,1]</w:t>
      </w:r>
      <w:r>
        <w:rPr>
          <w:rFonts w:hint="eastAsia" w:eastAsia="宋体" w:ascii="Times New Roman" w:hAnsi="Times New Roman"/>
          <w:sz w:val="28"/>
          <w:b w:val="0"/>
        </w:rPr>
        <w:t>构建</w:t>
      </w:r>
      <w:r>
        <w:rPr>
          <w:rFonts w:hint="eastAsia" w:eastAsia="宋体" w:ascii="Times New Roman" w:hAnsi="Times New Roman"/>
          <w:sz w:val="28"/>
          <w:b w:val="0"/>
        </w:rPr>
        <w:t>Web</w:t>
      </w:r>
      <w:r>
        <w:rPr>
          <w:rFonts w:hint="eastAsia" w:eastAsia="宋体" w:ascii="Times New Roman" w:hAnsi="Times New Roman"/>
          <w:sz w:val="28"/>
          <w:b w:val="0"/>
        </w:rPr>
        <w:t>应用程序。</w:t>
      </w:r>
    </w:p>
    <w:p w14:paraId="2A6E6565" w14:textId="77777777" w:rsidR="005916F3" w:rsidRDefault="005916F3" w:rsidP="005916F3">
      <w:pPr>
        <w:pStyle w:val="20"/>
        <w:spacing w:lineRule="auto" w:line="360" w:afterLines="30" w:beforeLines="30"/>
        <w:jc w:val="left"/>
        <w:ind w:firstLineChars="0"/>
      </w:pPr>
      <w:bookmarkStart w:id="27" w:name="_Toc166409734"/>
      <w:bookmarkStart w:id="28" w:name="_Toc166615069"/>
      <w:r>
        <w:rPr>
          <w:rFonts w:hint="eastAsia" w:eastAsia="宋体" w:ascii="Times New Roman" w:hAnsi="Times New Roman"/>
          <w:sz w:val="28"/>
          <w:b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数据库设计是系统设计的重要部分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657B82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_Ref163311835 \r \h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t>[4]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29" w:name="_Toc166409736"/>
      <w:bookmarkStart w:id="30" w:name="_Toc166615070"/>
      <w:r>
        <w:rPr>
          <w:rFonts w:hint="eastAsia" w:eastAsia="宋体" w:ascii="Times New Roman" w:hAnsi="Times New Roman"/>
          <w:sz w:val="28"/>
          <w:b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普通用户是系统人数最多的用户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A15966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_Ref166410339 \r \h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t>[3]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，因而普通用户端承载着系统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最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账号管理</w:t>
      </w:r>
    </w:p>
    <w:p w14:paraId="3E4A38E7" w14:textId="27017A88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 w:rsidRPr="00786B6B">
        <w:rPr>
          <w:rFonts w:hint="eastAsia" w:eastAsia="宋体" w:ascii="Times New Roman" w:hAnsi="Times New Roman"/>
          <w:vertAlign w:val="superscript"/>
          <w:sz w:val="28"/>
          <w:b w:val="0"/>
        </w:rPr>
        <w:instrText>REF _Ref15777 \r \h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A15966" w:rsidRPr="00786B6B">
        <w:commentReference w:id="55"/>
        <w:rPr>
          <w:vertAlign w:val="superscript"/>
          <w:rFonts w:ascii="Times New Roman" w:hAnsi="Times New Roman" w:eastAsia="宋体" w:hint="eastAsia"/>
          <w:sz w:val="28"/>
          <w:b w:val="0"/>
        </w:rPr>
        <w:t>[6</w:t>
      </w:r>
      <w:r w:rsidR="00786B6B">
        <w:rPr>
          <w:rFonts w:hint="eastAsia" w:eastAsia="宋体" w:ascii="Times New Roman" w:hAnsi="Times New Roman"/>
          <w:vertAlign w:val="superscript"/>
          <w:sz w:val="28"/>
          <w:b w:val="0"/>
        </w:rPr>
        <w:t>,7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t>]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。在登录时，用户不仅需要输入正确的账号密码，还必须选择正确的账号类型。登录后，可以修改</w:t>
      </w:r>
      <w:r>
        <w:rPr>
          <w:rFonts w:hint="eastAsia" w:eastAsia="宋体" w:ascii="Times New Roman" w:hAnsi="Times New Roman"/>
          <w:sz w:val="28"/>
          <w:b w:val="0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</w:t>
      </w:r>
    </w:p>
    <w:p w14:paraId="007410E3" w14:textId="56E0A921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本模块是整个系统的核心功能，主要包括查看论文检测模版</w:t>
      </w:r>
      <w:r w:rsidR="00786B6B" w:rsidRPr="00786B6B">
        <w:commentReference w:id="56"/>
        <w:rPr>
          <w:rFonts w:hint="eastAsia" w:eastAsia="宋体" w:ascii="Times New Roman" w:hAnsi="Times New Roman"/>
          <w:vertAlign w:val="superscript"/>
          <w:sz w:val="28"/>
          <w:b w:val="0"/>
        </w:rPr>
        <w:t>[9]</w:t>
      </w:r>
      <w:r>
        <w:rPr>
          <w:rFonts w:hint="eastAsia" w:eastAsia="宋体" w:ascii="Times New Roman" w:hAnsi="Times New Roman"/>
          <w:sz w:val="28"/>
          <w:b w:val="0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31" w:name="_Toc166409737"/>
      <w:bookmarkStart w:id="32" w:name="_Toc166609306"/>
      <w:bookmarkStart w:id="33" w:name="_Toc166615071"/>
      <w:r>
        <w:rPr>
          <w:rFonts w:hint="eastAsia" w:eastAsia="宋体" w:ascii="Times New Roman" w:hAnsi="Times New Roman"/>
          <w:sz w:val="28"/>
          <w:b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教师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端主要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 w:eastAsia="宋体" w:ascii="Times New Roman" w:hAnsi="Times New Roman"/>
          <w:sz w:val="28"/>
          <w:b w:val="0"/>
        </w:rPr>
        <w:t>id</w:t>
      </w:r>
      <w:r>
        <w:rPr>
          <w:rFonts w:hint="eastAsia" w:eastAsia="宋体" w:ascii="Times New Roman" w:hAnsi="Times New Roman"/>
          <w:sz w:val="28"/>
          <w:b w:val="0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left"/>
        <w:spacing w:lineRule="auto" w:line="480" w:afterLines="50" w:beforeLines="50"/>
        <w:ind w:firstLineChars="0"/>
      </w:pPr>
      <w:bookmarkStart w:id="34" w:name="_Toc153297502"/>
      <w:bookmarkStart w:id="35" w:name="_Toc153297723"/>
      <w:bookmarkStart w:id="36" w:name="_Toc166615072"/>
      <w:r>
        <w:rPr>
          <w:rFonts w:hint="eastAsia" w:eastAsia="宋体" w:ascii="Times New Roman" w:hAnsi="Times New Roman"/>
          <w:sz w:val="36"/>
          <w:b/>
        </w:rPr>
        <w:lastRenderedPageBreak/>
        <w:t>结论</w:t>
      </w:r>
      <w:bookmarkEnd w:id="34"/>
      <w:bookmarkEnd w:id="35"/>
      <w:bookmarkEnd w:id="36"/>
      <w:r>
        <w:commentReference w:id="14"/>
      </w:r>
      <w:r>
        <w:commentReference w:id="21"/>
      </w:r>
    </w:p>
    <w:p w14:paraId="7C160553" w14:textId="77777777" w:rsidR="00F36F14" w:rsidRDefault="00833C1A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6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6"/>
      <w:r>
        <w:commentReference w:id="16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  <w:r w:rsidR="00F36F14"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5"/>
      <w:r w:rsidR="00F36F14"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5"/>
      <w:r>
        <w:commentReference w:id="15"/>
      </w:r>
      <w:r w:rsidR="00F36F14">
        <w:rPr>
          <w:rFonts w:hint="eastAsia" w:eastAsia="宋体" w:ascii="Times New Roman" w:hAnsi="Times New Roman"/>
          <w:sz w:val="28"/>
          <w:b w:val="0"/>
        </w:rPr>
        <w:t>和</w:t>
      </w:r>
      <w:r w:rsidR="00F36F14">
        <w:rPr>
          <w:rFonts w:hint="eastAsia" w:eastAsia="宋体" w:ascii="Times New Roman" w:hAnsi="Times New Roman"/>
          <w:sz w:val="28"/>
          <w:b w:val="0"/>
        </w:rPr>
        <w:t>Vue3</w:t>
      </w:r>
      <w:r w:rsidR="00F36F14"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 w:rsidR="00F36F14">
        <w:rPr>
          <w:rFonts w:hint="eastAsia" w:eastAsia="宋体" w:ascii="Times New Roman" w:hAnsi="Times New Roman"/>
          <w:sz w:val="28"/>
          <w:b w:val="0"/>
        </w:rPr>
        <w:t>DOM4J</w:t>
      </w:r>
      <w:r w:rsidR="00F36F14">
        <w:rPr>
          <w:rFonts w:hint="eastAsia" w:eastAsia="宋体" w:ascii="Times New Roman" w:hAnsi="Times New Roman"/>
          <w:sz w:val="28"/>
          <w:b w:val="0"/>
        </w:rPr>
        <w:t>开源工具处理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文档底层</w:t>
      </w:r>
      <w:r w:rsidR="00F36F14">
        <w:rPr>
          <w:rFonts w:hint="eastAsia" w:eastAsia="宋体" w:ascii="Times New Roman" w:hAnsi="Times New Roman"/>
          <w:sz w:val="28"/>
          <w:b w:val="0"/>
        </w:rPr>
        <w:t>xml</w:t>
      </w:r>
      <w:r w:rsidR="00F36F14"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7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7"/>
      <w:r>
        <w:commentReference w:id="17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lastRenderedPageBreak/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8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8"/>
      <w:r>
        <w:commentReference w:id="18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9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9"/>
      <w:r>
        <w:commentReference w:id="19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20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20"/>
      <w:r>
        <w:commentReference w:id="20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  <w:spacing w:lineRule="auto" w:line="480" w:afterLines="50" w:beforeLines="50"/>
        <w:jc w:val="center"/>
        <w:ind w:firstLineChars="0"/>
      </w:pPr>
      <w:bookmarkStart w:id="37" w:name="_Toc153297503"/>
      <w:bookmarkStart w:id="38" w:name="_Toc153297724"/>
      <w:bookmarkStart w:id="39" w:name="_Toc166615073"/>
      <w:r>
        <w:rPr>
          <w:rFonts w:hint="eastAsia" w:eastAsia="宋体" w:ascii="Times New Roman" w:hAnsi="Times New Roman"/>
          <w:sz w:val="36"/>
          <w:b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“</w:t>
      </w:r>
      <w:commentRangeStart w:id="22"/>
      <w:r w:rsidRPr="0095605B">
        <w:rPr>
          <w:rFonts w:ascii="Times New Roman" w:eastAsia="宋体" w:cs="宋体" w:hint="eastAsia" w:hAnsi="Times New Roman"/>
          <w:lang w:bidi="ar"/>
          <w:sz w:val="28"/>
          <w:b w:val="0"/>
        </w:rPr>
        <w:t>言忠信，根在中华；行笃敬，走遍万邦</w:t>
      </w:r>
      <w:commentRangeEnd w:id="22"/>
      <w:r>
        <w:commentReference w:id="22"/>
      </w:r>
      <w:r w:rsidRPr="0095605B">
        <w:rPr>
          <w:rFonts w:cs="宋体" w:hint="eastAsia" w:eastAsia="宋体" w:ascii="Times New Roman" w:hAnsi="Times New Roman"/>
          <w:lang w:bidi="ar"/>
          <w:sz w:val="28"/>
          <w:b w:val="0"/>
        </w:rPr>
        <w:t>。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”转眼间已过去四年时光，新生训练营时合唱的暨大学府校歌仿佛还</w:t>
      </w:r>
      <w:r w:rsidRPr="00833C1A">
        <w:rPr>
          <w:rFonts w:cs="宋体" w:eastAsia="宋体" w:ascii="Times New Roman" w:hAnsi="Times New Roman" w:hint="eastAsia"/>
          <w:lang w:bidi="ar"/>
          <w:sz w:val="28"/>
          <w:b w:val="0"/>
        </w:rPr>
        <w:t>萦绕耳畔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  <w:spacing w:lineRule="auto" w:line="480" w:afterLines="50" w:beforeLines="50"/>
        <w:ind w:firstLineChars="0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commentReference w:id="58"/>
        <w:rPr>
          <w:rFonts w:hint="eastAsia" w:eastAsia="宋体" w:ascii="Times New Roman" w:hAnsi="Times New Roman"/>
          <w:sz w:val="36"/>
          <w:b/>
        </w:rPr>
        <w:lastRenderedPageBreak/>
        <w:t>参考文献</w:t>
      </w:r>
      <w:bookmarkEnd w:id="41"/>
      <w:bookmarkEnd w:id="42"/>
      <w:bookmarkEnd w:id="43"/>
      <w:r>
        <w:commentReference w:id="52"/>
      </w:r>
    </w:p>
    <w:p w14:paraId="201BC1FB" w14:textId="73F809D8" w:rsidR="00EA3472" w:rsidRDefault="00EA3472" w:rsidP="00EA3472">
      <w:commentRangeStart w:id="48"/>
      <w:pPr>
        <w:numPr>
          <w:ilvl w:val="0"/>
          <w:numId w:val="76"/>
        </w:numPr>
        <w:wordWrap w:val="0"/>
        <w:spacing w:line="360" w:lineRule="auto"/>
        <w:ind w:firstLineChars="0"/>
        <w:jc w:val="both"/>
      </w:pPr>
      <w:bookmarkStart w:id="44" w:name="_Ref28579"/>
      <w:r>
        <w:rPr>
          <w:rFonts w:hint="eastAsia" w:eastAsia="宋体" w:ascii="Times New Roman" w:hAnsi="Times New Roman"/>
          <w:sz w:val="28"/>
          <w:b w:val="0"/>
        </w:rPr>
        <w:t>吴海波</w:t>
      </w:r>
      <w:r w:rsidR="0043351A">
        <w:rPr>
          <w:rFonts w:hint="eastAsia" w:eastAsia="宋体" w:ascii="Times New Roman" w:hAnsi="Times New Roman"/>
          <w:sz w:val="28"/>
          <w:b w:val="0"/>
        </w:rPr>
        <w:t>、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陈拾菊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本科毕业论文质量评价标准研究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绍兴文理</w:t>
      </w:r>
      <w:commentRangeStart w:id="47"/>
      <w:r w:rsidRPr="00772C7D">
        <w:rPr>
          <w:rFonts w:hint="eastAsia" w:eastAsia="宋体" w:ascii="Times New Roman" w:hAnsi="Times New Roman"/>
          <w:sz w:val="28"/>
          <w:szCs w:val="28"/>
          <w:b w:val="0"/>
        </w:rPr>
        <w:t>学院</w:t>
      </w:r>
      <w:commentRangeEnd w:id="47"/>
      <w:r>
        <w:commentReference w:id="47"/>
      </w:r>
      <w:r>
        <w:rPr>
          <w:rFonts w:hint="eastAsia" w:eastAsia="宋体" w:ascii="Times New Roman" w:hAnsi="Times New Roman"/>
          <w:sz w:val="28"/>
          <w:b w:val="0"/>
        </w:rPr>
        <w:t>学报</w:t>
      </w:r>
      <w:r>
        <w:rPr>
          <w:rFonts w:hint="eastAsia" w:eastAsia="宋体" w:ascii="Times New Roman" w:hAnsi="Times New Roman"/>
          <w:sz w:val="28"/>
          <w:b w:val="0"/>
        </w:rPr>
        <w:t>,2023,43(01):105-112+121.</w:t>
      </w:r>
      <w:bookmarkEnd w:id="44"/>
      <w:commentRangeEnd w:id="48"/>
      <w:r>
        <w:commentReference w:id="48"/>
      </w:r>
    </w:p>
    <w:p w14:paraId="63ED7680" w14:textId="0D9E8D32" w:rsidR="00EA3472" w:rsidRDefault="00EA3472" w:rsidP="00EA3472">
      <w:commentRangeStart w:id="49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5" w:name="_Ref163304819"/>
      <w:r>
        <w:rPr>
          <w:rFonts w:hint="eastAsia" w:eastAsia="宋体" w:ascii="Times New Roman" w:hAnsi="Times New Roman"/>
          <w:sz w:val="28"/>
          <w:b w:val="0"/>
        </w:rPr>
        <w:t>试析学位论文质量的内涵与标准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文教资料</w:t>
      </w:r>
      <w:r>
        <w:rPr>
          <w:rFonts w:hint="eastAsia" w:eastAsia="宋体" w:ascii="Times New Roman" w:hAnsi="Times New Roman"/>
          <w:sz w:val="28"/>
          <w:b w:val="0"/>
        </w:rPr>
        <w:t>,2018,(07):138-139.</w:t>
      </w:r>
      <w:bookmarkEnd w:id="45"/>
      <w:commentRangeEnd w:id="49"/>
      <w:r>
        <w:commentReference w:id="49"/>
      </w:r>
    </w:p>
    <w:p w14:paraId="27E7EECF" w14:textId="501F88BC" w:rsidR="00EA3472" w:rsidRDefault="00EA3472" w:rsidP="00EA3472">
      <w:commentRangeStart w:id="50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6" w:name="_Ref166410339"/>
      <w:r w:rsidRPr="000E3252">
        <w:rPr>
          <w:rFonts w:hint="eastAsia" w:eastAsia="宋体" w:ascii="Times New Roman" w:hAnsi="Times New Roman"/>
          <w:sz w:val="28"/>
          <w:b w:val="0"/>
        </w:rPr>
        <w:t>俞依玲</w:t>
      </w:r>
      <w:r w:rsidRPr="000E3252">
        <w:rPr>
          <w:rFonts w:hint="eastAsia" w:eastAsia="宋体" w:ascii="Times New Roman" w:hAnsi="Times New Roman"/>
          <w:sz w:val="28"/>
          <w:b w:val="0"/>
        </w:rPr>
        <w:t>,</w:t>
      </w:r>
      <w:proofErr w:type="gramStart"/>
      <w:r w:rsidRPr="000E3252">
        <w:rPr>
          <w:rFonts w:hint="eastAsia" w:eastAsia="宋体" w:ascii="Times New Roman" w:hAnsi="Times New Roman"/>
          <w:sz w:val="28"/>
          <w:b w:val="0"/>
        </w:rPr>
        <w:t>张林琳</w:t>
      </w:r>
      <w:proofErr w:type="gramEnd"/>
      <w:r w:rsidRPr="000E3252">
        <w:rPr>
          <w:rFonts w:hint="eastAsia" w:eastAsia="宋体" w:ascii="Times New Roman" w:hAnsi="Times New Roman"/>
          <w:sz w:val="28"/>
          <w:b w:val="0"/>
        </w:rPr>
        <w:t>.LaTeX</w:t>
      </w:r>
      <w:r w:rsidRPr="000E3252">
        <w:rPr>
          <w:rFonts w:hint="eastAsia" w:eastAsia="宋体" w:ascii="Times New Roman" w:hAnsi="Times New Roman"/>
          <w:sz w:val="28"/>
          <w:b w:val="0"/>
        </w:rPr>
        <w:t>软件在学术论文排版中的应用</w:t>
      </w:r>
      <w:r w:rsidRPr="000E3252">
        <w:rPr>
          <w:rFonts w:hint="eastAsia" w:eastAsia="宋体" w:ascii="Times New Roman" w:hAnsi="Times New Roman"/>
          <w:sz w:val="28"/>
          <w:b w:val="0"/>
        </w:rPr>
        <w:t>[J].</w:t>
      </w:r>
      <w:r w:rsidRPr="000E3252">
        <w:rPr>
          <w:rFonts w:hint="eastAsia" w:eastAsia="宋体" w:ascii="Times New Roman" w:hAnsi="Times New Roman"/>
          <w:sz w:val="28"/>
          <w:b w:val="0"/>
        </w:rPr>
        <w:t>价值工程</w:t>
      </w:r>
      <w:r w:rsidRPr="000E3252">
        <w:rPr>
          <w:rFonts w:hint="eastAsia" w:eastAsia="宋体" w:ascii="Times New Roman" w:hAnsi="Times New Roman"/>
          <w:sz w:val="28"/>
          <w:b w:val="0"/>
        </w:rPr>
        <w:t>,31(35):209-210.</w:t>
      </w:r>
      <w:bookmarkEnd w:id="46"/>
      <w:commentRangeEnd w:id="50"/>
      <w:r>
        <w:commentReference w:id="50"/>
      </w: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  <w:ind w:firstLineChars="0"/>
        <w:jc w:val="both"/>
      </w:pPr>
      <w:bookmarkStart w:id="47" w:name="_Ref163311835"/>
      <w:r>
        <w:rPr>
          <w:rFonts w:hint="eastAsia" w:eastAsia="宋体" w:ascii="Times New Roman" w:hAnsi="Times New Roman"/>
          <w:sz w:val="28"/>
          <w:b w:val="0"/>
        </w:rPr>
        <w:t>刘树林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高校本科毕业生学位论文格式存在的问题与解决路径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中国教育技术装备</w:t>
      </w:r>
      <w:r>
        <w:rPr>
          <w:rFonts w:hint="eastAsia" w:eastAsia="宋体" w:ascii="Times New Roman" w:hAnsi="Times New Roman"/>
          <w:sz w:val="28"/>
          <w:b w:val="0"/>
        </w:rPr>
        <w:t>,2023,(12):121-124.</w:t>
      </w:r>
      <w:bookmarkEnd w:id="47"/>
    </w:p>
    <w:p w14:paraId="1AF45FD4" w14:textId="77777777" w:rsidR="00EA3472" w:rsidRDefault="00EA3472" w:rsidP="00EA3472">
      <w:commentRangeStart w:id="57"/>
      <w:pPr>
        <w:numPr>
          <w:ilvl w:val="0"/>
          <w:numId w:val="76"/>
        </w:numPr>
        <w:spacing w:line="360" w:lineRule="auto"/>
        <w:ind w:hanging="527" w:firstLineChars="0"/>
        <w:jc w:val="both"/>
      </w:pPr>
      <w:bookmarkStart w:id="48" w:name="_Ref163312714"/>
      <w:r>
        <w:rPr>
          <w:rFonts w:hint="eastAsia" w:eastAsia="宋体" w:ascii="Times New Roman" w:hAnsi="Times New Roman"/>
          <w:sz w:val="28"/>
          <w:b w:val="0"/>
        </w:rPr>
        <w:t>常兴治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虞菊花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阚琦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高职毕业论文文档格式规范化的探究与实践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常州信息职业技术学院学报</w:t>
      </w:r>
      <w:r>
        <w:rPr>
          <w:rFonts w:hint="eastAsia" w:eastAsia="宋体" w:ascii="Times New Roman" w:hAnsi="Times New Roman"/>
          <w:sz w:val="28"/>
          <w:b w:val="0"/>
        </w:rPr>
        <w:t>,2020,19(05):51-53.</w:t>
      </w:r>
      <w:bookmarkEnd w:id="48"/>
      <w:commentRangeEnd w:id="57"/>
      <w:r>
        <w:commentReference w:id="57"/>
      </w:r>
    </w:p>
    <w:p w14:paraId="439E0467" w14:textId="5E3E709C" w:rsidR="00EA3472" w:rsidRPr="00EA3472" w:rsidRDefault="00EA3472" w:rsidP="00EA3472">
      <w:commentRangeStart w:id="51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9" w:name="_Ref15777"/>
      <w:r>
        <w:rPr>
          <w:rFonts w:hint="eastAsia" w:eastAsia="宋体" w:ascii="Times New Roman" w:hAnsi="Times New Roman"/>
          <w:sz w:val="28"/>
          <w:b w:val="0"/>
        </w:rPr>
        <w:t>张印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基于</w:t>
      </w:r>
      <w:r>
        <w:rPr>
          <w:rFonts w:hint="eastAsia" w:eastAsia="宋体" w:ascii="Times New Roman" w:hAnsi="Times New Roman"/>
          <w:sz w:val="28"/>
          <w:b w:val="0"/>
        </w:rPr>
        <w:t>VSTO</w:t>
      </w:r>
      <w:r>
        <w:rPr>
          <w:rFonts w:hint="eastAsia" w:eastAsia="宋体" w:ascii="Times New Roman" w:hAnsi="Times New Roman"/>
          <w:sz w:val="28"/>
          <w:b w:val="0"/>
        </w:rPr>
        <w:t>的高校毕业论文格式化处理软件的设计与实现</w:t>
      </w:r>
      <w:r>
        <w:rPr>
          <w:rFonts w:hint="eastAsia" w:eastAsia="宋体" w:ascii="Times New Roman" w:hAnsi="Times New Roman"/>
          <w:sz w:val="28"/>
          <w:b w:val="0"/>
        </w:rPr>
        <w:t>[D].</w:t>
      </w:r>
      <w:r w:rsidR="00DA64FC">
        <w:rPr>
          <w:rFonts w:hint="eastAsia" w:eastAsia="宋体" w:ascii="Times New Roman" w:hAnsi="Times New Roman"/>
          <w:sz w:val="28"/>
          <w:b w:val="0"/>
        </w:rPr>
        <w:t xml:space="preserve"> </w:t>
      </w:r>
      <w:r>
        <w:rPr>
          <w:rFonts w:hint="eastAsia" w:eastAsia="宋体" w:ascii="Times New Roman" w:hAnsi="Times New Roman"/>
          <w:sz w:val="28"/>
          <w:b w:val="0"/>
        </w:rPr>
        <w:t>2012.</w:t>
      </w:r>
      <w:bookmarkEnd w:id="49"/>
      <w:commentRangeEnd w:id="51"/>
      <w:r>
        <w:commentReference w:id="51"/>
      </w:r>
    </w:p>
    <w:p>
      <w:pPr>
        <w:widowControl/>
        <w:jc w:val="left"/>
      </w:pPr>
      <w:r>
        <w:rPr>
          <w:rFonts w:hAnsi="eastAsia"/>
          <w:sz w:val="36"/>
          <w:szCs w:val="36"/>
          <w:color w:val="FF0000"/>
        </w:rPr>
        <w:br/>
        <w:t>-------自动修改批注-------：</w:t>
        <w:br/>
        <w:t>文档页眉页脚页边距设置已自动修改为标准模式。</w:t>
        <w:br/>
      </w:r>
    </w:p>
    <w:sectPr w:rsidR="00EA3472" w:rsidRPr="00EA3472">
      <w:headerReference w:type="even" r:id="rId13"/>
      <w:headerReference w:type="odd" r:id="rId13"/>
      <w:footerReference w:type="even" r:id="rId18"/>
      <w:footerReference w:type="odd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自动修改批注" w:date="2024-05-14T22:52:37Z" w:initials="default">
    <w:p>
      <w:r>
        <w:t>此处段落“诚信声明”的字体大小不符合要求，应为“小三”，但实际为“一号”。已自动修改。</w:t>
      </w:r>
    </w:p>
  </w:comment>
  <w:comment w:id="2" w:author="自动修改批注" w:date="2024-05-14T22:52:37Z" w:initials="default">
    <w:p>
      <w:r>
        <w:t>此处段落“诚信声明”字体不应该加粗，已自动修改。</w:t>
      </w:r>
    </w:p>
  </w:comment>
  <w:comment w:id="3" w:author="待修改批注" w:date="2024-05-14T22:52:37Z" w:initials="default">
    <w:p>
      <w:r>
        <w:t>请仔细检查“诚信声明”的正文部分，疑似与模板不符。</w:t>
      </w:r>
    </w:p>
  </w:comment>
  <w:comment w:id="4" w:author="自动修改批注" w:date="2024-05-14T22:52:37Z" w:initials="default">
    <w:p>
      <w:r>
        <w:t>此处标题“中文摘要”的字体样式不符合要求，应为加粗，但实际为不加粗。已自动修改。</w:t>
      </w:r>
    </w:p>
  </w:comment>
  <w:comment w:id="5" w:author="自动修改批注" w:date="2024-05-14T22:52:37Z" w:initials="default">
    <w:p>
      <w:r>
        <w:t>此处标题“中文摘要”的字体样式不符合要求，应为宋体，但实际为微软雅黑。已自动修改。</w:t>
      </w:r>
    </w:p>
  </w:comment>
  <w:comment w:id="6" w:author="自动修改批注" w:date="2024-05-14T22:52:37Z" w:initials="default">
    <w:p>
      <w:r>
        <w:t>摘要正文内容已自动修正为标准格式。</w:t>
      </w:r>
    </w:p>
  </w:comment>
  <w:comment w:id="7" w:author="自动修改批注" w:date="2024-05-14T22:52:37Z" w:initials="default">
    <w:p>
      <w:r>
        <w:t>此处段落“中文摘要”的行距不符合要求，应为“1倍行距”，但实际为“2.5倍行距”。已自动修改。</w:t>
      </w:r>
    </w:p>
  </w:comment>
  <w:comment w:id="8" w:author="自动修改批注" w:date="2024-05-14T22:52:37Z" w:initials="default">
    <w:p>
      <w:r>
        <w:t>关键词内容已自动修正为标准格式。</w:t>
      </w:r>
    </w:p>
  </w:comment>
  <w:comment w:id="9" w:author="建议修改批注" w:date="2024-05-14T22:52:37Z" w:initials="default">
    <w:p>
      <w:r>
        <w:t>关键词数量为2个，低于了推荐数量：3个, 建议适当补充。</w:t>
      </w:r>
    </w:p>
  </w:comment>
  <w:comment w:id="10" w:author="自动修改批注" w:date="2024-05-14T22:52:37Z" w:initials="default">
    <w:p>
      <w:r>
        <w:t>此处标题“英文摘要”的字体样式不符合要求，应为宋体，但实际为HGB1X_CNKI。已自动修改。</w:t>
      </w:r>
    </w:p>
  </w:comment>
  <w:comment w:id="11" w:author="自动修改批注" w:date="2024-05-14T22:52:37Z" w:initials="default">
    <w:p>
      <w:r>
        <w:t>摘要正文内容已自动修正为标准格式。</w:t>
      </w:r>
    </w:p>
  </w:comment>
  <w:comment w:id="12" w:author="建议修改批注" w:date="2024-05-14T22:52:37Z" w:initials="default">
    <w:p>
      <w:r>
        <w:t>摘要正文内容字数为24个单词，低于了推荐字数：100字, 建议适当补充。</w:t>
      </w:r>
    </w:p>
  </w:comment>
  <w:comment w:id="13" w:author="自动修改批注" w:date="2024-05-14T22:52:37Z" w:initials="default">
    <w:p>
      <w:r>
        <w:t>关键词内容已自动修正为标准格式。</w:t>
      </w:r>
    </w:p>
  </w:comment>
  <w:comment w:id="14" w:author="自动修改批注" w:date="2024-05-14T22:52:37Z" w:initials="default">
    <w:p>
      <w:r>
        <w:t>此处标题“结论”的对齐方式不符合要求，应为“左对齐”，但实际为“右对齐”。已自动修改。</w:t>
      </w:r>
    </w:p>
  </w:comment>
  <w:comment w:id="15" w:author="自动修改批注" w:date="2024-05-14T22:52:37Z" w:initials="default">
    <w:p>
      <w:r>
        <w:t>此处段落“结论”的字体大小不符合要求，应为“四号”，但实际为“19磅”。已自动修改。</w:t>
      </w:r>
    </w:p>
  </w:comment>
  <w:comment w:id="16" w:author="自动修改批注" w:date="2024-05-14T22:52:37Z" w:initials="default">
    <w:p>
      <w:r>
        <w:t>此处段落“结论”的字体大小不符合要求，应为“四号”，但实际为“19磅”。已自动修改。</w:t>
      </w:r>
    </w:p>
  </w:comment>
  <w:comment w:id="17" w:author="自动修改批注" w:date="2024-05-14T22:52:37Z" w:initials="default">
    <w:p>
      <w:r>
        <w:t>此处段落“结论”的字体大小不符合要求，应为“四号”，但实际为“19磅”。已自动修改。</w:t>
      </w:r>
    </w:p>
  </w:comment>
  <w:comment w:id="18" w:author="自动修改批注" w:date="2024-05-14T22:52:37Z" w:initials="default">
    <w:p>
      <w:r>
        <w:t>此处段落“结论”的字体大小不符合要求，应为“四号”，但实际为“19磅”。已自动修改。</w:t>
      </w:r>
    </w:p>
  </w:comment>
  <w:comment w:id="19" w:author="自动修改批注" w:date="2024-05-14T22:52:37Z" w:initials="default">
    <w:p>
      <w:r>
        <w:t>此处段落“结论”的字体大小不符合要求，应为“四号”，但实际为“19磅”。已自动修改。</w:t>
      </w:r>
    </w:p>
  </w:comment>
  <w:comment w:id="20" w:author="自动修改批注" w:date="2024-05-14T22:52:37Z" w:initials="default">
    <w:p>
      <w:r>
        <w:t>此处段落“结论”的字体大小不符合要求，应为“四号”，但实际为“19磅”。已自动修改。</w:t>
      </w:r>
    </w:p>
  </w:comment>
  <w:comment w:id="21" w:author="建议修改批注" w:date="2024-05-14T22:52:37Z" w:initials="default">
    <w:p>
      <w:r>
        <w:t>结论内容字数已经达到1290字，超过了推荐字数：630字, 建议适当删减。</w:t>
      </w:r>
    </w:p>
  </w:comment>
  <w:comment w:id="22" w:author="自动修改批注" w:date="2024-05-14T22:52:37Z" w:initials="default">
    <w:p>
      <w:r>
        <w:t>此处段落“致谢”的字体样式不符合要求，应为宋体，但实际为仿宋_GB2312。已自动修改。</w:t>
      </w:r>
    </w:p>
  </w:comment>
  <w:comment w:id="23" w:author="自动修改批注" w:date="2024-05-14T22:52:37Z" w:initials="default">
    <w:p>
      <w:r>
        <w:t>此处标题“绪论和正文”的字体大小不符合要求，应为“四号”，但实际为“小一”。已自动修改。</w:t>
      </w:r>
    </w:p>
  </w:comment>
  <w:comment w:id="24" w:author="自动修改批注" w:date="2024-05-14T22:52:37Z" w:initials="default">
    <w:p>
      <w:r>
        <w:t>此处标题“绪论和正文”的字体样式不符合要求，应为宋体，但实际为微软雅黑。已自动修改。</w:t>
      </w:r>
    </w:p>
  </w:comment>
  <w:comment w:id="25" w:author="自动修改批注" w:date="2024-05-14T22:52:37Z" w:initials="default">
    <w:p>
      <w:r>
        <w:t>此处段落“绪论和正文”的缩进不符合要求，应为“2字符”，但实际为“9.0字符”。已自动修改。</w:t>
      </w:r>
    </w:p>
  </w:comment>
  <w:comment w:id="26" w:author="自动修改批注" w:date="2024-05-14T22:52:37Z" w:initials="default">
    <w:p>
      <w:r>
        <w:t>此处段落“绪论和正文”的字体大小不符合要求，应为“四号”，但实际为“小一”。已自动修改。</w:t>
      </w:r>
    </w:p>
  </w:comment>
  <w:comment w:id="27" w:author="自动修改批注" w:date="2024-05-14T22:52:37Z" w:initials="default">
    <w:p>
      <w:r>
        <w:t>此处段落“绪论和正文”的字体不应斜体，已自动修改。</w:t>
      </w:r>
    </w:p>
  </w:comment>
  <w:comment w:id="28" w:author="自动修改批注" w:date="2024-05-14T22:52:37Z" w:initials="default">
    <w:p>
      <w:r>
        <w:t>此处标题“绪论和正文”的段后行距不符合要求，应为“0.0行”，但实际为“125磅”。已自动修改。</w:t>
      </w:r>
    </w:p>
  </w:comment>
  <w:comment w:id="29" w:author="自动修改批注" w:date="2024-05-14T22:52:37Z" w:initials="default">
    <w:p>
      <w:r>
        <w:t>此处段落“绪论和正文”的字体大小不符合要求，应为“四号”，但实际为“小六”。已自动修改。</w:t>
      </w:r>
    </w:p>
  </w:comment>
  <w:comment w:id="30" w:author="自动修改批注" w:date="2024-05-14T22:52:37Z" w:initials="default">
    <w:p>
      <w:r>
        <w:t>此处段落“绪论和正文”的缩进不符合要求，应为“2字符”，但实际为“0.0字符”。已自动修改。</w:t>
      </w:r>
    </w:p>
  </w:comment>
  <w:comment w:id="31" w:author="自动修改批注" w:date="2024-05-14T22:52:37Z" w:initials="default">
    <w:p>
      <w:r>
        <w:t>此处段落“绪论和正文”的缩进不符合要求，应为“2字符”，但实际为“0.0字符”。已自动修改。</w:t>
      </w:r>
    </w:p>
  </w:comment>
  <w:comment w:id="32" w:author="自动修改批注" w:date="2024-05-14T22:52:37Z" w:initials="default">
    <w:p>
      <w:r>
        <w:t>此处段落“绪论和正文”字体不应该加粗，已自动修改。</w:t>
      </w:r>
    </w:p>
  </w:comment>
  <w:comment w:id="33" w:author="自动修改批注" w:date="2024-05-14T22:52:37Z" w:initials="default">
    <w:p>
      <w:r>
        <w:t>此处段落“绪论和正文”的字体样式不符合要求，应为宋体，但实际为华文行楷。已自动修改。</w:t>
      </w:r>
    </w:p>
  </w:comment>
  <w:comment w:id="34" w:author="自动修改批注" w:date="2024-05-14T22:52:37Z" w:initials="default">
    <w:p>
      <w:r>
        <w:t>此处段落“绪论和正文”的字体样式不符合要求，应为宋体，但实际为华文行楷。已自动修改。</w:t>
      </w:r>
    </w:p>
  </w:comment>
  <w:comment w:id="35" w:author="自动修改批注" w:date="2024-05-14T22:52:37Z" w:initials="default">
    <w:p>
      <w:r>
        <w:t>此处段落“绪论和正文”的行距不符合要求，应为“1倍行距”，但实际为“3倍行距”。已自动修改。</w:t>
      </w:r>
    </w:p>
  </w:comment>
  <w:comment w:id="36" w:author="自动修改批注" w:date="2024-05-14T22:52:37Z" w:initials="default">
    <w:p>
      <w:r>
        <w:t>此处段落“绪论和正文”的行距不符合要求，应为“1倍行距”，但实际为“3倍行距”。已自动修改。</w:t>
      </w:r>
    </w:p>
  </w:comment>
  <w:comment w:id="37" w:author="待修改批注" w:date="2024-05-14T22:52:37Z" w:initials="default">
    <w:p>
      <w:r>
        <w:t>标题不应有手打前缀编号，请删除！</w:t>
      </w:r>
    </w:p>
  </w:comment>
  <w:comment w:id="38" w:author="待修改批注" w:date="2024-05-14T22:52:37Z" w:initials="default">
    <w:p>
      <w:r>
        <w:t>标题不应有手打汉字前缀编号，请删除！</w:t>
      </w:r>
    </w:p>
  </w:comment>
  <w:comment w:id="39" w:author="待修改批注" w:date="2024-05-14T22:52:37Z" w:initials="default">
    <w:p>
      <w:r>
        <w:t>标题不应有手打汉字前缀编号，请删除！</w:t>
      </w:r>
    </w:p>
  </w:comment>
  <w:comment w:id="40" w:author="自动修改批注" w:date="2024-05-14T22:52:37Z" w:initials="default">
    <w:p>
      <w:r>
        <w:t>此处段落“绪论和正文”的字体大小不符合要求，应为“四号”，但实际为“二号”。已自动修改。</w:t>
      </w:r>
    </w:p>
  </w:comment>
  <w:comment w:id="41" w:author="待修改批注" w:date="2024-05-14T22:52:37Z" w:initials="default">
    <w:p>
      <w:r>
        <w:t>图片应当有图注，该图片下方没有图注，请检查！</w:t>
      </w:r>
    </w:p>
  </w:comment>
  <w:comment w:id="42" w:author="待修改批注" w:date="2024-05-14T22:52:37Z" w:initials="default">
    <w:p>
      <w:r>
        <w:t>图注应当放置于对应图片的下方，该图注上方没有图，请检查！</w:t>
      </w:r>
    </w:p>
  </w:comment>
  <w:comment w:id="43" w:author="待修改批注" w:date="2024-05-14T22:52:37Z" w:initials="default">
    <w:p>
      <w:r>
        <w:t>图片应当有图注，该图片下方没有图注，请检查！</w:t>
      </w:r>
    </w:p>
  </w:comment>
  <w:comment w:id="44" w:author="建议修改批注" w:date="2024-05-14T22:52:37Z" w:initials="default">
    <w:p>
      <w:r>
        <w:t>图片大小小于规定的范围，建议图片宽度不小于1.0cm，高度不小于1.0cm，以保证图片的清晰度。</w:t>
      </w:r>
    </w:p>
  </w:comment>
  <w:comment w:id="45" w:author="待修改批注" w:date="2024-05-14T22:52:37Z" w:initials="default">
    <w:p>
      <w:r>
        <w:t>图片应当有图注，该图片下方没有图注，请检查！</w:t>
      </w:r>
    </w:p>
  </w:comment>
  <w:comment w:id="46" w:author="建议修改批注" w:date="2024-05-14T22:52:37Z" w:initials="default">
    <w:p>
      <w:r>
        <w:t>图片大小超出了规定的范围，建议图片宽度不超过17.0cm，高度不超过26.0cm。</w:t>
      </w:r>
    </w:p>
  </w:comment>
  <w:comment w:id="47" w:author="自动修改批注" w:date="2024-05-14T22:52:37Z" w:initials="default">
    <w:p>
      <w:r>
        <w:t>此处段落“参考文献”的字体大小不符合要求，应为“四号”，但实际为“二号”。已自动修改。</w:t>
      </w:r>
    </w:p>
  </w:comment>
  <w:comment w:id="48" w:author="待修改批注" w:date="2024-05-14T22:52:37Z" w:initials="default">
    <w:p>
      <w:r>
        <w:t>参考文献内容中不应包含中文标点符号[，。；：、]请修改！</w:t>
      </w:r>
    </w:p>
  </w:comment>
  <w:comment w:id="49" w:author="待修改批注" w:date="2024-05-14T22:52:37Z" w:initials="default">
    <w:p>
      <w:r>
        <w:t>该条期刊文献(包括期刊中析出的文献)格式无法匹配GB/T 7714-2015标准，请修改！</w:t>
      </w:r>
    </w:p>
  </w:comment>
  <w:comment w:id="50" w:author="待修改批注" w:date="2024-05-14T22:52:37Z" w:initials="default">
    <w:p>
      <w:r>
        <w:t>该条期刊文献(包括期刊中析出的文献)格式无法匹配GB/T 7714-2015标准，请修改！</w:t>
      </w:r>
    </w:p>
  </w:comment>
  <w:comment w:id="51" w:author="待修改批注" w:date="2024-05-14T22:52:37Z" w:initials="default">
    <w:p>
      <w:r>
        <w:t>该条学位论文格式无法匹配GB/T 7714-2015标准，请修改！</w:t>
      </w:r>
    </w:p>
  </w:comment>
  <w:comment w:id="52" w:author="建议修改批注" w:date="2024-05-14T22:52:37Z" w:initials="default">
    <w:p>
      <w:r>
        <w:t>当前论文参考文献只有6条，少于了推荐条数：8条, 建议增加参考文献数量，提高论文的可信度。</w:t>
      </w:r>
    </w:p>
  </w:comment>
  <w:comment w:id="53" w:author="待修改批注" w:date="2024-05-14T22:52:37Z" w:initials="default">
    <w:p>
      <w:r>
        <w:t>不合规的引用，存在没有右上角标的引用，请修改！</w:t>
      </w:r>
    </w:p>
  </w:comment>
  <w:comment w:id="54" w:author="待修改批注" w:date="2024-05-14T22:52:37Z" w:initials="default">
    <w:p>
      <w:r>
        <w:t>不合规的引用，同一个引用框，应从小到大进行引用！</w:t>
      </w:r>
    </w:p>
  </w:comment>
  <w:comment w:id="55" w:author="待修改批注" w:date="2024-05-14T22:52:37Z" w:initials="default">
    <w:p>
      <w:r>
        <w:t>无效的引用，只有6条参考文献，但出现了[7]。</w:t>
      </w:r>
    </w:p>
  </w:comment>
  <w:comment w:id="56" w:author="待修改批注" w:date="2024-05-14T22:52:37Z" w:initials="default">
    <w:p>
      <w:r>
        <w:t>无效的引用，只有6条参考文献，但出现了[9]。</w:t>
      </w:r>
    </w:p>
  </w:comment>
  <w:comment w:id="57" w:author="待修改批注" w:date="2024-05-14T22:52:37Z" w:initials="default">
    <w:p>
      <w:r>
        <w:t>从未引用过的文献[5]。</w:t>
      </w:r>
    </w:p>
  </w:comment>
  <w:comment w:id="58" w:author="建议修改批注" w:date="2024-05-14T22:52:37Z" w:initials="default">
    <w:p>
      <w:r>
        <w:t>正文中对参考文献的引用并未按照从小到大的顺序进行，建议将先引用的文献放在前面，后引用的文献放在后面，即将当前引用顺序调整为[1, 2, 4, 3, 6]。</w:t>
      </w:r>
    </w:p>
  </w:comment>
  <w:comment w:id="60" w:author="建议修改批注" w:date="2024-05-14T22:52:38Z" w:initials="default">
    <w:p>
      <w:r>
        <w:t>目录的内容可能缺少了内容：“国内外研究现状”，请检查是否遗漏，可以尝试添加或重新更新目录。</w:t>
      </w:r>
    </w:p>
  </w:comment>
  <w:comment w:id="61" w:author="建议修改批注" w:date="2024-05-14T22:52:38Z" w:initials="default">
    <w:p>
      <w:r>
        <w:t>目录的内容可能缺少了内容：“教师端”，请检查是否遗漏，可以尝试添加或重新更新目录。</w:t>
      </w:r>
    </w:p>
  </w:comment>
  <w:comment w:id="62" w:author="概述批注" w:date="2024-05-14T22:52:38Z" w:initials="default">
    <w:p>
      <w:r>
        <w:t>本次检测共生成批注61处，其中：</w:t>
      </w:r>
    </w:p>
    <w:p>
      <w:r>
        <w:t>1. 待修改批注：17处。</w:t>
      </w:r>
    </w:p>
    <w:p>
      <w:r>
        <w:t>2. 自动修改批注：35处。</w:t>
      </w:r>
    </w:p>
    <w:p>
      <w:r>
        <w:t>3. 建议修改批注：9处。</w:t>
      </w:r>
    </w:p>
    <w:p>
      <w:r>
        <w:t>另外有1处文档末尾的批注。</w:t>
      </w:r>
    </w:p>
    <w:p>
      <w:r>
        <w:t>请作者根据批注内容进行修改。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20557" w14:textId="77777777" w:rsidR="001F496F" w:rsidRDefault="001F496F">
      <w:r>
        <w:separator/>
      </w:r>
    </w:p>
  </w:endnote>
  <w:endnote w:type="continuationSeparator" w:id="0">
    <w:p w14:paraId="7844B2B7" w14:textId="77777777" w:rsidR="001F496F" w:rsidRDefault="001F4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90864"/>
      <w:docPartObj>
        <w:docPartGallery w:val="Page Numbers (Bottom of Page)"/>
        <w:docPartUnique/>
      </w:docPartObj>
    </w:sdtPr>
    <w:sdtContent>
      <w:p>
        <w:pPr>
          <w:pStyle w:val="ac"/>
          <w:jc w:val="righ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988759"/>
      <w:docPartObj>
        <w:docPartGallery w:val="Page Numbers (Bottom of Page)"/>
        <w:docPartUnique/>
      </w:docPartObj>
    </w:sdtPr>
    <w:sdtContent>
      <w:p>
        <w:pPr>
          <w:pStyle w:val="ac"/>
          <w:jc w:val="lef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1C880" w14:textId="77777777" w:rsidR="001F496F" w:rsidRDefault="001F496F">
      <w:r>
        <w:separator/>
      </w:r>
    </w:p>
  </w:footnote>
  <w:footnote w:type="continuationSeparator" w:id="0">
    <w:p w14:paraId="4566B095" w14:textId="77777777" w:rsidR="001F496F" w:rsidRDefault="001F496F"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在这里创建w:t标签添加您需要的内容 -->
      <w:t>暨南大学本科毕业设计（论文）</w:t>
    </w: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您可以在此处添加您想要的内容 -->
      <w:t>基于OOXML的毕业论文格式检测与校正系统</w:t>
    </w:r>
  </w:p>
</w:hdr>
</file>

<file path=word/numbering.xml><?xml version="1.0" encoding="utf-8"?>
<w:numbering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99">
    <w:multiLevelType w:val="multilevel"/>
    <w:tmpl w:val="AFB2F6E2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  <w:num w:numId="99">
    <w:abstractNumId w:val="99"/>
  </w:num>
</w:numbering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7C8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77BA"/>
    <w:rsid w:val="001F337B"/>
    <w:rsid w:val="001F496F"/>
    <w:rsid w:val="002C457A"/>
    <w:rsid w:val="002C5366"/>
    <w:rsid w:val="002D4190"/>
    <w:rsid w:val="002D4550"/>
    <w:rsid w:val="00313F7E"/>
    <w:rsid w:val="003441DA"/>
    <w:rsid w:val="00376A13"/>
    <w:rsid w:val="00393AAB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6295"/>
    <w:rsid w:val="005108C7"/>
    <w:rsid w:val="005138FD"/>
    <w:rsid w:val="005916F3"/>
    <w:rsid w:val="005E1BAD"/>
    <w:rsid w:val="00603BA0"/>
    <w:rsid w:val="00612D4D"/>
    <w:rsid w:val="00615FEE"/>
    <w:rsid w:val="00616B62"/>
    <w:rsid w:val="00623F28"/>
    <w:rsid w:val="00657B82"/>
    <w:rsid w:val="00693E2A"/>
    <w:rsid w:val="006B4C06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8045E3"/>
    <w:rsid w:val="008230CD"/>
    <w:rsid w:val="00833C1A"/>
    <w:rsid w:val="00847204"/>
    <w:rsid w:val="008478BD"/>
    <w:rsid w:val="00851240"/>
    <w:rsid w:val="008678EF"/>
    <w:rsid w:val="00871444"/>
    <w:rsid w:val="00893EC8"/>
    <w:rsid w:val="008E785A"/>
    <w:rsid w:val="009107DA"/>
    <w:rsid w:val="0091117F"/>
    <w:rsid w:val="00923DFB"/>
    <w:rsid w:val="0095605B"/>
    <w:rsid w:val="00972B71"/>
    <w:rsid w:val="009A19DE"/>
    <w:rsid w:val="009C2964"/>
    <w:rsid w:val="009D1A26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92F5F"/>
    <w:rsid w:val="00BB2FCA"/>
    <w:rsid w:val="00C03AB4"/>
    <w:rsid w:val="00C2302F"/>
    <w:rsid w:val="00C553A0"/>
    <w:rsid w:val="00C76876"/>
    <w:rsid w:val="00C81478"/>
    <w:rsid w:val="00C91346"/>
    <w:rsid w:val="00CA615A"/>
    <w:rsid w:val="00CC3F40"/>
    <w:rsid w:val="00CD64B4"/>
    <w:rsid w:val="00CD68A9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41AF2"/>
    <w:rsid w:val="00E46AFE"/>
    <w:rsid w:val="00E51D9C"/>
    <w:rsid w:val="00E729DF"/>
    <w:rsid w:val="00EA3472"/>
    <w:rsid w:val="00F36F14"/>
    <w:rsid w:val="00F46B54"/>
    <w:rsid w:val="00F762E9"/>
    <w:rsid w:val="00FA2918"/>
    <w:rsid w:val="00FB522D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  <w:evenAndOddHeaders/>
  <w:mirrorMargins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spacing w:before="120" w:after="120" w:line="480" w:lineRule="auto"/>
      <w:jc w:val="left"/>
      <w:outlineLvl w:val="0"/>
      <w:numPr>
        <w:ilvl w:val="0"/>
        <w:numId w:val="99"/>
      </w:numPr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60" w:after="60" w:line="415" w:lineRule="auto"/>
      <w:outlineLvl w:val="1"/>
      <w:numPr>
        <w:ilvl w:val="1"/>
        <w:numId w:val="99"/>
      </w:numPr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spacing w:line="415" w:lineRule="auto"/>
      <w:outlineLvl w:val="2"/>
      <w:numPr>
        <w:ilvl w:val="2"/>
        <w:numId w:val="99"/>
      </w:numPr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
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header" Target="header2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image" Target="media/image4.png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image" Target="media/image3.png"/>
  <Relationship Id="rId5" Type="http://schemas.openxmlformats.org/officeDocument/2006/relationships/webSettings" Target="webSettings.xml"/>
  <Relationship Id="rId15" Type="http://schemas.openxmlformats.org/officeDocument/2006/relationships/fontTable" Target="fontTable.xml"/>
  <Relationship Id="rId10" Type="http://schemas.openxmlformats.org/officeDocument/2006/relationships/image" Target="media/image2.png"/>
  <Relationship Id="rId4" Type="http://schemas.openxmlformats.org/officeDocument/2006/relationships/settings" Target="settings.xml"/>
  <Relationship Id="rId9" Type="http://schemas.openxmlformats.org/officeDocument/2006/relationships/image" Target="media/image1.emf"/>
  <Relationship Id="rId14" Type="http://schemas.openxmlformats.org/officeDocument/2006/relationships/footer" Target="footer1.xml"/>
  <Relationship Id="rId17" Type="http://schemas.openxmlformats.org/officeDocument/2006/relationships/comments" Target="comments.xml"/>
  <Relationship Id="rId18" Type="http://schemas.openxmlformats.org/officeDocument/2006/relationships/footer" Target="footer2.xm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247</TotalTime>
  <Pages>15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7150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35</cp:revision>
  <cp:lastPrinted>1899-12-31T16:00:00Z</cp:lastPrinted>
  <dcterms:created xsi:type="dcterms:W3CDTF">2024-05-14T08:37:00Z</dcterms:created>
  <dcterms:modified xsi:type="dcterms:W3CDTF">2024-05-14T14:52:00Z</dcterms:modified>
</cp:coreProperties>
</file>