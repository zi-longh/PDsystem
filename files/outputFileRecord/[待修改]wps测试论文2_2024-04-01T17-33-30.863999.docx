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line="240" w:lineRule="auto" w:beforeLine="100" w:afterLine="200"/>
        <w:jc w:val="center"/>
        <w:rPr>
          <w:rFonts w:ascii="楷体_GB2312" w:eastAsia="楷体_GB2312" w:hAnsi="楷体_GB2312" w:cs="楷体_GB2312"/>
        </w:rPr>
        <w:ind w:firstLineChars="0"/>
      </w:pPr>
      <w:r>
        <w:rPr>
          <w:rFonts w:ascii="Times New Roman" w:eastAsia="楷体_GB2312" w:hAnsi="Times New Roman" w:cs="楷体_GB2312" w:hint="eastAsia"/>
          <w:sz w:val="44"/>
          <w:b/>
        </w:rPr>
        <w:t>诚 信 声 明</w:t>
      </w:r>
      <w:r>
        <w:commentReference w:id="1"/>
      </w:r>
    </w:p>
    <w:p w14:paraId="75C21D89" w14:textId="77777777" w:rsidR="000870D4" w:rsidRDefault="00000000">
      <w:pPr>
        <w:pStyle w:val="21"/>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0349AD9B"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基于</w:t>
      </w:r>
      <w:r>
        <w:rPr>
          <w:rFonts w:hint="eastAsia" w:eastAsia="宋体" w:ascii="Times New Roman" w:hAnsi="Times New Roman"/>
          <w:sz w:val="36"/>
          <w:b/>
        </w:rPr>
        <w:t>OOXML</w:t>
      </w:r>
      <w:r>
        <w:rPr>
          <w:rFonts w:hint="eastAsia" w:eastAsia="宋体" w:ascii="Times New Roman" w:hAnsi="Times New Roman"/>
          <w:sz w:val="36"/>
          <w:b/>
        </w:rPr>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
        <w:commentReference w:id="5"/>
      </w:r>
    </w:p>
    <w:p w14:paraId="3C95C284" w14:textId="241D56A7" w:rsidR="000870D4" w:rsidRDefault="00000000" w:rsidP="000A436F">
      <w:pPr>
        <w:spacing w:line="240" w:lineRule="auto"/>
        <w:ind w:firstLineChars="200"/>
        <w:jc w:val="both"/>
        <w:b w:val="0"/>
      </w:pPr>
      <w:r>
        <w:commentReference w:id="6"/>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58540610" w14:textId="0BDA7D17" w:rsidR="000870D4" w:rsidRDefault="00000000">
      <w:pPr>
        <w:spacing w:line="240" w:lineRule="auto"/>
        <w:ind w:firstLineChars="200"/>
        <w:jc w:val="both"/>
        <w:b w:val="0"/>
      </w:pPr>
      <w:r>
        <w:commentReference w:id="7"/>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8"/>
      </w:r>
    </w:p>
    <w:p w14:paraId="1386C245" w14:textId="4ABC6905" w:rsidR="000870D4" w:rsidRDefault="00000000">
      <w:pPr>
        <w:rPr>
          <w:color w:val="FF0000"/>
        </w:rPr>
        <w:spacing w:line="360" w:lineRule="auto"/>
        <w:ind w:firstLineChars="200"/>
        <w:jc w:val="both"/>
        <w:b w:val="0"/>
      </w:pPr>
      <w:r>
        <w:commentReference w:id="9"/>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p>
    <w:p w14:paraId="33D78033" w14:textId="77777777" w:rsidR="000870D4"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将为了确保美观，这里要将英文摘要的默认网格对齐关闭，行距为</w:t>
      </w:r>
      <w:r>
        <w:rPr>
          <w:rFonts w:hint="eastAsia" w:eastAsia="宋体" w:ascii="Times New Roman" w:hAnsi="Times New Roman"/>
          <w:color w:val="000000"/>
          <w:sz w:val="28"/>
          <w:b w:val="0"/>
        </w:rPr>
        <w:t>1.</w:t>
      </w:r>
      <w:r>
        <w:rPr>
          <w:color w:val="000000"/>
          <w:rFonts w:ascii="Times New Roman" w:hAnsi="Times New Roman" w:eastAsia="宋体" w:hint="eastAsia"/>
          <w:sz w:val="28"/>
          <w:b w:val="0"/>
        </w:rPr>
        <w:t>5</w:t>
      </w:r>
      <w:r>
        <w:rPr>
          <w:rFonts w:hint="eastAsia" w:eastAsia="宋体" w:ascii="Times New Roman" w:hAnsi="Times New Roman"/>
          <w:color w:val="FF0000"/>
          <w:sz w:val="28"/>
          <w:b w:val="0"/>
        </w:rPr>
        <w:t xml:space="preserve"> */</w:t>
      </w:r>
    </w:p>
    <w:p w14:paraId="45A73F5A" w14:textId="11E408D8" w:rsidR="000870D4" w:rsidRDefault="00000000">
      <w:pPr>
        <w:spacing w:line="360" w:lineRule="auto"/>
        <w:ind w:firstLineChars="200"/>
        <w:jc w:val="both"/>
        <w:b w:val="0"/>
      </w:pPr>
      <w:r>
        <w:commentReference w:id="10"/>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54"/>
      </w:r>
      <w:r>
        <w:commentReference w:id="55"/>
      </w:r>
      <w:r>
        <w:commentReference w:id="56"/>
      </w:r>
      <w:r>
        <w:commentReference w:id="57"/>
      </w:r>
      <w:r>
        <w:commentReference w:id="58"/>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理工类要求编写到第3级标题，</w:t>
      </w:r>
      <w:r>
        <w:rPr>
          <w:rFonts w:hint="eastAsia"/>
        </w:rPr>
        <w:t>在弹出的“索引和目录”窗口中选择“目录”页。当文章作了修改后，不需重新插入目录，只需在目录上右击鼠标，选择“更新域”菜单即可。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30"/>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t>术语说明</w:t>
      </w:r>
      <w:bookmarkEnd w:id="11"/>
      <w:bookmarkEnd w:id="12"/>
      <w:bookmarkEnd w:id="13"/>
    </w:p>
    <w:p w14:paraId="4ACF9FFA" w14:textId="2B8A8B1F" w:rsidR="000870D4" w:rsidRDefault="00000000" w:rsidP="00741E6D">
      <w:pPr>
        <w:pStyle w:val="21"/>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w:t>
      </w:r>
      <w:r>
        <w:rPr>
          <w:rFonts w:hint="eastAsia" w:eastAsia="宋体" w:ascii="Times New Roman" w:hAnsi="Times New Roman"/>
          <w:sz w:val="28"/>
          <w:b w:val="0"/>
        </w:rPr>
        <w:lastRenderedPageBreak/>
        <w:t>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31"/>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77777777" w:rsidR="000870D4" w:rsidRDefault="00000000" w:rsidP="00924D3D">
      <w:pPr>
        <w:pStyle w:val="20"/>
        <w:spacing w:lineRule="auto" w:line="360" w:afterLine="30" w:beforeLine="30"/>
        <w:jc w:val="left"/>
        <w:ind w:firstLineChars="0"/>
      </w:pPr>
      <w:bookmarkStart w:id="16" w:name="_Toc160376192"/>
      <w:r>
        <w:rPr>
          <w:rFonts w:hint="eastAsia" w:eastAsia="宋体" w:ascii="Times New Roman" w:hAnsi="Times New Roman"/>
          <w:sz w:val="28"/>
          <w:b/>
        </w:rPr>
        <w:t>第一章节小标题</w:t>
      </w:r>
      <w:r>
        <w:rPr>
          <w:rFonts w:hint="eastAsia" w:eastAsia="宋体" w:ascii="Times New Roman" w:hAnsi="Times New Roman"/>
          <w:sz w:val="28"/>
          <w:b/>
        </w:rPr>
        <w:t>2</w:t>
      </w:r>
      <w:r>
        <w:t>-2</w:t>
      </w:r>
      <w:bookmarkEnd w:id="16"/>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32"/>
      <w:r w:rsidRPr="00A97F93">
        <w:rPr>
          <w:rFonts w:hint="eastAsia" w:eastAsia="宋体" w:ascii="Times New Roman" w:hAnsi="Times New Roman"/>
          <w:bCs/>
          <w:sz w:val="28"/>
        </w:rPr>
        <w:t>均应有</w:t>
      </w:r>
      <w:commentRangeEnd w:id="32"/>
      <w:r>
        <w:commentReference w:id="32"/>
      </w:r>
      <w:r>
        <w:rPr>
          <w:rFonts w:hint="eastAsia" w:eastAsia="宋体" w:ascii="Times New Roman" w:hAnsi="Times New Roman"/>
          <w:sz w:val="28"/>
          <w:b w:val="0"/>
        </w:rPr>
        <w:t>表题（由表序和表名组成）。表序一般</w:t>
      </w:r>
      <w:r>
        <w:rPr>
          <w:rFonts w:ascii="Times New Roman" w:hint="eastAsia" w:eastAsia="宋体" w:hAnsi="Times New Roman"/>
          <w:sz w:val="28"/>
          <w:b w:val="0"/>
        </w:rPr>
        <w:t>按章编排，如第1章第一个插表的序号为“表1-1”</w:t>
      </w:r>
      <w:r>
        <w:rPr>
          <w:rFonts w:hint="eastAsia" w:eastAsia="宋体" w:ascii="Times New Roman" w:hAnsi="Times New Roman"/>
          <w:sz w:val="28"/>
          <w:b w:val="0"/>
        </w:rPr>
        <w:t>等。表序与表名之间空一格，表名中不允许使用标点符号，表名后不加标点。</w:t>
      </w:r>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置于表上</w:t>
      </w:r>
      <w:r>
        <w:rPr>
          <w:rFonts w:ascii="Times New Roman" w:hint="eastAsia" w:eastAsia="宋体" w:hAnsi="Times New Roman"/>
          <w:sz w:val="28"/>
          <w:b w:val="0"/>
        </w:rPr>
        <w:t>，居中排写。</w:t>
      </w:r>
    </w:p>
    <w:p w14:paraId="1031DA3B" w14:textId="77777777" w:rsidR="000870D4" w:rsidRPr="00A97F93" w:rsidRDefault="00000000">
      <w:pPr>
        <w:pStyle w:val="21"/>
        <w:ind w:firstLine="440" w:firstLineChars="200"/>
        <w:rPr>
          <w:sz w:val="22"/>
          <w:szCs w:val="22"/>
        </w:rPr>
        <w:spacing w:line="240" w:lineRule="auto"/>
        <w:jc w:val="both"/>
      </w:pPr>
      <w:commentRangeStart w:id="35"/>
      <w:r w:rsidRPr="00A97F93">
        <w:rPr>
          <w:rFonts w:hint="eastAsia" w:eastAsia="宋体" w:ascii="Times New Roman" w:hAnsi="Times New Roman"/>
          <w:sz w:val="28"/>
          <w:szCs w:val="28"/>
          <w:b w:val="0"/>
        </w:rPr>
        <w:t>表中数据应正确无误，书写清楚。数字空缺的格内加“—”字线（占</w:t>
      </w:r>
      <w:commentRangeStart w:id="34"/>
      <w:commentRangeEnd w:id="35"/>
      <w:r>
        <w:commentReference w:id="35"/>
      </w:r>
      <w:r w:rsidRPr="00A97F93">
        <w:rPr>
          <w:rFonts w:hint="eastAsia" w:eastAsia="宋体" w:ascii="Times New Roman" w:hAnsi="Times New Roman"/>
          <w:sz w:val="28"/>
          <w:szCs w:val="28"/>
          <w:b w:val="0"/>
        </w:rPr>
        <w:t>2</w:t>
      </w:r>
      <w:commentRangeStart w:id="33"/>
      <w:commentRangeEnd w:id="34"/>
      <w:r>
        <w:commentReference w:id="34"/>
      </w:r>
      <w:r w:rsidRPr="00A97F93">
        <w:rPr>
          <w:rFonts w:hint="eastAsia" w:eastAsia="宋体" w:ascii="Times New Roman" w:hAnsi="Times New Roman"/>
          <w:sz w:val="28"/>
          <w:szCs w:val="28"/>
          <w:b w:val="0"/>
        </w:rPr>
        <w:t>个数字宽度）。表内文字和数字上、下或左、右相同时，不允许用“″”、“同上”之类的写法，可采用通栏处理方式。</w:t>
      </w:r>
      <w:commentRangeEnd w:id="33"/>
      <w:r>
        <w:commentReference w:id="33"/>
      </w:r>
    </w:p>
    <w:p w14:paraId="638DBCE8"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1"/>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200" w:firstLine="0"/>
        <w:spacing w:line="240" w:lineRule="auto"/>
        <w:jc w:val="both"/>
      </w:pPr>
      <w:r>
        <w:commentReference w:id="36"/>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2723741"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504D0022" w14:textId="49294EB3" w:rsidR="00CE47B9" w:rsidRDefault="00CE47B9" w:rsidP="00CE47B9">
      <w:pPr>
        <w:pStyle w:val="21"/>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42"/>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w:t>
        <w:rPr w:hint="eastAsia" w:ascii="Times New Roman" w:hAnsi="Times New Roman" w:eastAsia="宋体">
          <w:sz w:val="28"/>
          <w:szCs w:val="28"/>
        </w:rPr>
      </w:r>
      <w:r w:rsidR="00773191" w:rsidRPr="00773191">
        <w:rPr>
          <w:vertAlign w:val="superscript"/>
          <w:rFonts w:ascii="Times New Roman" w:hAnsi="Times New Roman" w:eastAsia="宋体" w:hint="eastAsia"/>
          <w:sz w:val="28"/>
          <w:b w:val="0"/>
        </w:rPr>
        <w:fldChar w:fldCharType="begin"/>
      </w:r>
      <w:r w:rsidR="00773191" w:rsidRPr="00773191">
        <w:rPr>
          <w:vertAlign w:val="superscript"/>
          <w:rFonts w:ascii="Times New Roman" w:hAnsi="Times New Roman" w:eastAsia="宋体" w:hint="eastAsia"/>
          <w:sz w:val="28"/>
          <w:b w:val="0"/>
        </w:rPr>
        <w:instrText xml:space="preserve"> REF _Ref9516 \r \h </w:instrText>
      </w:r>
      <w:r w:rsidR="00773191">
        <w:rPr>
          <w:vertAlign w:val="superscript"/>
          <w:rFonts w:ascii="Times New Roman" w:hAnsi="Times New Roman" w:eastAsia="宋体" w:hint="eastAsia"/>
          <w:sz w:val="28"/>
          <w:b w:val="0"/>
        </w:rPr>
        <w:instrText xml:space="preserve"> \* MERGEFORMAT </w:instrText>
      </w:r>
      <w:r w:rsidR="00773191" w:rsidRPr="00773191">
        <w:rPr>
          <w:vertAlign w:val="superscript"/>
          <w:rFonts w:ascii="Times New Roman" w:hAnsi="Times New Roman" w:eastAsia="宋体" w:hint="eastAsia"/>
          <w:sz w:val="28"/>
          <w:b w:val="0"/>
        </w:rPr>
      </w:r>
      <w:r w:rsidR="00773191" w:rsidRPr="00773191">
        <w:rPr>
          <w:vertAlign w:val="superscript"/>
          <w:rFonts w:ascii="Times New Roman" w:hAnsi="Times New Roman" w:eastAsia="宋体" w:hint="eastAsia"/>
          <w:sz w:val="28"/>
          <w:b w:val="0"/>
        </w:rPr>
        <w:fldChar w:fldCharType="separate"/>
      </w:r>
      <w:r w:rsidR="00773191" w:rsidRPr="00773191">
        <w:commentReference w:id="48"/>
        <w:rPr>
          <w:vertAlign w:val="superscript"/>
          <w:rFonts w:ascii="Times New Roman" w:hAnsi="Times New Roman" w:eastAsia="宋体" w:hint="eastAsia"/>
          <w:sz w:val="28"/>
          <w:b w:val="0"/>
        </w:rPr>
        <w:t>[6</w:t>
      </w:r>
      <w:r w:rsidR="00773191" w:rsidRPr="00773191">
        <w:rPr>
          <w:rFonts w:hint="eastAsia" w:eastAsia="宋体" w:ascii="Times New Roman" w:hAnsi="Times New Roman"/>
          <w:vertAlign w:val="superscript"/>
          <w:sz w:val="28"/>
          <w:b w:val="0"/>
        </w:rPr>
        <w:t>,8</w:t>
      </w:r>
      <w:r w:rsidR="00773191" w:rsidRPr="00773191">
        <w:rPr>
          <w:vertAlign w:val="superscript"/>
          <w:rFonts w:ascii="Times New Roman" w:hAnsi="Times New Roman" w:eastAsia="宋体" w:hint="eastAsia"/>
          <w:sz w:val="28"/>
          <w:b w:val="0"/>
        </w:rPr>
        <w:t>]</w:t>
      </w:r>
      <w:r w:rsidR="00773191" w:rsidRPr="00773191">
        <w:rPr>
          <w:vertAlign w:val="superscript"/>
          <w:rFonts w:ascii="Times New Roman" w:hAnsi="Times New Roman" w:eastAsia="宋体" w:hint="eastAsia"/>
          <w:sz w:val="28"/>
          <w:b w:val="0"/>
        </w:rPr>
        <w:fldChar w:fldCharType="end"/>
      </w:r>
      <w:r>
        <w:t>治学态度，将激</w:t>
        <w:rPr w:hint="eastAsia" w:ascii="Times New Roman" w:hAnsi="Times New Roman" w:eastAsia="宋体">
          <w:sz w:val="28"/>
          <w:szCs w:val="28"/>
        </w:rPr>
      </w:r>
      <w:r>
        <w:commentReference w:id="49"/>
        <w:commentReference w:id="43"/>
        <w:rPr>
          <w:rFonts w:hint="eastAsia" w:eastAsia="宋体" w:ascii="Times New Roman" w:hAnsi="Times New Roman"/>
          <w:sz w:val="28"/>
          <w:b w:val="0"/>
        </w:rPr>
        <w:t>[9]</w:t>
      </w:r>
      <w:r>
        <w:t>励我不断</w:t>
        <w:rPr w:hint="eastAsia" w:ascii="Times New Roman" w:hAnsi="Times New Roman" w:eastAsia="宋体">
          <w:sz w:val="28"/>
          <w:szCs w:val="28"/>
        </w:rPr>
      </w:r>
      <w:r>
        <w:commentReference w:id="50"/>
        <w:commentReference w:id="44"/>
        <w:rPr>
          <w:rFonts w:hint="eastAsia" w:eastAsia="宋体" w:ascii="Times New Roman" w:hAnsi="Times New Roman"/>
          <w:sz w:val="28"/>
          <w:b w:val="0"/>
        </w:rPr>
        <w:t>[11]</w:t>
      </w:r>
      <w:r>
        <w:t>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w:t>
      </w:r>
      <w:r w:rsidR="00C27DA5" w:rsidRPr="00C27DA5">
        <w:commentReference w:id="45"/>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46"/>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所有老师们，谢</w:t>
      </w:r>
      <w:r w:rsidR="00641DED" w:rsidRPr="00990DA9">
        <w:commentReference w:id="47"/>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11"/>
      </w:r>
    </w:p>
    <w:p w14:paraId="32208398" w14:textId="77777777" w:rsidR="000870D4"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w:t>
      </w:r>
      <w:commentRangeStart w:id="13"/>
      <w:r w:rsidRPr="00A04CC4">
        <w:rPr>
          <w:rFonts w:hint="eastAsia" w:eastAsia="宋体" w:ascii="Times New Roman" w:hAnsi="Times New Roman"/>
          <w:bCs/>
          <w:sz w:val="28"/>
        </w:rPr>
        <w:t>整个论文主要成果</w:t>
      </w:r>
      <w:commentRangeEnd w:id="13"/>
      <w:r>
        <w:commentReference w:id="13"/>
      </w:r>
      <w:r>
        <w:rPr>
          <w:rFonts w:hint="eastAsia" w:eastAsia="宋体" w:ascii="Times New Roman" w:hAnsi="Times New Roman"/>
          <w:sz w:val="28"/>
          <w:b w:val="0"/>
        </w:rPr>
        <w:t>的归纳，要突出设计（论文）的创新点，以简练的文字对论文</w:t>
      </w:r>
      <w:commentRangeStart w:id="12"/>
      <w:r w:rsidRPr="00A04CC4">
        <w:rPr>
          <w:rFonts w:ascii="Times New Roman" w:eastAsia="宋体" w:hAnsi="Times New Roman" w:hint="eastAsia"/>
          <w:sz w:val="28"/>
          <w:b w:val="0"/>
        </w:rPr>
        <w:t>的主要工作进行评价，一般为400～1000</w:t>
      </w:r>
      <w:commentRangeEnd w:id="12"/>
      <w:r>
        <w:commentReference w:id="12"/>
      </w:r>
      <w:r>
        <w:rPr>
          <w:rFonts w:ascii="Times New Roman" w:hint="eastAsia" w:eastAsia="宋体" w:hAnsi="Times New Roman"/>
          <w:sz w:val="28"/>
          <w:b w:val="0"/>
        </w:rPr>
        <w:t>字。</w:t>
      </w:r>
    </w:p>
    <w:p w14:paraId="1260DA74" w14:textId="23DA24D8" w:rsidR="00920B6C" w:rsidRDefault="00920B6C">
      <w:pPr>
        <w:pStyle w:val="21"/>
        <w:ind w:firstLine="560" w:firstLineChars="200"/>
        <w:rPr>
          <w:rFonts w:ascii="宋体"/>
        </w:rPr>
        <w:spacing w:line="240" w:lineRule="auto"/>
        <w:jc w:val="both"/>
      </w:pPr>
      <w:commentRangeStart w:id="14"/>
      <w:r w:rsidRPr="00A04CC4">
        <w:rPr>
          <w:rFonts w:ascii="Times New Roman" w:eastAsia="宋体" w:hAnsi="Times New Roman" w:hint="eastAsia"/>
          <w:sz w:val="28"/>
          <w:b w:val="0"/>
        </w:rPr>
        <w:t>工作进行评价，一般为400～1000</w:t>
      </w:r>
      <w:commentRangeEnd w:id="14"/>
      <w:r>
        <w:commentReference w:id="14"/>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r>
        <w:commentReference w:id="29"/>
      </w:r>
    </w:p>
    <w:p w14:paraId="228CEF1E" w14:textId="13BE284B" w:rsidR="00A5209A" w:rsidRDefault="00A5209A" w:rsidP="00420596">
      <w:pPr>
        <w:pStyle w:val="21"/>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5"/>
      </w:r>
    </w:p>
    <w:p w14:paraId="0F8B28E9" w14:textId="0AA581A8" w:rsidR="00A5209A" w:rsidRDefault="00A5209A">
      <w:pPr>
        <w:pStyle w:val="21"/>
        <w:ind w:firstLine="562" w:firstLineChars="200"/>
        <w:spacing w:line="240" w:lineRule="auto"/>
        <w:jc w:val="both"/>
      </w:pPr>
      <w:commentRangeStart w:id="18"/>
      <w:r w:rsidRPr="008F69A2">
        <w:rPr>
          <w:rFonts w:hint="eastAsia" w:eastAsia="宋体" w:ascii="Times New Roman" w:hAnsi="Times New Roman"/>
          <w:bCs/>
          <w:sz w:val="28"/>
        </w:rPr>
        <w:t>感谢我的导师</w:t>
      </w:r>
      <w:commentRangeStart w:id="17"/>
      <w:commentRangeEnd w:id="18"/>
      <w:r>
        <w:commentReference w:id="18"/>
      </w:r>
      <w:r w:rsidRPr="008F69A2">
        <w:rPr>
          <w:rFonts w:hint="eastAsia" w:eastAsia="宋体" w:ascii="Times New Roman" w:hAnsi="Times New Roman"/>
          <w:bCs/>
          <w:sz w:val="28"/>
        </w:rPr>
        <w:t>XXX</w:t>
      </w:r>
      <w:commentRangeStart w:id="16"/>
      <w:commentRangeEnd w:id="17"/>
      <w:r>
        <w:commentReference w:id="17"/>
      </w:r>
      <w:r w:rsidRPr="008F69A2">
        <w:rPr>
          <w:rFonts w:hint="eastAsia" w:eastAsia="宋体" w:ascii="Times New Roman" w:hAnsi="Times New Roman"/>
          <w:bCs/>
          <w:sz w:val="28"/>
        </w:rPr>
        <w:t>老师</w:t>
      </w:r>
      <w:commentRangeEnd w:id="16"/>
      <w:r>
        <w:commentReference w:id="16"/>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27CAAA41" w14:textId="263405C8" w:rsidR="00A5209A" w:rsidRDefault="00A5209A">
      <w:pPr>
        <w:pStyle w:val="21"/>
        <w:ind w:firstLine="360" w:firstLineChars="200"/>
        <w:rPr>
          <w:sz w:val="18"/>
          <w:szCs w:val="18"/>
        </w:rPr>
        <w:spacing w:line="240" w:lineRule="auto"/>
        <w:jc w:val="both"/>
      </w:pPr>
      <w:commentRangeStart w:id="25"/>
      <w:r w:rsidRPr="002C5CCC">
        <w:rPr>
          <w:rFonts w:hint="eastAsia" w:eastAsia="宋体" w:ascii="Times New Roman" w:hAnsi="Times New Roman"/>
          <w:sz w:val="28"/>
          <w:szCs w:val="28"/>
          <w:b w:val="0"/>
        </w:rPr>
        <w:t>感谢我的导师</w:t>
      </w:r>
      <w:commentRangeStart w:id="24"/>
      <w:commentRangeEnd w:id="25"/>
      <w:r>
        <w:commentReference w:id="25"/>
      </w:r>
      <w:r w:rsidRPr="002C5CCC">
        <w:rPr>
          <w:rFonts w:hint="eastAsia" w:eastAsia="宋体" w:ascii="Times New Roman" w:hAnsi="Times New Roman"/>
          <w:sz w:val="28"/>
          <w:szCs w:val="28"/>
          <w:b w:val="0"/>
        </w:rPr>
        <w:t>XXX</w:t>
      </w:r>
      <w:commentRangeStart w:id="23"/>
      <w:commentRangeEnd w:id="24"/>
      <w:r>
        <w:commentReference w:id="24"/>
      </w:r>
      <w:r w:rsidRPr="002C5CCC">
        <w:rPr>
          <w:rFonts w:hint="eastAsia" w:eastAsia="宋体" w:ascii="Times New Roman" w:hAnsi="Times New Roman"/>
          <w:sz w:val="28"/>
          <w:szCs w:val="28"/>
          <w:b w:val="0"/>
        </w:rPr>
        <w:t>老师，谢谢她对我的悉心指导</w:t>
      </w:r>
      <w:commentRangeStart w:id="22"/>
      <w:commentRangeEnd w:id="23"/>
      <w:r>
        <w:commentReference w:id="23"/>
      </w:r>
      <w:r w:rsidRPr="002C5CCC">
        <w:rPr>
          <w:sz w:val="28"/>
          <w:szCs w:val="28"/>
          <w:rFonts w:ascii="Times New Roman" w:hAnsi="Times New Roman" w:eastAsia="宋体" w:hint="eastAsia"/>
          <w:b w:val="0"/>
        </w:rPr>
        <w:t>。她无私的关爱和严谨的治学态度，将激励我不断的进取，走好以后的道路。</w:t>
      </w:r>
      <w:commentRangeStart w:id="21"/>
      <w:commentRangeEnd w:id="22"/>
      <w:r>
        <w:commentReference w:id="22"/>
      </w:r>
      <w:r w:rsidRPr="002C5CCC">
        <w:rPr>
          <w:rFonts w:hint="eastAsia" w:eastAsia="宋体" w:ascii="Times New Roman" w:hAnsi="Times New Roman"/>
          <w:sz w:val="28"/>
          <w:szCs w:val="28"/>
          <w:b w:val="0"/>
        </w:rPr>
        <w:t>其次，还要感谢在这四年的学习中教过我的所有老师们，谢谢他们传授给了我知识。我的同学</w:t>
      </w:r>
      <w:commentRangeStart w:id="20"/>
      <w:commentRangeEnd w:id="21"/>
      <w:r>
        <w:commentReference w:id="21"/>
      </w:r>
      <w:r w:rsidRPr="002C5CCC">
        <w:rPr>
          <w:rFonts w:hint="eastAsia" w:eastAsia="宋体" w:ascii="Times New Roman" w:hAnsi="Times New Roman"/>
          <w:sz w:val="28"/>
          <w:szCs w:val="28"/>
          <w:b w:val="0"/>
        </w:rPr>
        <w:t>XXX</w:t>
      </w:r>
      <w:commentRangeStart w:id="19"/>
      <w:commentRangeEnd w:id="20"/>
      <w:r>
        <w:commentReference w:id="20"/>
      </w:r>
      <w:r w:rsidRPr="002C5CCC">
        <w:rPr>
          <w:rFonts w:hint="eastAsia" w:eastAsia="宋体" w:ascii="Times New Roman" w:hAnsi="Times New Roman"/>
          <w:sz w:val="28"/>
          <w:szCs w:val="28"/>
          <w:b w:val="0"/>
        </w:rPr>
        <w:t>，在写作的过程中给我提供了一些宝贵的资料和建议，在此一并感谢！</w:t>
      </w:r>
      <w:commentRangeEnd w:id="19"/>
      <w:r>
        <w:commentReference w:id="19"/>
      </w:r>
    </w:p>
    <w:p w14:paraId="09FE9FA3" w14:textId="4799C8C9" w:rsidR="00A5209A" w:rsidRPr="009363CA" w:rsidRDefault="00A5209A" w:rsidP="00A5209A">
      <w:pPr>
        <w:pStyle w:val="21"/>
        <w:ind w:firstLine="560" w:firstLineChars="200"/>
        <w:rPr>
          <w:rFonts w:ascii="微软雅黑" w:eastAsia="微软雅黑" w:hAnsi="微软雅黑"/>
        </w:rPr>
        <w:spacing w:line="240" w:lineRule="auto"/>
        <w:jc w:val="both"/>
      </w:pPr>
      <w:commentRangeStart w:id="28"/>
      <w:r w:rsidRPr="009363CA">
        <w:rPr>
          <w:rFonts w:ascii="Times New Roman" w:eastAsia="宋体" w:hAnsi="Times New Roman" w:hint="eastAsia"/>
          <w:sz w:val="28"/>
          <w:b w:val="0"/>
        </w:rPr>
        <w:t>感谢我的导师XXX老师，谢谢她对我的悉心指导</w:t>
      </w:r>
      <w:commentRangeStart w:id="27"/>
      <w:commentRangeEnd w:id="28"/>
      <w:r>
        <w:commentReference w:id="28"/>
      </w:r>
      <w:r w:rsidRPr="009363CA">
        <w:rPr>
          <w:rFonts w:ascii="Times New Roman" w:eastAsia="宋体" w:hAnsi="Times New Roman" w:hint="eastAsia"/>
          <w:sz w:val="28"/>
          <w:b w:val="0"/>
        </w:rPr>
        <w:t>。她无私的关爱和严谨的治学态度，将激励我不断的进取，走好以后的道路。</w:t>
      </w:r>
      <w:commentRangeStart w:id="26"/>
      <w:commentRangeEnd w:id="27"/>
      <w:r>
        <w:commentReference w:id="27"/>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26"/>
      <w:r>
        <w:commentReference w:id="26"/>
      </w:r>
    </w:p>
    <w:p w14:paraId="067ED6DE" w14:textId="77777777" w:rsidR="00420596" w:rsidRDefault="00420596" w:rsidP="00420596">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52"/>
        <w:rPr>
          <w:rFonts w:hint="eastAsia" w:eastAsia="宋体" w:ascii="Times New Roman" w:hAnsi="Times New Roman"/>
          <w:sz w:val="36"/>
          <w:b/>
        </w:rPr>
        <w:lastRenderedPageBreak/>
        <w:t>参考文献</w:t>
      </w:r>
      <w:bookmarkEnd w:id="33"/>
      <w:bookmarkEnd w:id="34"/>
      <w:bookmarkEnd w:id="35"/>
      <w:r>
        <w:commentReference w:id="37"/>
      </w:r>
      <w:r>
        <w:commentReference w:id="41"/>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38"/>
      <w:r w:rsidRPr="00884F89">
        <w:rPr>
          <w:rFonts w:hint="eastAsia" w:eastAsia="宋体" w:ascii="Times New Roman" w:hAnsi="Times New Roman"/>
          <w:bCs/>
          <w:sz w:val="28"/>
        </w:rPr>
        <w:t>系统</w:t>
      </w:r>
      <w:commentRangeEnd w:id="38"/>
      <w:r>
        <w:commentReference w:id="38"/>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45AA0C2A" w14:textId="77777777" w:rsidR="00903DA4" w:rsidRDefault="00903DA4" w:rsidP="00EE6774">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r>
        <w:rPr>
          <w:rFonts w:hint="eastAsia" w:eastAsia="宋体" w:ascii="Times New Roman" w:hAnsi="Times New Roman"/>
          <w:sz w:val="28"/>
          <w:b w:val="0"/>
        </w:rPr>
        <w:t>刘洪通</w:t>
      </w:r>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,2021,17(29):70-72+91.DOI:10.14004/j.cnki.ckt.2021.2809.</w:t>
      </w:r>
      <w:bookmarkEnd w:id="44"/>
    </w:p>
    <w:p w14:paraId="7C57F16E" w14:textId="77777777" w:rsidR="00903DA4" w:rsidRDefault="00903DA4" w:rsidP="00EE6774">
      <w:commentRangeStart w:id="51"/>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项阳阳</w:t>
      </w:r>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51"/>
      <w:r>
        <w:commentReference w:id="51"/>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.SpringBoot</w:t>
      </w:r>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r>
        <w:rPr>
          <w:rFonts w:hint="eastAsia" w:eastAsia="宋体" w:ascii="Times New Roman" w:hAnsi="Times New Roman"/>
          <w:sz w:val="28"/>
          <w:b w:val="0"/>
        </w:rPr>
        <w:t>MyBatis-Plus</w:t>
      </w:r>
      <w:r>
        <w:rPr>
          <w:rFonts w:hint="eastAsia" w:eastAsia="宋体" w:ascii="Times New Roman" w:hAnsi="Times New Roman"/>
          <w:sz w:val="28"/>
          <w:b w:val="0"/>
        </w:rPr>
        <w:t>官网</w:t>
      </w:r>
      <w:r>
        <w:rPr>
          <w:rFonts w:hint="eastAsia" w:eastAsia="宋体" w:ascii="Times New Roman" w:hAnsi="Times New Roman"/>
          <w:sz w:val="28"/>
          <w:b w:val="0"/>
        </w:rPr>
        <w:t>.MyBatis-Plus[EB/OL].(2021.12.15)[2022.04.14].https://baomidou.com</w:t>
      </w:r>
      <w:bookmarkEnd w:id="47"/>
      <w:r>
        <w:commentReference w:id="39"/>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Developers.WebRTC[EB/OL].(2019.05.28)[2022.04.14].https://webrtc.org</w:t>
      </w:r>
      <w:bookmarkEnd w:id="48"/>
      <w:r>
        <w:commentReference w:id="40"/>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1T17:33:31Z" w:initials="default">
    <w:p>
      <w:r>
        <w:t>此处标题“诚信声明”的对齐方式不符合要求，应为“居中”，但实际为“右对齐”。已自动修改。</w:t>
      </w:r>
    </w:p>
  </w:comment>
  <w:comment w:id="2" w:author="自动修改批注" w:date="2024-04-01T17:33:31Z" w:initials="default">
    <w:p>
      <w:r>
        <w:t>此处段落“诚信声明”的字体大小不符合要求，应为“小三”，但实际为“一号”。已自动修改。</w:t>
      </w:r>
    </w:p>
  </w:comment>
  <w:comment w:id="3" w:author="自动修改批注" w:date="2024-04-01T17:33:31Z" w:initials="default">
    <w:p>
      <w:r>
        <w:t>此处段落“诚信声明”的字体样式不符合要求，应为楷体_GB2312，但实际为楷体。已自动修改。</w:t>
      </w:r>
    </w:p>
  </w:comment>
  <w:comment w:id="4" w:author="自动修改批注" w:date="2024-04-01T17:33:31Z" w:initials="default">
    <w:p>
      <w:r>
        <w:t>此处段落“诚信声明”字体不应该加粗，已自动修改。</w:t>
      </w:r>
    </w:p>
  </w:comment>
  <w:comment w:id="5" w:author="自动修改批注" w:date="2024-04-01T17:33:31Z" w:initials="default">
    <w:p>
      <w:r>
        <w:t>此处标题“中文摘要”的对齐方式不符合要求，应为“居中”，但实际为“两端对齐”。已自动修改。</w:t>
      </w:r>
    </w:p>
  </w:comment>
  <w:comment w:id="6" w:author="自动修改批注" w:date="2024-04-01T17:33:31Z" w:initials="default">
    <w:p>
      <w:r>
        <w:t>摘要正文内容已自动修正为标准格式。</w:t>
      </w:r>
    </w:p>
  </w:comment>
  <w:comment w:id="7" w:author="自动修改批注" w:date="2024-04-01T17:33:31Z" w:initials="default">
    <w:p>
      <w:r>
        <w:t>关键词内容已自动修正为标准格式。</w:t>
      </w:r>
    </w:p>
  </w:comment>
  <w:comment w:id="8" w:author="自动修改批注" w:date="2024-04-01T17:33:31Z" w:initials="default">
    <w:p>
      <w:r>
        <w:t>此处标题“英文摘要”的对齐方式不符合要求，应为“居中”，但实际为“左对齐”。已自动修改。</w:t>
      </w:r>
    </w:p>
  </w:comment>
  <w:comment w:id="9" w:author="自动修改批注" w:date="2024-04-01T17:33:31Z" w:initials="default">
    <w:p>
      <w:r>
        <w:t>摘要正文内容已自动修正为标准格式。</w:t>
      </w:r>
    </w:p>
  </w:comment>
  <w:comment w:id="10" w:author="自动修改批注" w:date="2024-04-01T17:33:31Z" w:initials="default">
    <w:p>
      <w:r>
        <w:t>关键词内容已自动修正为标准格式。</w:t>
      </w:r>
    </w:p>
  </w:comment>
  <w:comment w:id="11" w:author="自动修改批注" w:date="2024-04-01T17:33:31Z" w:initials="default">
    <w:p>
      <w:r>
        <w:t>此处标题“结论”的对齐方式不符合要求，应为“左对齐”，但实际为“居中”。已自动修改。</w:t>
      </w:r>
    </w:p>
  </w:comment>
  <w:comment w:id="12" w:author="自动修改批注" w:date="2024-04-01T17:33:31Z" w:initials="default">
    <w:p>
      <w:r>
        <w:t>此处段落“结论”的字体样式不符合要求，应为宋体，但实际为微软雅黑。已自动修改。</w:t>
      </w:r>
    </w:p>
  </w:comment>
  <w:comment w:id="13" w:author="自动修改批注" w:date="2024-04-01T17:33:31Z" w:initials="default">
    <w:p>
      <w:r>
        <w:t>此处段落“结论”字体不应该加粗，已自动修改。</w:t>
      </w:r>
    </w:p>
  </w:comment>
  <w:comment w:id="14" w:author="自动修改批注" w:date="2024-04-01T17:33:31Z" w:initials="default">
    <w:p>
      <w:r>
        <w:t>此处段落“结论”的字体样式不符合要求，应为宋体，但实际为微软雅黑。已自动修改。</w:t>
      </w:r>
    </w:p>
  </w:comment>
  <w:comment w:id="15" w:author="自动修改批注" w:date="2024-04-01T17:33:31Z" w:initials="default">
    <w:p>
      <w:r>
        <w:t>此处段落“致谢”的行距不符合要求，应为“1倍行距”，但实际为“2.5倍行距”。已自动修改。</w:t>
      </w:r>
    </w:p>
  </w:comment>
  <w:comment w:id="16" w:author="自动修改批注" w:date="2024-04-01T17:33:31Z" w:initials="default">
    <w:p>
      <w:r>
        <w:t>此处段落“致谢”字体不应该加粗，已自动修改。</w:t>
      </w:r>
    </w:p>
  </w:comment>
  <w:comment w:id="17" w:author="自动修改批注" w:date="2024-04-01T17:33:31Z" w:initials="default">
    <w:p>
      <w:r>
        <w:t>此处段落“致谢”字体不应该加粗，已自动修改。</w:t>
      </w:r>
    </w:p>
  </w:comment>
  <w:comment w:id="18" w:author="自动修改批注" w:date="2024-04-01T17:33:31Z" w:initials="default">
    <w:p>
      <w:r>
        <w:t>此处段落“致谢”字体不应该加粗，已自动修改。</w:t>
      </w:r>
    </w:p>
  </w:comment>
  <w:comment w:id="19" w:author="自动修改批注" w:date="2024-04-01T17:33:31Z" w:initials="default">
    <w:p>
      <w:r>
        <w:t>此处段落“致谢”的字体大小不符合要求，应为“四号”，但实际为“小五”。已自动修改。</w:t>
      </w:r>
    </w:p>
  </w:comment>
  <w:comment w:id="20" w:author="自动修改批注" w:date="2024-04-01T17:33:31Z" w:initials="default">
    <w:p>
      <w:r>
        <w:t>此处段落“致谢”的字体大小不符合要求，应为“四号”，但实际为“小五”。已自动修改。</w:t>
      </w:r>
    </w:p>
  </w:comment>
  <w:comment w:id="21" w:author="自动修改批注" w:date="2024-04-01T17:33:31Z" w:initials="default">
    <w:p>
      <w:r>
        <w:t>此处段落“致谢”的字体大小不符合要求，应为“四号”，但实际为“小五”。已自动修改。</w:t>
      </w:r>
    </w:p>
  </w:comment>
  <w:comment w:id="22" w:author="自动修改批注" w:date="2024-04-01T17:33:31Z" w:initials="default">
    <w:p>
      <w:r>
        <w:t>此处段落“致谢”的字体大小不符合要求，应为“四号”，但实际为“小五”。已自动修改。</w:t>
      </w:r>
    </w:p>
  </w:comment>
  <w:comment w:id="23" w:author="自动修改批注" w:date="2024-04-01T17:33:31Z" w:initials="default">
    <w:p>
      <w:r>
        <w:t>此处段落“致谢”的字体大小不符合要求，应为“四号”，但实际为“小五”。已自动修改。</w:t>
      </w:r>
    </w:p>
  </w:comment>
  <w:comment w:id="24" w:author="自动修改批注" w:date="2024-04-01T17:33:31Z" w:initials="default">
    <w:p>
      <w:r>
        <w:t>此处段落“致谢”的字体大小不符合要求，应为“四号”，但实际为“小五”。已自动修改。</w:t>
      </w:r>
    </w:p>
  </w:comment>
  <w:comment w:id="25" w:author="自动修改批注" w:date="2024-04-01T17:33:31Z" w:initials="default">
    <w:p>
      <w:r>
        <w:t>此处段落“致谢”的字体大小不符合要求，应为“四号”，但实际为“小五”。已自动修改。</w:t>
      </w:r>
    </w:p>
  </w:comment>
  <w:comment w:id="26" w:author="自动修改批注" w:date="2024-04-01T17:33:31Z" w:initials="default">
    <w:p>
      <w:r>
        <w:t>此处段落“致谢”的字体样式不符合要求，应为宋体，但实际为微软雅黑。已自动修改。</w:t>
      </w:r>
    </w:p>
  </w:comment>
  <w:comment w:id="27" w:author="自动修改批注" w:date="2024-04-01T17:33:31Z" w:initials="default">
    <w:p>
      <w:r>
        <w:t>此处段落“致谢”的字体样式不符合要求，应为宋体，但实际为微软雅黑。已自动修改。</w:t>
      </w:r>
    </w:p>
  </w:comment>
  <w:comment w:id="28" w:author="自动修改批注" w:date="2024-04-01T17:33:31Z" w:initials="default">
    <w:p>
      <w:r>
        <w:t>此处段落“致谢”的字体样式不符合要求，应为宋体，但实际为微软雅黑。已自动修改。</w:t>
      </w:r>
    </w:p>
  </w:comment>
  <w:comment w:id="29" w:author="建议修改批注" w:date="2024-04-01T17:33:31Z" w:initials="default">
    <w:p>
      <w:r>
        <w:t>致谢内容已经达到655字，超过了推荐字数：630字, 建议适当删减。</w:t>
      </w:r>
    </w:p>
  </w:comment>
  <w:comment w:id="30" w:author="待修改批注" w:date="2024-04-01T17:33:31Z" w:initials="default">
    <w:p>
      <w:r>
        <w:t>表格应当有表注，该表格上方没有表注，请检查！</w:t>
      </w:r>
    </w:p>
  </w:comment>
  <w:comment w:id="31" w:author="自动修改批注" w:date="2024-04-01T17:33:31Z" w:initials="default">
    <w:p>
      <w:r>
        <w:t>此处段落“绪论和正文”的行距不符合要求，应为“1倍行距”，但实际为“3倍行距”。已自动修改。</w:t>
      </w:r>
    </w:p>
  </w:comment>
  <w:comment w:id="32" w:author="自动修改批注" w:date="2024-04-01T17:33:31Z" w:initials="default">
    <w:p>
      <w:r>
        <w:t>此处段落“绪论和正文”字体不应该加粗，已自动修改。</w:t>
      </w:r>
    </w:p>
  </w:comment>
  <w:comment w:id="33" w:author="自动修改批注" w:date="2024-04-01T17:33:31Z" w:initials="default">
    <w:p>
      <w:r>
        <w:t>此处段落“绪论和正文”的字体大小不符合要求，应为“四号”，但实际为“11磅”。已自动修改。</w:t>
      </w:r>
    </w:p>
  </w:comment>
  <w:comment w:id="34" w:author="自动修改批注" w:date="2024-04-01T17:33:31Z" w:initials="default">
    <w:p>
      <w:r>
        <w:t>此处段落“绪论和正文”的字体大小不符合要求，应为“四号”，但实际为“11磅”。已自动修改。</w:t>
      </w:r>
    </w:p>
  </w:comment>
  <w:comment w:id="35" w:author="自动修改批注" w:date="2024-04-01T17:33:31Z" w:initials="default">
    <w:p>
      <w:r>
        <w:t>此处段落“绪论和正文”的字体大小不符合要求，应为“四号”，但实际为“11磅”。已自动修改。</w:t>
      </w:r>
    </w:p>
  </w:comment>
  <w:comment w:id="36" w:author="自动修改批注" w:date="2024-04-01T17:33:31Z" w:initials="default">
    <w:p>
      <w:r>
        <w:t>此处段落“绪论和正文”的缩进不符合要求，应为“2字符”，但实际为“0.0字符”。已自动修改。</w:t>
      </w:r>
    </w:p>
  </w:comment>
  <w:comment w:id="37" w:author="自动修改批注" w:date="2024-04-01T17:33:31Z" w:initials="default">
    <w:p>
      <w:r>
        <w:t>此处标题“参考文献”的对齐方式不符合要求，应为“居中”，但实际为“右对齐”。已自动修改。</w:t>
      </w:r>
    </w:p>
  </w:comment>
  <w:comment w:id="38" w:author="自动修改批注" w:date="2024-04-01T17:33:31Z" w:initials="default">
    <w:p>
      <w:r>
        <w:t>此处段落“参考文献”字体不应该加粗，已自动修改。</w:t>
      </w:r>
    </w:p>
  </w:comment>
  <w:comment w:id="39" w:author="待修改批注" w:date="2024-04-01T17:33:31Z" w:initials="default">
    <w:p>
      <w:r>
        <w:t>参考文献内容应以英文句号结尾，请修改！</w:t>
      </w:r>
    </w:p>
  </w:comment>
  <w:comment w:id="40" w:author="待修改批注" w:date="2024-04-01T17:33:31Z" w:initials="default">
    <w:p>
      <w:r>
        <w:t>参考文献内容应以英文句号结尾，请修改！</w:t>
      </w:r>
    </w:p>
  </w:comment>
  <w:comment w:id="41" w:author="建议修改批注" w:date="2024-04-01T17:33:31Z" w:initials="default">
    <w:p>
      <w:r>
        <w:t>当前论文参考文献只有7条，少于了推荐条数：8条, 建议增加参考文献数量，提高论文的可信度。</w:t>
      </w:r>
    </w:p>
  </w:comment>
  <w:comment w:id="42" w:author="待修改批注" w:date="2024-04-01T17:33:31Z" w:initials="default">
    <w:p>
      <w:r>
        <w:t>不合规的引用，存在没有右上角标的引用，请修改！</w:t>
      </w:r>
    </w:p>
  </w:comment>
  <w:comment w:id="43" w:author="待修改批注" w:date="2024-04-01T17:33:31Z" w:initials="default">
    <w:p>
      <w:r>
        <w:t>不合规的引用，存在没有右上角标的引用，请修改！</w:t>
      </w:r>
    </w:p>
  </w:comment>
  <w:comment w:id="44" w:author="待修改批注" w:date="2024-04-01T17:33:31Z" w:initials="default">
    <w:p>
      <w:r>
        <w:t>不合规的引用，存在没有右上角标的引用，请修改！</w:t>
      </w:r>
    </w:p>
  </w:comment>
  <w:comment w:id="45" w:author="待修改批注" w:date="2024-04-01T17:33:31Z" w:initials="default">
    <w:p>
      <w:r>
        <w:t>不合规的引用，同一个引用框，应从小到大进行引用！</w:t>
      </w:r>
    </w:p>
  </w:comment>
  <w:comment w:id="46" w:author="待修改批注" w:date="2024-04-01T17:33:31Z" w:initials="default">
    <w:p>
      <w:r>
        <w:t>不合规的引用，同一个引用框，应从小到大进行引用！</w:t>
      </w:r>
    </w:p>
  </w:comment>
  <w:comment w:id="47" w:author="待修改批注" w:date="2024-04-01T17:33:31Z" w:initials="default">
    <w:p>
      <w:r>
        <w:t>不合规的引用格式，存在非法符号，请修改！</w:t>
      </w:r>
    </w:p>
  </w:comment>
  <w:comment w:id="48" w:author="待修改批注" w:date="2024-04-01T17:33:31Z" w:initials="default">
    <w:p>
      <w:r>
        <w:t>无效的引用，只有7条参考文献，但出现了[8]。</w:t>
      </w:r>
    </w:p>
  </w:comment>
  <w:comment w:id="49" w:author="待修改批注" w:date="2024-04-01T17:33:31Z" w:initials="default">
    <w:p>
      <w:r>
        <w:t>无效的引用，只有7条参考文献，但出现了[9]。</w:t>
      </w:r>
    </w:p>
  </w:comment>
  <w:comment w:id="50" w:author="待修改批注" w:date="2024-04-01T17:33:31Z" w:initials="default">
    <w:p>
      <w:r>
        <w:t>无效的引用，只有7条参考文献，但出现了[11]。</w:t>
      </w:r>
    </w:p>
  </w:comment>
  <w:comment w:id="51" w:author="待修改批注" w:date="2024-04-01T17:33:31Z" w:initials="default">
    <w:p>
      <w:r>
        <w:t>从未引用过的文献[4]。</w:t>
      </w:r>
    </w:p>
  </w:comment>
  <w:comment w:id="52" w:author="建议修改批注" w:date="2024-04-01T17:33:31Z" w:initials="default">
    <w:p>
      <w:r>
        <w:t>正文中对参考文献的引用并未按照从小到大的顺序进行，建议将先引用的文献放在前面，后引用的文献放在后面，即将当前引用顺序调整为[2, 1, 3, 5, 6, 7]。</w:t>
      </w:r>
    </w:p>
  </w:comment>
  <w:comment w:id="54" w:author="建议修改批注" w:date="2024-04-01T17:33:31Z" w:initials="default">
    <w:p>
      <w:r>
        <w:t>目录的内容可能缺少了内容：“国外研究现状说明”，请检查是否遗漏，可以尝试添加或重新更新目录。</w:t>
      </w:r>
    </w:p>
  </w:comment>
  <w:comment w:id="55" w:author="建议修改批注" w:date="2024-04-01T17:33:31Z" w:initials="default">
    <w:p>
      <w:r>
        <w:t>目录的内容可能缺少了内容：“研究框架”，请检查是否遗漏，可以尝试添加或重新更新目录。</w:t>
      </w:r>
    </w:p>
  </w:comment>
  <w:comment w:id="56" w:author="建议修改批注" w:date="2024-04-01T17:33:31Z" w:initials="default">
    <w:p>
      <w:r>
        <w:t>目录的内容可能缺少了内容：“第一章节小标题2-2”，请检查是否遗漏，可以尝试添加或重新更新目录。</w:t>
      </w:r>
    </w:p>
  </w:comment>
  <w:comment w:id="57" w:author="建议修改批注" w:date="2024-04-01T17:33:31Z" w:initials="default">
    <w:p>
      <w:r>
        <w:t>目录的内容可能缺少了内容：“2-2-1的表格”，请检查是否遗漏，可以尝试添加或重新更新目录。</w:t>
      </w:r>
    </w:p>
  </w:comment>
  <w:comment w:id="58" w:author="建议修改批注" w:date="2024-04-01T17:33:31Z" w:initials="default">
    <w:p>
      <w:r>
        <w:t>目录的内容可能缺少了内容：“2-2-2插入图和公式”，请检查是否遗漏，可以尝试添加或重新更新目录。</w:t>
      </w:r>
    </w:p>
  </w:comment>
  <w:comment w:id="59" w:author="概述批注" w:date="2024-04-01T17:33:31Z" w:initials="default">
    <w:p>
      <w:r>
        <w:t>本次检测共生成批注58处，其中：</w:t>
      </w:r>
    </w:p>
    <w:p>
      <w:r>
        <w:t>1. 待修改批注：13处。</w:t>
      </w:r>
    </w:p>
    <w:p>
      <w:r>
        <w:t>2. 自动修改批注：37处。</w:t>
      </w:r>
    </w:p>
    <w:p>
      <w:r>
        <w:t>3. 建议修改批注：8处。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08B5" w14:textId="77777777" w:rsidR="00F937F5" w:rsidRDefault="00F937F5">
      <w:r>
        <w:separator/>
      </w:r>
    </w:p>
    <w:p w14:paraId="5AA50EC6" w14:textId="77777777" w:rsidR="00F937F5" w:rsidRDefault="00F937F5"/>
    <w:p w14:paraId="0934A810" w14:textId="77777777" w:rsidR="00F937F5" w:rsidRDefault="00F937F5" w:rsidP="00B71362"/>
  </w:endnote>
  <w:endnote w:type="continuationSeparator" w:id="0">
    <w:p w14:paraId="1D3A219F" w14:textId="77777777" w:rsidR="00F937F5" w:rsidRDefault="00F937F5">
      <w:r>
        <w:continuationSeparator/>
      </w:r>
    </w:p>
    <w:p w14:paraId="5A288FB3" w14:textId="77777777" w:rsidR="00F937F5" w:rsidRDefault="00F937F5"/>
    <w:p w14:paraId="611DB60B" w14:textId="77777777" w:rsidR="00F937F5" w:rsidRDefault="00F937F5"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690F" w14:textId="77777777" w:rsidR="00F937F5" w:rsidRDefault="00F937F5">
      <w:r>
        <w:separator/>
      </w:r>
    </w:p>
    <w:p w14:paraId="57764BB3" w14:textId="77777777" w:rsidR="00F937F5" w:rsidRDefault="00F937F5"/>
    <w:p w14:paraId="7042F767" w14:textId="77777777" w:rsidR="00F937F5" w:rsidRDefault="00F937F5" w:rsidP="00B71362"/>
  </w:footnote>
  <w:footnote w:type="continuationSeparator" w:id="0">
    <w:p w14:paraId="09805758" w14:textId="77777777" w:rsidR="00F937F5" w:rsidRDefault="00F937F5">
      <w:r>
        <w:continuationSeparator/>
      </w:r>
    </w:p>
    <w:p w14:paraId="1BA3862A" w14:textId="77777777" w:rsidR="00F937F5" w:rsidRDefault="00F937F5"/>
    <w:p w14:paraId="6B5EBFC3" w14:textId="77777777" w:rsidR="00F937F5" w:rsidRDefault="00F937F5" w:rsidP="00B71362"/>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A5129"/>
    <w:rsid w:val="002B543F"/>
    <w:rsid w:val="002B6F4A"/>
    <w:rsid w:val="002C5CCC"/>
    <w:rsid w:val="002E516C"/>
    <w:rsid w:val="00353DE8"/>
    <w:rsid w:val="00382B0A"/>
    <w:rsid w:val="003942AB"/>
    <w:rsid w:val="003E47CC"/>
    <w:rsid w:val="003F4AED"/>
    <w:rsid w:val="00420596"/>
    <w:rsid w:val="00430D60"/>
    <w:rsid w:val="00451C1A"/>
    <w:rsid w:val="00495185"/>
    <w:rsid w:val="004D225C"/>
    <w:rsid w:val="004F0109"/>
    <w:rsid w:val="004F0357"/>
    <w:rsid w:val="004F1BC5"/>
    <w:rsid w:val="005A2D92"/>
    <w:rsid w:val="005A4EF7"/>
    <w:rsid w:val="005B3FA9"/>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D6720"/>
    <w:rsid w:val="007F1D71"/>
    <w:rsid w:val="008059A3"/>
    <w:rsid w:val="008404E0"/>
    <w:rsid w:val="00865203"/>
    <w:rsid w:val="00884F89"/>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D6045"/>
    <w:rsid w:val="00AE1BA4"/>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85F4F"/>
    <w:rsid w:val="00CA7235"/>
    <w:rsid w:val="00CB6193"/>
    <w:rsid w:val="00CC553F"/>
    <w:rsid w:val="00CD636C"/>
    <w:rsid w:val="00CE47B9"/>
    <w:rsid w:val="00CE70D7"/>
    <w:rsid w:val="00CF4AE9"/>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937F5"/>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724</TotalTime>
  <Pages>15</Pages>
  <Words>703</Words>
  <Characters>4011</Characters>
  <Application>Microsoft Office Word</Application>
  <DocSecurity>0</DocSecurity>
  <Lines>33</Lines>
  <Paragraphs>9</Paragraphs>
  <ScaleCrop>false</ScaleCrop>
  <Company>jndx</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113</cp:revision>
  <cp:lastPrinted>2411-12-31T15:59:00Z</cp:lastPrinted>
  <dcterms:created xsi:type="dcterms:W3CDTF">2024-03-03T06:38:00Z</dcterms:created>
  <dcterms:modified xsi:type="dcterms:W3CDTF">2024-03-23T10:29:00Z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