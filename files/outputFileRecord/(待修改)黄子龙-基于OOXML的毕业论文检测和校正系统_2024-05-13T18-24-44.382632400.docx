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12"/>
        <w:commentReference w:id="1"/>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pPr>
      <w:r>
        <w:br w:type="page"/>
      </w:r>
      <w:r>
        <w:rPr>
          <w:rFonts w:hint="eastAsia"/>
        </w:rPr>
        <w:lastRenderedPageBreak/>
        <w:t>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780A0716" w14:textId="31634DCA"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606F6494" w:rsidR="00562264" w:rsidRDefault="00000000" w:rsidP="00216DD8">
      <w:pPr>
        <w:pStyle w:val="af2"/>
      </w:pPr>
      <w:r>
        <w:br w:type="page"/>
      </w:r>
      <w:r w:rsidR="00450570" w:rsidRPr="00450570">
        <w:lastRenderedPageBreak/>
        <w:t>Graduation Thesis format detection and correction system based on OOXML</w:t>
      </w:r>
    </w:p>
    <w:p w14:paraId="48D7D983" w14:textId="77777777" w:rsidR="00562264" w:rsidRDefault="00000000">
      <w:commentRangeStart w:id="2"/>
      <w:pPr>
        <w:snapToGrid w:val="0"/>
        <w:spacing w:line="360" w:lineRule="auto"/>
        <w:ind w:firstLine="437"/>
        <w:rPr>
          <w:bCs/>
        </w:rPr>
      </w:pPr>
      <w:r>
        <w:rPr>
          <w:b/>
        </w:rPr>
        <w:t>Abstract</w:t>
      </w:r>
      <w:r>
        <w:rPr>
          <w:rFonts w:hint="eastAsia"/>
          <w:b/>
        </w:rPr>
        <w:t>：</w:t>
      </w:r>
      <w:r>
        <w:rPr>
          <w:rFonts w:hint="eastAsia"/>
          <w:bCs/>
        </w:rP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commentRangeEnd w:id="2"/>
      <w:r>
        <w:commentReference w:id="2"/>
      </w:r>
    </w:p>
    <w:p w14:paraId="1BC055AD" w14:textId="77777777" w:rsidR="00562264" w:rsidRDefault="00000000">
      <w:pPr>
        <w:snapToGrid w:val="0"/>
        <w:spacing w:line="360" w:lineRule="auto"/>
        <w:ind w:firstLine="437"/>
        <w:rPr>
          <w:bCs/>
        </w:rPr>
      </w:pPr>
      <w:r>
        <w:rPr>
          <w:rFonts w:hint="eastAsia"/>
          <w:bCs/>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01D39369" w:rsidR="00562264" w:rsidRDefault="00000000">
      <w:commentRangeStart w:id="3"/>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3"/>
      <w:r>
        <w:commentReference w:id="3"/>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6F732C6E" w:rsidR="00562264" w:rsidRDefault="00EF7C94">
      <w:pPr>
        <w:ind w:firstLineChars="200" w:firstLine="560"/>
      </w:pPr>
      <w:r>
        <w:rPr>
          <w:rFonts w:hint="eastAsia"/>
        </w:rPr>
        <w:t>论文出现的图片和表格都需要有图注或表注，系统需要检测这些图注</w:t>
      </w:r>
      <w:proofErr w:type="gramStart"/>
      <w:r>
        <w:rPr>
          <w:rFonts w:hint="eastAsia"/>
        </w:rPr>
        <w:t>和表注的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r w:rsidR="00953DCA">
        <w:rPr>
          <w:rFonts w:hint="eastAsia"/>
        </w:rPr>
        <w:t>，确保</w:t>
      </w:r>
      <w:proofErr w:type="gramStart"/>
      <w:r w:rsidR="00953DCA">
        <w:rPr>
          <w:rFonts w:hint="eastAsia"/>
        </w:rPr>
        <w:t>图注表注的</w:t>
      </w:r>
      <w:proofErr w:type="gramEnd"/>
      <w:r w:rsidR="00953DCA">
        <w:rPr>
          <w:rFonts w:hint="eastAsia"/>
        </w:rPr>
        <w:t>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212FFB9F" w:rsidR="00562264" w:rsidRDefault="00000000">
      <w:pPr>
        <w:ind w:firstLineChars="200" w:firstLine="560"/>
      </w:pPr>
      <w:r>
        <w:rPr>
          <w:rFonts w:hint="eastAsia"/>
        </w:rPr>
        <w:t>内容相关格式检测与上一节</w:t>
      </w:r>
      <w:r w:rsidR="005B247C">
        <w:rPr>
          <w:rFonts w:hint="eastAsia"/>
        </w:rPr>
        <w:t>3.3</w:t>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E2F1223" w:rsidR="00562264" w:rsidRDefault="00000000">
      <w:pPr>
        <w:ind w:firstLineChars="200" w:firstLine="560"/>
      </w:pPr>
      <w:r>
        <w:rPr>
          <w:rFonts w:hint="eastAsia"/>
        </w:rPr>
        <w:t>除了图注</w:t>
      </w:r>
      <w:proofErr w:type="gramStart"/>
      <w:r w:rsidR="00E92220">
        <w:rPr>
          <w:rFonts w:hint="eastAsia"/>
        </w:rPr>
        <w:t>和</w:t>
      </w:r>
      <w:r>
        <w:rPr>
          <w:rFonts w:hint="eastAsia"/>
        </w:rPr>
        <w:t>表注的</w:t>
      </w:r>
      <w:proofErr w:type="gramEnd"/>
      <w:r>
        <w:rPr>
          <w:rFonts w:hint="eastAsia"/>
        </w:rPr>
        <w:t>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w:t>
      </w:r>
      <w:proofErr w:type="gramStart"/>
      <w:r>
        <w:rPr>
          <w:rFonts w:hint="eastAsia"/>
        </w:rPr>
        <w:t>图注表注出现</w:t>
      </w:r>
      <w:proofErr w:type="gramEnd"/>
      <w:r>
        <w:rPr>
          <w:rFonts w:hint="eastAsia"/>
        </w:rPr>
        <w:t>在正确的位置，对于图注</w:t>
      </w:r>
      <w:r w:rsidR="008E2AAE">
        <w:rPr>
          <w:rFonts w:hint="eastAsia"/>
        </w:rPr>
        <w:t>而言</w:t>
      </w:r>
      <w:r>
        <w:rPr>
          <w:rFonts w:hint="eastAsia"/>
        </w:rPr>
        <w:t>，</w:t>
      </w:r>
      <w:r w:rsidR="008E2AAE">
        <w:rPr>
          <w:rFonts w:hint="eastAsia"/>
        </w:rPr>
        <w:t>每条图注</w:t>
      </w:r>
      <w:r>
        <w:rPr>
          <w:rFonts w:hint="eastAsia"/>
        </w:rPr>
        <w:t>需要在图片的正下方；</w:t>
      </w:r>
      <w:proofErr w:type="gramStart"/>
      <w:r>
        <w:rPr>
          <w:rFonts w:hint="eastAsia"/>
        </w:rPr>
        <w:t>对于表注</w:t>
      </w:r>
      <w:r w:rsidR="008E2AAE">
        <w:rPr>
          <w:rFonts w:hint="eastAsia"/>
        </w:rPr>
        <w:t>而言</w:t>
      </w:r>
      <w:proofErr w:type="gramEnd"/>
      <w:r>
        <w:rPr>
          <w:rFonts w:hint="eastAsia"/>
        </w:rPr>
        <w:t>，</w:t>
      </w:r>
      <w:r w:rsidR="008E2AAE">
        <w:rPr>
          <w:rFonts w:hint="eastAsia"/>
        </w:rPr>
        <w:t>每条</w:t>
      </w:r>
      <w:proofErr w:type="gramStart"/>
      <w:r w:rsidR="008E2AAE">
        <w:rPr>
          <w:rFonts w:hint="eastAsia"/>
        </w:rPr>
        <w:t>表注</w:t>
      </w:r>
      <w:r>
        <w:rPr>
          <w:rFonts w:hint="eastAsia"/>
        </w:rPr>
        <w:t>需要</w:t>
      </w:r>
      <w:proofErr w:type="gramEnd"/>
      <w:r>
        <w:rPr>
          <w:rFonts w:hint="eastAsia"/>
        </w:rPr>
        <w:t>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rsidP="003828B5">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73624F6B" w14:textId="4DF3A85C" w:rsidR="00562264" w:rsidRDefault="00000000" w:rsidP="00F47583">
      <w:pPr>
        <w:ind w:firstLineChars="200" w:firstLine="560"/>
      </w:pPr>
      <w:proofErr w:type="gramStart"/>
      <w:r>
        <w:rPr>
          <w:rFonts w:hint="eastAsia"/>
        </w:rPr>
        <w:t>文块样式</w:t>
      </w:r>
      <w:proofErr w:type="gramEnd"/>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rsidP="002D211B">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3B761B3D" w:rsidR="00562264" w:rsidRDefault="00000000" w:rsidP="00763BD3">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proofErr w:type="gramStart"/>
      <w:r w:rsidR="004D03F0">
        <w:rPr>
          <w:rFonts w:hint="eastAsia"/>
        </w:rPr>
        <w:t>要</w:t>
      </w:r>
      <w:proofErr w:type="gramEnd"/>
      <w:r w:rsidR="004D03F0">
        <w:rPr>
          <w:rFonts w:hint="eastAsia"/>
        </w:rPr>
        <w:t>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proofErr w:type="gramStart"/>
      <w:r w:rsidR="00F20A04">
        <w:rPr>
          <w:rFonts w:hint="eastAsia"/>
        </w:rPr>
        <w:t>和</w:t>
      </w:r>
      <w:r>
        <w:rPr>
          <w:rFonts w:hint="eastAsia"/>
        </w:rPr>
        <w:t>表注</w:t>
      </w:r>
      <w:r w:rsidR="00F20A04">
        <w:rPr>
          <w:rFonts w:hint="eastAsia"/>
        </w:rPr>
        <w:t>的</w:t>
      </w:r>
      <w:proofErr w:type="gramEnd"/>
      <w:r>
        <w:rPr>
          <w:rFonts w:hint="eastAsia"/>
        </w:rPr>
        <w:t>合法性检测会读取每个图片和表格向上下文段的内容，保证每个图片都有图注，每个表格都有表注，同时读取每个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0D4262E9"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w:t>
      </w:r>
      <w:proofErr w:type="gramStart"/>
      <w:r>
        <w:rPr>
          <w:rFonts w:hint="eastAsia"/>
        </w:rPr>
        <w:t>端功能</w:t>
      </w:r>
      <w:proofErr w:type="gramEnd"/>
      <w:r>
        <w:rPr>
          <w:rFonts w:hint="eastAsia"/>
        </w:rPr>
        <w:t>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w:t>
      </w:r>
      <w:proofErr w:type="gramStart"/>
      <w:r>
        <w:rPr>
          <w:rFonts w:hint="eastAsia"/>
        </w:rPr>
        <w:t>端功能</w:t>
      </w:r>
      <w:proofErr w:type="gramEnd"/>
      <w:r>
        <w:rPr>
          <w:rFonts w:hint="eastAsia"/>
        </w:rPr>
        <w:t>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w:t>
      </w:r>
      <w:proofErr w:type="gramStart"/>
      <w:r>
        <w:rPr>
          <w:rFonts w:hint="eastAsia"/>
        </w:rPr>
        <w:t>端功能</w:t>
      </w:r>
      <w:proofErr w:type="gramEnd"/>
      <w:r>
        <w:rPr>
          <w:rFonts w:hint="eastAsia"/>
        </w:rPr>
        <w:t>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w:t>
      </w:r>
      <w:proofErr w:type="gramStart"/>
      <w:r w:rsidR="00B6090B">
        <w:rPr>
          <w:rFonts w:hint="eastAsia"/>
        </w:rPr>
        <w:t>传符合</w:t>
      </w:r>
      <w:proofErr w:type="gramEnd"/>
      <w:r w:rsidR="00B6090B">
        <w:rPr>
          <w:rFonts w:hint="eastAsia"/>
        </w:rPr>
        <w:t>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proofErr w:type="spellStart"/>
      <w:r w:rsidR="00891134" w:rsidRPr="00891134">
        <w:t>WorkbookFactory</w:t>
      </w:r>
      <w:proofErr w:type="spellEnd"/>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proofErr w:type="gramStart"/>
      <w:r w:rsidR="009D46A7">
        <w:rPr>
          <w:rFonts w:hint="eastAsia"/>
        </w:rPr>
        <w:t>以一行</w:t>
      </w:r>
      <w:proofErr w:type="gramEnd"/>
      <w:r w:rsidR="009D46A7">
        <w:rPr>
          <w:rFonts w:hint="eastAsia"/>
        </w:rPr>
        <w:t>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方法重命名并备份，以便后续程序使用。在</w:t>
      </w:r>
      <w:proofErr w:type="spellStart"/>
      <w:r>
        <w:rPr>
          <w:rFonts w:hint="eastAsia"/>
        </w:rPr>
        <w:t>backUpDocxToSrcFileRecord</w:t>
      </w:r>
      <w:proofErr w:type="spellEnd"/>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rPr>
        <w:t>xmlprocessor</w:t>
      </w:r>
      <w:proofErr w:type="spellEnd"/>
      <w:r>
        <w:rPr>
          <w:rFonts w:hint="eastAsia"/>
        </w:rPr>
        <w:t>包</w:t>
      </w:r>
      <w:r>
        <w:rPr>
          <w:rFonts w:hint="eastAsia"/>
        </w:rPr>
        <w:lastRenderedPageBreak/>
        <w:t>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proofErr w:type="spellStart"/>
      <w:r w:rsidR="00332634">
        <w:rPr>
          <w:rFonts w:hint="eastAsia"/>
        </w:rPr>
        <w:t>w:</w:t>
      </w:r>
      <w:r>
        <w:t>p</w:t>
      </w:r>
      <w:proofErr w:type="spellEnd"/>
      <w:r>
        <w:t>&gt;</w:t>
      </w:r>
      <w:bookmarkEnd w:id="128"/>
      <w:r>
        <w:t>标签内的文本内容进行分析。使用</w:t>
      </w:r>
      <w:r>
        <w:t>StringBuilder</w:t>
      </w:r>
      <w:r>
        <w:t>拼接每个</w:t>
      </w:r>
      <w:r w:rsidR="00332634">
        <w:t>&lt;</w:t>
      </w:r>
      <w:proofErr w:type="spellStart"/>
      <w:r w:rsidR="00332634">
        <w:rPr>
          <w:rFonts w:hint="eastAsia"/>
        </w:rPr>
        <w:t>w:</w:t>
      </w:r>
      <w:r w:rsidR="00332634">
        <w:t>p</w:t>
      </w:r>
      <w:proofErr w:type="spellEnd"/>
      <w:r w:rsidR="00332634">
        <w:t>&gt;</w:t>
      </w:r>
      <w:r>
        <w:t>标签下所有</w:t>
      </w:r>
      <w:r>
        <w:t>&lt;</w:t>
      </w:r>
      <w:proofErr w:type="spellStart"/>
      <w:r>
        <w:t>w:t</w:t>
      </w:r>
      <w:proofErr w:type="spellEnd"/>
      <w:r>
        <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proofErr w:type="gramStart"/>
      <w:r>
        <w:rPr>
          <w:rFonts w:cs="宋体" w:hint="eastAsia" w:eastAsia="宋体" w:ascii="Times New Roman" w:hAnsi="Times New Roman"/>
          <w:sz w:val="28"/>
          <w:lang w:bidi="ar"/>
          <w:szCs w:val="28"/>
          <w:b w:val="0"/>
        </w:rPr>
        <w:t>不</w:t>
      </w:r>
      <w:proofErr w:type="gramEnd"/>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10"/>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proofErr w:type="gramStart"/>
      <w:r w:rsidRPr="000E3252">
        <w:rPr>
          <w:rFonts w:hint="eastAsia" w:eastAsia="宋体" w:ascii="Times New Roman" w:hAnsi="Times New Roman"/>
          <w:sz w:val="28"/>
          <w:b w:val="0"/>
        </w:rPr>
        <w:t>张林琳</w:t>
      </w:r>
      <w:proofErr w:type="gramEnd"/>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commentRangeStart w:id="4"/>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4"/>
      <w:r>
        <w:commentReference w:id="4"/>
      </w:r>
    </w:p>
    <w:p w14:paraId="3A1D2C74" w14:textId="77777777" w:rsidR="00562264" w:rsidRDefault="00000000">
      <w:commentRangeStart w:id="6"/>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6"/>
      <w:r>
        <w:commentReference w:id="6"/>
      </w:r>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33D19557" w14:textId="77777777" w:rsidR="00562264" w:rsidRDefault="00000000">
      <w:commentRangeStart w:id="5"/>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5"/>
      <w:r>
        <w:commentReference w:id="5"/>
      </w:r>
    </w:p>
    <w:p w14:paraId="0A5B038D" w14:textId="77777777" w:rsidR="00562264" w:rsidRDefault="00000000">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p>
    <w:p w14:paraId="60A3DCA3" w14:textId="77777777" w:rsidR="00562264" w:rsidRDefault="00000000">
      <w:pPr>
        <w:numPr>
          <w:ilvl w:val="0"/>
          <w:numId w:val="29"/>
        </w:numPr>
        <w:spacing w:line="360" w:lineRule="auto"/>
        <w:ind w:firstLineChars="0"/>
        <w:jc w:val="both"/>
      </w:pPr>
      <w:bookmarkStart w:id="170"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p>
    <w:p w14:paraId="09543DB3" w14:textId="77777777" w:rsidR="00562264" w:rsidRDefault="00000000">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p>
    <w:p w14:paraId="7FCF9F64" w14:textId="77777777" w:rsidR="00562264" w:rsidRDefault="00000000">
      <w:pPr>
        <w:numPr>
          <w:ilvl w:val="0"/>
          <w:numId w:val="29"/>
        </w:numPr>
        <w:spacing w:line="360" w:lineRule="auto"/>
        <w:ind w:firstLineChars="0"/>
        <w:jc w:val="both"/>
      </w:pPr>
      <w:bookmarkStart w:id="172"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p>
    <w:p w14:paraId="5B22B557" w14:textId="77777777" w:rsidR="00562264" w:rsidRDefault="00000000">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p>
    <w:p w14:paraId="25B31486" w14:textId="6A7DCDFE" w:rsidR="00707C77" w:rsidRDefault="00707C77" w:rsidP="00707C77">
      <w:commentRangeStart w:id="7"/>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commentRangeEnd w:id="7"/>
      <w:r>
        <w:commentReference w:id="7"/>
      </w:r>
    </w:p>
    <w:p w14:paraId="5D93A7BD" w14:textId="77777777" w:rsidR="00562264" w:rsidRDefault="00000000">
      <w:commentRangeStart w:id="8"/>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commentRangeEnd w:id="8"/>
      <w:r>
        <w:commentReference w:id="8"/>
      </w:r>
    </w:p>
    <w:p w14:paraId="0496F566" w14:textId="77777777" w:rsidR="00562264" w:rsidRDefault="00000000">
      <w:commentRangeStart w:id="9"/>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commentRangeEnd w:id="9"/>
      <w:r>
        <w:commentReference w:id="9"/>
      </w:r>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3T18:24:45Z" w:initials="default">
    <w:p>
      <w:r>
        <w:t>论文疑似缺乏“中文摘要”，或已有的“中文摘要”部分不完整，请补全。</w:t>
      </w:r>
    </w:p>
    <w:p>
      <w:r>
        <w:t>注意: 中文摘要部分应该在诚信声明和英文摘要之间。</w:t>
      </w:r>
    </w:p>
  </w:comment>
  <w:comment w:id="2" w:author="待修改批注" w:date="2024-05-13T18:24:45Z" w:initials="default">
    <w:p>
      <w:r>
        <w:t>论文的英文摘要部分存在重复的Abstract：，请删除多余的部分后再次检测。</w:t>
      </w:r>
    </w:p>
  </w:comment>
  <w:comment w:id="3" w:author="待修改批注" w:date="2024-05-13T18:24:45Z" w:initials="default">
    <w:p>
      <w:r>
        <w:t>论文的英文摘要部分存在重复的Abstract：，请删除多余的部分后再次检测。</w:t>
      </w:r>
    </w:p>
  </w:comment>
  <w:comment w:id="4" w:author="待修改批注" w:date="2024-05-13T18:24:46Z" w:initials="default">
    <w:p>
      <w:r>
        <w:t>该条电子资源文献格式无法匹配GB/T 7714-2015标准，请修改！</w:t>
      </w:r>
    </w:p>
  </w:comment>
  <w:comment w:id="5" w:author="待修改批注" w:date="2024-05-13T18:24:46Z" w:initials="default">
    <w:p>
      <w:r>
        <w:t>该条期刊文献(包括期刊中析出的文献)格式无法匹配GB/T 7714-2015标准，请修改！</w:t>
      </w:r>
    </w:p>
  </w:comment>
  <w:comment w:id="6" w:author="待修改批注" w:date="2024-05-13T18:24:46Z" w:initials="default">
    <w:p>
      <w:r>
        <w:t>从未引用过的文献[7]。</w:t>
      </w:r>
    </w:p>
  </w:comment>
  <w:comment w:id="7" w:author="待修改批注" w:date="2024-05-13T18:24:46Z" w:initials="default">
    <w:p>
      <w:r>
        <w:t>从未引用过的文献[19]。</w:t>
      </w:r>
    </w:p>
  </w:comment>
  <w:comment w:id="8" w:author="待修改批注" w:date="2024-05-13T18:24:46Z" w:initials="default">
    <w:p>
      <w:r>
        <w:t>从未引用过的文献[20]。</w:t>
      </w:r>
    </w:p>
  </w:comment>
  <w:comment w:id="9" w:author="待修改批注" w:date="2024-05-13T18:24:46Z" w:initials="default">
    <w:p>
      <w:r>
        <w:t>从未引用过的文献[21]。</w:t>
      </w:r>
    </w:p>
  </w:comment>
  <w:comment w:id="10" w:author="建议修改批注" w:date="2024-05-13T18:24:46Z" w:initials="default">
    <w:p>
      <w:r>
        <w:t>正文中对参考文献的引用并未按照从小到大的顺序进行，建议将先引用的文献放在前面，后引用的文献放在后面，即将当前引用顺序调整为[1, 2, 3, 4, 5, 6, 8, 11, 9, 10, 12, 13, 14, 15, 16, 17, 18]。</w:t>
      </w:r>
    </w:p>
  </w:comment>
  <w:comment w:id="12" w:author="概述批注" w:date="2024-05-13T18:24:47Z" w:initials="default">
    <w:p>
      <w:r>
        <w:t>本次检测共生成批注11处，其中：</w:t>
      </w:r>
    </w:p>
    <w:p>
      <w:r>
        <w:t>1. 待修改批注：9处。</w:t>
      </w:r>
    </w:p>
    <w:p>
      <w:r>
        <w:t>2. 自动修改批注：1处。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76C61" w14:textId="77777777" w:rsidR="00B25B26" w:rsidRDefault="00B25B26">
      <w:r>
        <w:separator/>
      </w:r>
    </w:p>
    <w:p w14:paraId="19658BC0" w14:textId="77777777" w:rsidR="00B25B26" w:rsidRDefault="00B25B26"/>
  </w:endnote>
  <w:endnote w:type="continuationSeparator" w:id="0">
    <w:p w14:paraId="3E057FC9" w14:textId="77777777" w:rsidR="00B25B26" w:rsidRDefault="00B25B26">
      <w:r>
        <w:continuationSeparator/>
      </w:r>
    </w:p>
    <w:p w14:paraId="740422AD" w14:textId="77777777" w:rsidR="00B25B26" w:rsidRDefault="00B25B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76842" w14:textId="77777777" w:rsidR="00B25B26" w:rsidRDefault="00B25B26">
      <w:r>
        <w:separator/>
      </w:r>
    </w:p>
    <w:p w14:paraId="48575842" w14:textId="77777777" w:rsidR="00B25B26" w:rsidRDefault="00B25B26"/>
  </w:footnote>
  <w:footnote w:type="continuationSeparator" w:id="0">
    <w:p w14:paraId="450B6D73" w14:textId="77777777" w:rsidR="00B25B26" w:rsidRDefault="00B25B26">
      <w:r>
        <w:continuationSeparator/>
      </w:r>
    </w:p>
    <w:p w14:paraId="6272A566" w14:textId="77777777" w:rsidR="00B25B26" w:rsidRDefault="00B25B26"/>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grammar="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767</TotalTime>
  <Pages>104</Pages>
  <Words>8455</Words>
  <Characters>48200</Characters>
  <Application>Microsoft Office Word</Application>
  <DocSecurity>0</DocSecurity>
  <Lines>401</Lines>
  <Paragraphs>113</Paragraphs>
  <ScaleCrop>false</ScaleCrop>
  <Company>jndx</Company>
  <LinksUpToDate>false</LinksUpToDate>
  <CharactersWithSpaces>56542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59</cp:revision>
  <cp:lastPrinted>2024-05-12T13:32:00Z</cp:lastPrinted>
  <dcterms:created xsi:type="dcterms:W3CDTF">2024-03-24T11:38:00Z</dcterms:created>
  <dcterms:modified xsi:type="dcterms:W3CDTF">2024-05-13T10:02:00Z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