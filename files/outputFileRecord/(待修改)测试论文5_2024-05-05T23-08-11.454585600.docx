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29"/>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8"/>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55039"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6"/>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2"/>
        <w:commentReference w:id="17"/>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3"/>
        <w:commentReference w:id="18"/>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4"/>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19"/>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0"/>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1"/>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rPr>
          <w:rFonts w:hint="eastAsia"/>
        </w:rPr>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6"/>
        <w:rPr>
          <w:rFonts w:hint="eastAsia" w:eastAsia="宋体" w:ascii="Times New Roman" w:hAnsi="Times New Roman"/>
          <w:sz w:val="36"/>
          <w:b/>
        </w:rPr>
        <w:lastRenderedPageBreak/>
        <w:t>参考文献</w:t>
      </w:r>
      <w:bookmarkEnd w:id="37"/>
      <w:bookmarkEnd w:id="38"/>
      <w:bookmarkEnd w:id="39"/>
      <w:r>
        <w:commentReference w:id="15"/>
      </w:r>
    </w:p>
    <w:p w14:paraId="2E9282A0" w14:textId="77777777" w:rsidR="00903DA4" w:rsidRDefault="00903DA4" w:rsidP="00EE6774">
      <w:pPr>
        <w:pStyle w:val="11"/>
        <w:numPr>
          <w:ilvl w:val="0"/>
          <w:numId w:val="3"/>
        </w:numPr>
        <w:wordWrap w:val="0"/>
        <w:spacing w:line="360" w:lineRule="auto"/>
        <w:ind w:firstLineChars="0"/>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40"/>
    </w:p>
    <w:p w14:paraId="730D27A7" w14:textId="401669A1" w:rsidR="005A4EF7" w:rsidRDefault="00903DA4" w:rsidP="00E43A52">
      <w:pPr>
        <w:pStyle w:val="11"/>
        <w:numPr>
          <w:ilvl w:val="0"/>
          <w:numId w:val="3"/>
        </w:numPr>
        <w:wordWrap w:val="0"/>
        <w:spacing w:line="360" w:lineRule="auto"/>
        <w:ind w:firstLineChars="0"/>
      </w:pPr>
      <w:bookmarkStart w:id="47"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pPr>
      <w:bookmarkStart w:id="48"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8"/>
    </w:p>
    <w:p w14:paraId="7C57F16E" w14:textId="77777777" w:rsidR="00903DA4" w:rsidRDefault="00903DA4" w:rsidP="00EE6774">
      <w:commentRangeStart w:id="25"/>
      <w:pPr>
        <w:pStyle w:val="11"/>
        <w:numPr>
          <w:ilvl w:val="0"/>
          <w:numId w:val="3"/>
        </w:numPr>
        <w:wordWrap w:val="0"/>
        <w:spacing w:line="360" w:lineRule="auto"/>
        <w:ind w:firstLineChars="0"/>
      </w:pPr>
      <w:bookmarkStart w:id="49"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9"/>
      <w:commentRangeEnd w:id="25"/>
      <w:r>
        <w:commentReference w:id="25"/>
      </w:r>
    </w:p>
    <w:p w14:paraId="54D5F48F" w14:textId="77777777" w:rsidR="00903DA4" w:rsidRDefault="00903DA4" w:rsidP="00EE6774">
      <w:pPr>
        <w:pStyle w:val="11"/>
        <w:numPr>
          <w:ilvl w:val="0"/>
          <w:numId w:val="3"/>
        </w:numPr>
        <w:wordWrap w:val="0"/>
        <w:spacing w:line="360" w:lineRule="auto"/>
        <w:ind w:firstLineChars="0"/>
      </w:pPr>
      <w:bookmarkStart w:id="50"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pPr>
      <w:bookmarkStart w:id="51"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51"/>
      <w:r>
        <w:commentReference w:id="13"/>
      </w:r>
    </w:p>
    <w:p w14:paraId="295800EB" w14:textId="77777777" w:rsidR="00903DA4" w:rsidRDefault="00903DA4" w:rsidP="00EE6774">
      <w:pPr>
        <w:pStyle w:val="11"/>
        <w:numPr>
          <w:ilvl w:val="0"/>
          <w:numId w:val="3"/>
        </w:numPr>
        <w:wordWrap w:val="0"/>
        <w:spacing w:line="360" w:lineRule="auto"/>
        <w:ind w:firstLineChars="0"/>
      </w:pPr>
      <w:bookmarkStart w:id="52" w:name="_Ref9454"/>
      <w:r>
        <w:rPr>
          <w:rFonts w:hint="eastAsia"/>
        </w:rPr>
        <w:t>Google Developers.WebRTC[EB/OL</w:t>
      </w:r>
      <w:proofErr w:type="gramStart"/>
      <w:r>
        <w:rPr>
          <w:rFonts w:hint="eastAsia"/>
        </w:rPr>
        <w:t>].(</w:t>
      </w:r>
      <w:proofErr w:type="gramEnd"/>
      <w:r>
        <w:rPr>
          <w:rFonts w:hint="eastAsia"/>
        </w:rPr>
        <w:t>2019.05.28)[2022.04.14].https://webrtc.org</w:t>
      </w:r>
      <w:bookmarkEnd w:id="52"/>
      <w:r>
        <w:commentReference w:id="14"/>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205E86">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3:08:11Z" w:initials="default">
    <w:p>
      <w:r>
        <w:t>摘要正文内容已自动修正为标准格式。</w:t>
      </w:r>
    </w:p>
  </w:comment>
  <w:comment w:id="2" w:author="自动修改批注" w:date="2024-05-05T23:08:11Z" w:initials="default">
    <w:p>
      <w:r>
        <w:t>关键词内容已自动修正为标准格式。</w:t>
      </w:r>
    </w:p>
  </w:comment>
  <w:comment w:id="3" w:author="建议修改批注" w:date="2024-05-05T23:08:11Z" w:initials="default">
    <w:p>
      <w:r>
        <w:t>关键词数量已经达到12个，超过了推荐数量：5个, 建议适当删减。</w:t>
      </w:r>
    </w:p>
  </w:comment>
  <w:comment w:id="4" w:author="自动修改批注" w:date="2024-05-05T23:08:11Z" w:initials="default">
    <w:p>
      <w:r>
        <w:t>摘要正文内容已自动修正为标准格式。</w:t>
      </w:r>
    </w:p>
  </w:comment>
  <w:comment w:id="5" w:author="自动修改批注" w:date="2024-05-05T23:08:11Z" w:initials="default">
    <w:p>
      <w:r>
        <w:t>关键词内容已自动修正为标准格式。</w:t>
      </w:r>
    </w:p>
  </w:comment>
  <w:comment w:id="6" w:author="自动修改批注" w:date="2024-05-05T23:08:11Z" w:initials="default">
    <w:p>
      <w:r>
        <w:t>此处段落“致谢”的行距不符合要求，应为“1倍行距”，但实际为“2.5倍行距”。已自动修改。</w:t>
      </w:r>
    </w:p>
  </w:comment>
  <w:comment w:id="7" w:author="自动修改批注" w:date="2024-05-05T23:08:11Z" w:initials="default">
    <w:p>
      <w:r>
        <w:t>此处段落“绪论和正文”的行距不符合要求，应为“1倍行距”，但实际为“3倍行距”。已自动修改。</w:t>
      </w:r>
    </w:p>
  </w:comment>
  <w:comment w:id="8" w:author="自动修改批注" w:date="2024-05-05T23:08:11Z" w:initials="default">
    <w:p>
      <w:r>
        <w:t>此处段落“绪论和正文”字体不应该加粗，已自动修改。</w:t>
      </w:r>
    </w:p>
  </w:comment>
  <w:comment w:id="9" w:author="自动修改批注" w:date="2024-05-05T23:08:11Z" w:initials="default">
    <w:p>
      <w:r>
        <w:t>此处段落“绪论和正文”的缩进不符合要求，应为“2字符”，但实际为“0.0字符”。已自动修改。</w:t>
      </w:r>
    </w:p>
  </w:comment>
  <w:comment w:id="10" w:author="自动修改批注" w:date="2024-05-05T23:08:11Z" w:initials="default">
    <w:p>
      <w:r>
        <w:t>此处段落“绪论和正文”的缩进不符合要求，应为“2字符”，但实际为“0.0字符”。已自动修改。</w:t>
      </w:r>
    </w:p>
  </w:comment>
  <w:comment w:id="11" w:author="待修改批注" w:date="2024-05-05T23:08:11Z" w:initials="default">
    <w:p>
      <w:r>
        <w:t>图注应当放置于对应图片的下方，该图注上方没有图，请检查！</w:t>
      </w:r>
    </w:p>
  </w:comment>
  <w:comment w:id="13" w:author="待修改批注" w:date="2024-05-05T23:08:11Z" w:initials="default">
    <w:p>
      <w:r>
        <w:t>参考文献内容应以英文句号结尾，请修改！</w:t>
      </w:r>
    </w:p>
  </w:comment>
  <w:comment w:id="14" w:author="待修改批注" w:date="2024-05-05T23:08:11Z" w:initials="default">
    <w:p>
      <w:r>
        <w:t>参考文献内容应以英文句号结尾，请修改！</w:t>
      </w:r>
    </w:p>
  </w:comment>
  <w:comment w:id="15" w:author="建议修改批注" w:date="2024-05-05T23:08:11Z" w:initials="default">
    <w:p>
      <w:r>
        <w:t>当前论文参考文献只有7条，少于了推荐条数：8条, 建议增加参考文献数量，提高论文的可信度。</w:t>
      </w:r>
    </w:p>
  </w:comment>
  <w:comment w:id="16" w:author="待修改批注" w:date="2024-05-05T23:08:11Z" w:initials="default">
    <w:p>
      <w:r>
        <w:t>不合规的引用，存在没有右上角标的引用，请修改！</w:t>
      </w:r>
    </w:p>
  </w:comment>
  <w:comment w:id="17" w:author="待修改批注" w:date="2024-05-05T23:08:11Z" w:initials="default">
    <w:p>
      <w:r>
        <w:t>不合规的引用，存在没有右上角标的引用，请修改！</w:t>
      </w:r>
    </w:p>
  </w:comment>
  <w:comment w:id="18" w:author="待修改批注" w:date="2024-05-05T23:08:11Z" w:initials="default">
    <w:p>
      <w:r>
        <w:t>不合规的引用，存在没有右上角标的引用，请修改！</w:t>
      </w:r>
    </w:p>
  </w:comment>
  <w:comment w:id="19" w:author="待修改批注" w:date="2024-05-05T23:08:11Z" w:initials="default">
    <w:p>
      <w:r>
        <w:t>不合规的引用，同一个引用框，应从小到大进行引用！</w:t>
      </w:r>
    </w:p>
  </w:comment>
  <w:comment w:id="20" w:author="待修改批注" w:date="2024-05-05T23:08:11Z" w:initials="default">
    <w:p>
      <w:r>
        <w:t>不合规的引用，同一个引用框，应从小到大进行引用！</w:t>
      </w:r>
    </w:p>
  </w:comment>
  <w:comment w:id="21" w:author="待修改批注" w:date="2024-05-05T23:08:11Z" w:initials="default">
    <w:p>
      <w:r>
        <w:t>不合规的引用格式，存在非法符号，请修改！</w:t>
      </w:r>
    </w:p>
  </w:comment>
  <w:comment w:id="22" w:author="待修改批注" w:date="2024-05-05T23:08:11Z" w:initials="default">
    <w:p>
      <w:r>
        <w:t>无效的引用，只有7条参考文献，但出现了[9]。</w:t>
      </w:r>
    </w:p>
  </w:comment>
  <w:comment w:id="23" w:author="待修改批注" w:date="2024-05-05T23:08:11Z" w:initials="default">
    <w:p>
      <w:r>
        <w:t>无效的引用，只有7条参考文献，但出现了[11]。</w:t>
      </w:r>
    </w:p>
  </w:comment>
  <w:comment w:id="24" w:author="待修改批注" w:date="2024-05-05T23:08:11Z" w:initials="default">
    <w:p>
      <w:r>
        <w:t>无效的引用，只有7条参考文献，但出现了[8]。</w:t>
      </w:r>
    </w:p>
  </w:comment>
  <w:comment w:id="25" w:author="待修改批注" w:date="2024-05-05T23:08:11Z" w:initials="default">
    <w:p>
      <w:r>
        <w:t>从未引用过的文献[4]。</w:t>
      </w:r>
    </w:p>
  </w:comment>
  <w:comment w:id="26" w:author="建议修改批注" w:date="2024-05-05T23:08:11Z" w:initials="default">
    <w:p>
      <w:r>
        <w:t>正文中对参考文献的引用并未按照从小到大的顺序进行，建议将先引用的文献放在前面，后引用的文献放在后面，即将当前引用顺序调整为[2, 1, 3, 5, 6, 7]。</w:t>
      </w:r>
    </w:p>
  </w:comment>
  <w:comment w:id="28" w:author="建议修改批注" w:date="2024-05-05T23:08:11Z" w:initials="default">
    <w:p>
      <w:r>
        <w:t>目录的内容可能缺少了内容：“目录”，请检查是否遗漏，可以尝试添加或重新更新目录。</w:t>
      </w:r>
    </w:p>
  </w:comment>
  <w:comment w:id="29" w:author="概述批注" w:date="2024-05-05T23:08:11Z" w:initials="default">
    <w:p>
      <w:r>
        <w:t>本次检测共生成批注28处，其中：</w:t>
      </w:r>
    </w:p>
    <w:p>
      <w:r>
        <w:t>1. 待修改批注：13处。</w:t>
      </w:r>
    </w:p>
    <w:p>
      <w:r>
        <w:t>2. 自动修改批注：10处。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3B37D6" w14:textId="77777777" w:rsidR="00205E86" w:rsidRDefault="00205E86">
      <w:r>
        <w:separator/>
      </w:r>
    </w:p>
    <w:p w14:paraId="30D9D713" w14:textId="77777777" w:rsidR="00205E86" w:rsidRDefault="00205E86"/>
    <w:p w14:paraId="301CAE93" w14:textId="77777777" w:rsidR="00205E86" w:rsidRDefault="00205E86" w:rsidP="00B71362"/>
    <w:p w14:paraId="5761F97E" w14:textId="77777777" w:rsidR="00205E86" w:rsidRDefault="00205E86"/>
    <w:p w14:paraId="64AD4A89" w14:textId="77777777" w:rsidR="00205E86" w:rsidRDefault="00205E86"/>
  </w:endnote>
  <w:endnote w:type="continuationSeparator" w:id="0">
    <w:p w14:paraId="2001BF51" w14:textId="77777777" w:rsidR="00205E86" w:rsidRDefault="00205E86">
      <w:r>
        <w:continuationSeparator/>
      </w:r>
    </w:p>
    <w:p w14:paraId="7E153CD2" w14:textId="77777777" w:rsidR="00205E86" w:rsidRDefault="00205E86"/>
    <w:p w14:paraId="0FCB3F8D" w14:textId="77777777" w:rsidR="00205E86" w:rsidRDefault="00205E86" w:rsidP="00B71362"/>
    <w:p w14:paraId="0351B00F" w14:textId="77777777" w:rsidR="00205E86" w:rsidRDefault="00205E86"/>
    <w:p w14:paraId="6FDBECE3" w14:textId="77777777" w:rsidR="00205E86" w:rsidRDefault="00205E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57484" w14:textId="77777777" w:rsidR="00205E86" w:rsidRDefault="00205E86">
      <w:r>
        <w:separator/>
      </w:r>
    </w:p>
    <w:p w14:paraId="38B3E5B6" w14:textId="77777777" w:rsidR="00205E86" w:rsidRDefault="00205E86"/>
    <w:p w14:paraId="68805766" w14:textId="77777777" w:rsidR="00205E86" w:rsidRDefault="00205E86" w:rsidP="00B71362"/>
    <w:p w14:paraId="1EA5CD8E" w14:textId="77777777" w:rsidR="00205E86" w:rsidRDefault="00205E86"/>
    <w:p w14:paraId="59CB90D5" w14:textId="77777777" w:rsidR="00205E86" w:rsidRDefault="00205E86"/>
  </w:footnote>
  <w:footnote w:type="continuationSeparator" w:id="0">
    <w:p w14:paraId="5CD15373" w14:textId="77777777" w:rsidR="00205E86" w:rsidRDefault="00205E86">
      <w:r>
        <w:continuationSeparator/>
      </w:r>
    </w:p>
    <w:p w14:paraId="657B4DD9" w14:textId="77777777" w:rsidR="00205E86" w:rsidRDefault="00205E86"/>
    <w:p w14:paraId="46666D53" w14:textId="77777777" w:rsidR="00205E86" w:rsidRDefault="00205E86" w:rsidP="00B71362"/>
    <w:p w14:paraId="627CEDC7" w14:textId="77777777" w:rsidR="00205E86" w:rsidRDefault="00205E86"/>
    <w:p w14:paraId="6DBAE952" w14:textId="77777777" w:rsidR="00205E86" w:rsidRDefault="00205E86"/>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762</TotalTime>
  <Pages>14</Pages>
  <Words>638</Words>
  <Characters>3639</Characters>
  <Application>Microsoft Office Word</Application>
  <DocSecurity>0</DocSecurity>
  <Lines>30</Lines>
  <Paragraphs>8</Paragraphs>
  <ScaleCrop>false</ScaleCrop>
  <Company>jndx</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151</cp:revision>
  <cp:lastPrinted>2411-12-31T15:59:00Z</cp:lastPrinted>
  <dcterms:created xsi:type="dcterms:W3CDTF">2024-03-03T06:38:00Z</dcterms:created>
  <dcterms:modified xsi:type="dcterms:W3CDTF">2024-05-05T14:57:00Z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