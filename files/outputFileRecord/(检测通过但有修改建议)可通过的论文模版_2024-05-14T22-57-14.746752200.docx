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6B7658B2"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签名日期：</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年</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月</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735F3"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81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w:t>
      </w:r>
      <w:proofErr w:type="gramStart"/>
      <w:r>
        <w:rPr>
          <w:rFonts w:hint="eastAsia" w:eastAsia="宋体" w:ascii="Times New Roman" w:hAnsi="Times New Roman"/>
          <w:sz w:val="28"/>
          <w:b w:val="0"/>
        </w:rPr>
        <w:t>模版</w:t>
      </w:r>
      <w:proofErr w:type="gramEnd"/>
      <w:r>
        <w:rPr>
          <w:rFonts w:hint="eastAsia" w:eastAsia="宋体" w:ascii="Times New Roman" w:hAnsi="Times New Roman"/>
          <w:sz w:val="28"/>
          <w:b w:val="0"/>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eastAsia="宋体" w:ascii="Times New Roman" w:hAnsi="Times New Roman"/>
          <w:sz w:val="28"/>
          <w:b w:val="0"/>
        </w:rPr>
        <w:t>版管理</w:t>
      </w:r>
      <w:proofErr w:type="gramEnd"/>
      <w:r>
        <w:rPr>
          <w:rFonts w:hint="eastAsia" w:eastAsia="宋体" w:ascii="Times New Roman" w:hAnsi="Times New Roman"/>
          <w:sz w:val="28"/>
          <w:b w:val="0"/>
        </w:rPr>
        <w:t>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commentReference w:id="6"/>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57:14Z" w:initials="default">
    <w:p>
      <w:r>
        <w:t>摘要正文内容已自动修正为标准格式。</w:t>
      </w:r>
    </w:p>
  </w:comment>
  <w:comment w:id="2" w:author="自动修改批注" w:date="2024-05-14T22:57:14Z" w:initials="default">
    <w:p>
      <w:r>
        <w:t>关键词内容已自动修正为标准格式。</w:t>
      </w:r>
    </w:p>
  </w:comment>
  <w:comment w:id="3" w:author="自动修改批注" w:date="2024-05-14T22:57:14Z" w:initials="default">
    <w:p>
      <w:r>
        <w:t>摘要正文内容已自动修正为标准格式。</w:t>
      </w:r>
    </w:p>
  </w:comment>
  <w:comment w:id="4" w:author="自动修改批注" w:date="2024-05-14T22:57:14Z" w:initials="default">
    <w:p>
      <w:r>
        <w:t>关键词内容已自动修正为标准格式。</w:t>
      </w:r>
    </w:p>
  </w:comment>
  <w:comment w:id="6" w:author="建议修改批注" w:date="2024-05-14T22:57:14Z" w:initials="default">
    <w:p>
      <w:r>
        <w:t>当前论文参考文献只有6条，少于了推荐条数：8条, 建议增加参考文献数量，提高论文的可信度。</w:t>
      </w:r>
    </w:p>
  </w:comment>
  <w:comment w:id="8" w:author="概述批注" w:date="2024-05-14T22:57:1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662C" w14:textId="77777777" w:rsidR="00C35AC9" w:rsidRDefault="00C35AC9">
      <w:r>
        <w:separator/>
      </w:r>
    </w:p>
  </w:endnote>
  <w:endnote w:type="continuationSeparator" w:id="0">
    <w:p w14:paraId="07DAAD4E" w14:textId="77777777" w:rsidR="00C35AC9" w:rsidRDefault="00C3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19F" w14:textId="77777777" w:rsidR="00C35AC9" w:rsidRDefault="00C35AC9">
      <w:r>
        <w:separator/>
      </w:r>
    </w:p>
  </w:footnote>
  <w:footnote w:type="continuationSeparator" w:id="0">
    <w:p w14:paraId="1BBBE14D" w14:textId="77777777" w:rsidR="00C35AC9" w:rsidRDefault="00C35AC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65F9B"/>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35AC9"/>
    <w:rsid w:val="00C553A0"/>
    <w:rsid w:val="00C81E38"/>
    <w:rsid w:val="00C8710E"/>
    <w:rsid w:val="00CC3F40"/>
    <w:rsid w:val="00D3034C"/>
    <w:rsid w:val="00D50003"/>
    <w:rsid w:val="00D6096D"/>
    <w:rsid w:val="00EA3472"/>
    <w:rsid w:val="00ED7385"/>
    <w:rsid w:val="00F46B54"/>
    <w:rsid w:val="00F64E89"/>
    <w:rsid w:val="00F7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38</TotalTime>
  <Pages>13</Pages>
  <Words>1094</Words>
  <Characters>6241</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7321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7</cp:revision>
  <cp:lastPrinted>1899-12-31T16:00:00Z</cp:lastPrinted>
  <dcterms:created xsi:type="dcterms:W3CDTF">2024-05-14T08:37:00Z</dcterms:created>
  <dcterms:modified xsi:type="dcterms:W3CDTF">2024-05-14T14:56:00Z</dcterms:modified>
</cp:coreProperties>
</file>